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2FC2F" w14:textId="71879518" w:rsidR="008243FD" w:rsidRDefault="00565A2D" w:rsidP="008243FD">
      <w:pPr>
        <w:pStyle w:val="2-0"/>
      </w:pPr>
      <w:r>
        <w:softHyphen/>
      </w:r>
      <w:r>
        <w:softHyphen/>
      </w:r>
      <w:r>
        <w:softHyphen/>
      </w:r>
      <w:r w:rsidR="008243FD" w:rsidRPr="008243FD">
        <w:rPr>
          <w:rFonts w:hint="eastAsia"/>
          <w:sz w:val="56"/>
          <w:szCs w:val="56"/>
        </w:rPr>
        <w:t>PHP</w:t>
      </w:r>
      <w:r w:rsidR="008243FD" w:rsidRPr="008243FD">
        <w:rPr>
          <w:rFonts w:hint="eastAsia"/>
          <w:sz w:val="56"/>
          <w:szCs w:val="56"/>
        </w:rPr>
        <w:t>練習考</w:t>
      </w:r>
    </w:p>
    <w:p w14:paraId="4C450D1C" w14:textId="43CCC73C" w:rsidR="00E27E17" w:rsidRPr="008243FD" w:rsidRDefault="002815F5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16"/>
          <w:szCs w:val="16"/>
        </w:rPr>
      </w:pPr>
      <w:r>
        <w:rPr>
          <w:rFonts w:hint="eastAsia"/>
        </w:rPr>
        <w:t>第1章</w:t>
      </w:r>
      <w:r w:rsidR="00E27E17" w:rsidRPr="002815F5">
        <w:rPr>
          <w:rFonts w:hint="eastAsia"/>
        </w:rPr>
        <w:t>學習評量</w:t>
      </w:r>
    </w:p>
    <w:p w14:paraId="1014BCB2" w14:textId="77777777" w:rsidR="00DE379F" w:rsidRPr="005A33C5" w:rsidRDefault="00DE379F" w:rsidP="005A33C5">
      <w:pPr>
        <w:pStyle w:val="1-22"/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0697C41F" w14:textId="2812CCC5" w:rsidR="00DE379F" w:rsidRDefault="00DE379F" w:rsidP="00E27E17">
      <w:pPr>
        <w:pStyle w:val="a9"/>
        <w:spacing w:line="320" w:lineRule="exact"/>
      </w:pPr>
      <w:r>
        <w:rPr>
          <w:rFonts w:hint="eastAsia"/>
        </w:rPr>
        <w:t>(  )1.</w:t>
      </w:r>
      <w:r>
        <w:rPr>
          <w:rFonts w:hint="eastAsia"/>
        </w:rPr>
        <w:tab/>
      </w:r>
      <w:r>
        <w:rPr>
          <w:rFonts w:hint="eastAsia"/>
        </w:rPr>
        <w:t>下列何者</w:t>
      </w:r>
      <w:r w:rsidR="004A4EC9">
        <w:rPr>
          <w:rFonts w:hint="eastAsia"/>
        </w:rPr>
        <w:t>不</w:t>
      </w:r>
      <w:r>
        <w:rPr>
          <w:rFonts w:hint="eastAsia"/>
        </w:rPr>
        <w:t>屬於</w:t>
      </w:r>
      <w:r w:rsidR="009049AF">
        <w:rPr>
          <w:rFonts w:hint="eastAsia"/>
        </w:rPr>
        <w:t>伺服器端</w:t>
      </w:r>
      <w:r w:rsidR="0061222B">
        <w:rPr>
          <w:rFonts w:hint="eastAsia"/>
        </w:rPr>
        <w:t>S</w:t>
      </w:r>
      <w:r>
        <w:rPr>
          <w:rFonts w:hint="eastAsia"/>
        </w:rPr>
        <w:t>cripts</w:t>
      </w:r>
      <w:r>
        <w:rPr>
          <w:rFonts w:hint="eastAsia"/>
        </w:rPr>
        <w:t>？</w:t>
      </w:r>
    </w:p>
    <w:p w14:paraId="074B895F" w14:textId="315D9D86" w:rsidR="00DE379F" w:rsidRDefault="00DE379F" w:rsidP="00E27E17">
      <w:pPr>
        <w:pStyle w:val="a9"/>
        <w:spacing w:line="320" w:lineRule="exact"/>
      </w:pPr>
      <w:r>
        <w:tab/>
      </w:r>
      <w:r>
        <w:tab/>
        <w:t>A.</w:t>
      </w:r>
      <w:r w:rsidR="004A4EC9">
        <w:tab/>
      </w:r>
      <w:r w:rsidR="004A4EC9">
        <w:rPr>
          <w:rFonts w:hint="eastAsia"/>
        </w:rPr>
        <w:t>ASP.NET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r w:rsidR="009049AF">
        <w:rPr>
          <w:rFonts w:hint="eastAsia"/>
        </w:rPr>
        <w:t>Java</w:t>
      </w:r>
      <w:r w:rsidR="009049AF">
        <w:t>Script</w:t>
      </w:r>
    </w:p>
    <w:p w14:paraId="77E1A626" w14:textId="30ABB574" w:rsidR="00DE379F" w:rsidRDefault="00DE379F" w:rsidP="00E27E17">
      <w:pPr>
        <w:pStyle w:val="a9"/>
        <w:spacing w:line="320" w:lineRule="exact"/>
      </w:pPr>
      <w:r>
        <w:tab/>
      </w:r>
      <w:r>
        <w:tab/>
        <w:t>C.</w:t>
      </w:r>
      <w:r w:rsidR="002A5CF6">
        <w:rPr>
          <w:rFonts w:hint="eastAsia"/>
        </w:rPr>
        <w:t xml:space="preserve"> </w:t>
      </w:r>
      <w:r w:rsidR="004A4EC9">
        <w:rPr>
          <w:rFonts w:hint="eastAsia"/>
        </w:rPr>
        <w:t>JSP</w:t>
      </w:r>
      <w:r>
        <w:tab/>
      </w:r>
      <w:r>
        <w:tab/>
      </w:r>
      <w:r>
        <w:tab/>
      </w:r>
      <w:r w:rsidR="004A4EC9">
        <w:tab/>
      </w:r>
      <w:r w:rsidR="004A4EC9">
        <w:tab/>
      </w:r>
      <w:r w:rsidR="004A4EC9">
        <w:tab/>
      </w:r>
      <w:r>
        <w:tab/>
      </w:r>
      <w:r>
        <w:tab/>
        <w:t>D.</w:t>
      </w:r>
      <w:r>
        <w:tab/>
        <w:t>PHP</w:t>
      </w:r>
    </w:p>
    <w:p w14:paraId="26AFF931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>(  )2.</w:t>
      </w:r>
      <w:r>
        <w:rPr>
          <w:rFonts w:hint="eastAsia"/>
        </w:rPr>
        <w:tab/>
      </w:r>
      <w:r>
        <w:rPr>
          <w:rFonts w:hint="eastAsia"/>
        </w:rPr>
        <w:t>下列何者</w:t>
      </w:r>
      <w:r w:rsidR="009049AF">
        <w:rPr>
          <w:rFonts w:hint="eastAsia"/>
        </w:rPr>
        <w:t>可以用來架設</w:t>
      </w:r>
      <w:r w:rsidR="009049AF">
        <w:rPr>
          <w:rFonts w:hint="eastAsia"/>
        </w:rPr>
        <w:t>Web Server</w:t>
      </w:r>
      <w:r>
        <w:rPr>
          <w:rFonts w:hint="eastAsia"/>
        </w:rPr>
        <w:t>？</w:t>
      </w:r>
    </w:p>
    <w:p w14:paraId="47F78A2B" w14:textId="77777777" w:rsidR="00DE379F" w:rsidRDefault="00DE379F" w:rsidP="00E27E17">
      <w:pPr>
        <w:pStyle w:val="a9"/>
        <w:spacing w:line="320" w:lineRule="exact"/>
      </w:pPr>
      <w:r>
        <w:tab/>
      </w:r>
      <w:r>
        <w:tab/>
        <w:t>A.</w:t>
      </w:r>
      <w:r w:rsidR="002A5CF6">
        <w:rPr>
          <w:rFonts w:hint="eastAsia"/>
        </w:rPr>
        <w:t xml:space="preserve"> </w:t>
      </w:r>
      <w:r w:rsidR="004F2829">
        <w:rPr>
          <w:rFonts w:hint="eastAsia"/>
        </w:rPr>
        <w:t>PH</w:t>
      </w:r>
      <w: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r w:rsidR="004F2829">
        <w:rPr>
          <w:rFonts w:hint="eastAsia"/>
        </w:rPr>
        <w:t>Apache</w:t>
      </w:r>
    </w:p>
    <w:p w14:paraId="7E7C6464" w14:textId="79855611" w:rsidR="00DE379F" w:rsidRDefault="00DE379F" w:rsidP="00E27E17">
      <w:pPr>
        <w:pStyle w:val="a9"/>
        <w:spacing w:line="320" w:lineRule="exact"/>
      </w:pPr>
      <w:r>
        <w:tab/>
      </w:r>
      <w:r>
        <w:tab/>
        <w:t>C.</w:t>
      </w:r>
      <w:r w:rsidR="002A5CF6">
        <w:rPr>
          <w:rFonts w:hint="eastAsia"/>
        </w:rPr>
        <w:t xml:space="preserve"> </w:t>
      </w:r>
      <w:r w:rsidR="004F2829">
        <w:rPr>
          <w:rFonts w:hint="eastAsia"/>
        </w:rPr>
        <w:t>MySQL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r w:rsidR="004A4EC9">
        <w:t>MariaDB</w:t>
      </w:r>
    </w:p>
    <w:p w14:paraId="05244931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>(  )3.</w:t>
      </w:r>
      <w:r>
        <w:rPr>
          <w:rFonts w:hint="eastAsia"/>
        </w:rPr>
        <w:tab/>
      </w:r>
      <w:r>
        <w:rPr>
          <w:rFonts w:hint="eastAsia"/>
        </w:rPr>
        <w:t>下列何者不</w:t>
      </w:r>
      <w:r w:rsidR="002A5CF6">
        <w:rPr>
          <w:rFonts w:hint="eastAsia"/>
        </w:rPr>
        <w:t>能用來在</w:t>
      </w:r>
      <w:r w:rsidR="002A5CF6">
        <w:rPr>
          <w:rFonts w:hint="eastAsia"/>
        </w:rPr>
        <w:t>HTML</w:t>
      </w:r>
      <w:r w:rsidR="002A5CF6">
        <w:rPr>
          <w:rFonts w:hint="eastAsia"/>
        </w:rPr>
        <w:t>文件中標示</w:t>
      </w:r>
      <w:r w:rsidR="002A5CF6">
        <w:rPr>
          <w:rFonts w:hint="eastAsia"/>
        </w:rPr>
        <w:t>PHP</w:t>
      </w:r>
      <w:r w:rsidR="002A5CF6">
        <w:rPr>
          <w:rFonts w:hint="eastAsia"/>
        </w:rPr>
        <w:t>程式碼區塊</w:t>
      </w:r>
      <w:r>
        <w:rPr>
          <w:rFonts w:hint="eastAsia"/>
        </w:rPr>
        <w:t>？</w:t>
      </w:r>
    </w:p>
    <w:p w14:paraId="5C188FD3" w14:textId="77777777" w:rsidR="00DE379F" w:rsidRDefault="002A5CF6" w:rsidP="00E27E17">
      <w:pPr>
        <w:pStyle w:val="a9"/>
        <w:spacing w:line="320" w:lineRule="exact"/>
      </w:pPr>
      <w:r>
        <w:tab/>
      </w:r>
      <w:r>
        <w:tab/>
      </w:r>
      <w:r>
        <w:rPr>
          <w:rFonts w:hint="eastAsia"/>
        </w:rPr>
        <w:t>A</w:t>
      </w:r>
      <w:r>
        <w:t xml:space="preserve">. </w:t>
      </w:r>
      <w:r w:rsidRPr="002A5CF6">
        <w:rPr>
          <w:rFonts w:hint="eastAsia"/>
        </w:rPr>
        <w:t>&lt;</w:t>
      </w:r>
      <w:r>
        <w:rPr>
          <w:rFonts w:hint="eastAsia"/>
        </w:rPr>
        <w:t xml:space="preserve"> </w:t>
      </w:r>
      <w:r w:rsidRPr="002A5CF6">
        <w:rPr>
          <w:rFonts w:hint="eastAsia"/>
        </w:rPr>
        <w:t>和</w:t>
      </w:r>
      <w:r w:rsidRPr="002A5CF6">
        <w:rPr>
          <w:rFonts w:hint="eastAsia"/>
        </w:rPr>
        <w:t xml:space="preserve"> </w:t>
      </w:r>
      <w:r>
        <w:rPr>
          <w:rFonts w:hint="eastAsia"/>
        </w:rPr>
        <w:t>/</w:t>
      </w:r>
      <w:r w:rsidRPr="002A5CF6">
        <w:rPr>
          <w:rFonts w:hint="eastAsia"/>
        </w:rPr>
        <w:t>&gt;</w:t>
      </w:r>
      <w:r>
        <w:tab/>
      </w:r>
      <w:r>
        <w:tab/>
      </w:r>
      <w:r>
        <w:tab/>
      </w:r>
      <w:r>
        <w:tab/>
      </w:r>
      <w:r w:rsidR="003C3FF6">
        <w:rPr>
          <w:rFonts w:hint="eastAsia"/>
        </w:rPr>
        <w:tab/>
      </w:r>
      <w:r w:rsidR="003C3FF6">
        <w:rPr>
          <w:rFonts w:hint="eastAsia"/>
        </w:rPr>
        <w:tab/>
      </w:r>
      <w:r>
        <w:rPr>
          <w:rFonts w:hint="eastAsia"/>
        </w:rPr>
        <w:t>B</w:t>
      </w:r>
      <w:r>
        <w:t>.</w:t>
      </w:r>
      <w:r>
        <w:tab/>
      </w:r>
      <w:r w:rsidRPr="002A5CF6">
        <w:rPr>
          <w:rFonts w:hint="eastAsia"/>
        </w:rPr>
        <w:t>&lt;</w:t>
      </w:r>
      <w:r>
        <w:rPr>
          <w:rFonts w:hint="eastAsia"/>
        </w:rPr>
        <w:t xml:space="preserve">?php </w:t>
      </w:r>
      <w:r w:rsidRPr="002A5CF6">
        <w:rPr>
          <w:rFonts w:hint="eastAsia"/>
        </w:rPr>
        <w:t>和</w:t>
      </w:r>
      <w:r w:rsidRPr="002A5CF6">
        <w:rPr>
          <w:rFonts w:hint="eastAsia"/>
        </w:rPr>
        <w:t xml:space="preserve"> </w:t>
      </w:r>
      <w:r>
        <w:rPr>
          <w:rFonts w:hint="eastAsia"/>
        </w:rPr>
        <w:t>?</w:t>
      </w:r>
      <w:r w:rsidRPr="002A5CF6">
        <w:rPr>
          <w:rFonts w:hint="eastAsia"/>
        </w:rPr>
        <w:t>&gt;</w:t>
      </w:r>
    </w:p>
    <w:p w14:paraId="3552863E" w14:textId="77777777" w:rsidR="00DE379F" w:rsidRDefault="00DE379F" w:rsidP="00E27E17">
      <w:pPr>
        <w:pStyle w:val="a9"/>
        <w:spacing w:line="320" w:lineRule="exact"/>
      </w:pPr>
      <w:r>
        <w:tab/>
      </w:r>
      <w:r>
        <w:tab/>
        <w:t xml:space="preserve">C. </w:t>
      </w:r>
      <w:r w:rsidR="002A5CF6" w:rsidRPr="002A5CF6">
        <w:rPr>
          <w:rFonts w:hint="eastAsia"/>
        </w:rPr>
        <w:t>&lt;?</w:t>
      </w:r>
      <w:r w:rsidR="002A5CF6">
        <w:rPr>
          <w:rFonts w:hint="eastAsia"/>
        </w:rPr>
        <w:t xml:space="preserve"> </w:t>
      </w:r>
      <w:r w:rsidR="002A5CF6" w:rsidRPr="002A5CF6">
        <w:rPr>
          <w:rFonts w:hint="eastAsia"/>
        </w:rPr>
        <w:t>和</w:t>
      </w:r>
      <w:r w:rsidR="002A5CF6" w:rsidRPr="002A5CF6">
        <w:rPr>
          <w:rFonts w:hint="eastAsia"/>
        </w:rPr>
        <w:t xml:space="preserve"> ?&gt;</w:t>
      </w:r>
      <w:r>
        <w:tab/>
      </w:r>
      <w:r>
        <w:tab/>
      </w:r>
      <w:r>
        <w:tab/>
      </w:r>
      <w:r>
        <w:tab/>
      </w:r>
      <w:r w:rsidR="003C3FF6">
        <w:rPr>
          <w:rFonts w:hint="eastAsia"/>
        </w:rPr>
        <w:tab/>
      </w:r>
      <w:r w:rsidR="003C3FF6">
        <w:rPr>
          <w:rFonts w:hint="eastAsia"/>
        </w:rPr>
        <w:tab/>
      </w:r>
      <w:r>
        <w:t>D.</w:t>
      </w:r>
      <w:r>
        <w:tab/>
      </w:r>
      <w:r w:rsidR="002A5CF6" w:rsidRPr="002A5CF6">
        <w:rPr>
          <w:rFonts w:hint="eastAsia"/>
        </w:rPr>
        <w:t>&lt;</w:t>
      </w:r>
      <w:r w:rsidR="002A5CF6">
        <w:rPr>
          <w:rFonts w:hint="eastAsia"/>
        </w:rPr>
        <w:t xml:space="preserve">% </w:t>
      </w:r>
      <w:r w:rsidR="002A5CF6" w:rsidRPr="002A5CF6">
        <w:rPr>
          <w:rFonts w:hint="eastAsia"/>
        </w:rPr>
        <w:t>和</w:t>
      </w:r>
      <w:r w:rsidR="002A5CF6" w:rsidRPr="002A5CF6">
        <w:rPr>
          <w:rFonts w:hint="eastAsia"/>
        </w:rPr>
        <w:t xml:space="preserve"> </w:t>
      </w:r>
      <w:r w:rsidR="002A5CF6">
        <w:rPr>
          <w:rFonts w:hint="eastAsia"/>
        </w:rPr>
        <w:t>%</w:t>
      </w:r>
      <w:r w:rsidR="002A5CF6" w:rsidRPr="002A5CF6">
        <w:rPr>
          <w:rFonts w:hint="eastAsia"/>
        </w:rPr>
        <w:t>&gt;</w:t>
      </w:r>
    </w:p>
    <w:p w14:paraId="39F4C447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>(  )4.</w:t>
      </w:r>
      <w:r>
        <w:rPr>
          <w:rFonts w:hint="eastAsia"/>
        </w:rPr>
        <w:tab/>
      </w:r>
      <w:r w:rsidR="003C3FF6">
        <w:rPr>
          <w:rFonts w:hint="eastAsia"/>
        </w:rPr>
        <w:t>下列哪</w:t>
      </w:r>
      <w:proofErr w:type="gramStart"/>
      <w:r w:rsidR="003C3FF6">
        <w:rPr>
          <w:rFonts w:hint="eastAsia"/>
        </w:rPr>
        <w:t>個</w:t>
      </w:r>
      <w:proofErr w:type="gramEnd"/>
      <w:r w:rsidR="003C3FF6">
        <w:rPr>
          <w:rFonts w:hint="eastAsia"/>
        </w:rPr>
        <w:t>函式可以用來</w:t>
      </w:r>
      <w:r w:rsidR="003C3FF6" w:rsidRPr="003C3FF6">
        <w:rPr>
          <w:rFonts w:hint="eastAsia"/>
        </w:rPr>
        <w:t>載入外部的</w:t>
      </w:r>
      <w:r w:rsidR="003C3FF6" w:rsidRPr="003C3FF6">
        <w:rPr>
          <w:rFonts w:hint="eastAsia"/>
        </w:rPr>
        <w:t>PHP</w:t>
      </w:r>
      <w:r w:rsidR="003C3FF6" w:rsidRPr="003C3FF6">
        <w:rPr>
          <w:rFonts w:hint="eastAsia"/>
        </w:rPr>
        <w:t>檔案一次</w:t>
      </w:r>
      <w:r>
        <w:rPr>
          <w:rFonts w:hint="eastAsia"/>
        </w:rPr>
        <w:t>？</w:t>
      </w:r>
    </w:p>
    <w:p w14:paraId="7E1AA3C4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proofErr w:type="spellStart"/>
      <w:r w:rsidR="003C3FF6">
        <w:rPr>
          <w:rFonts w:hint="eastAsia"/>
        </w:rPr>
        <w:t>phpinfo</w:t>
      </w:r>
      <w:proofErr w:type="spellEnd"/>
      <w:r w:rsidR="003C3FF6"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3FF6">
        <w:rPr>
          <w:rFonts w:hint="eastAsia"/>
        </w:rPr>
        <w:tab/>
      </w:r>
      <w:r w:rsidR="003C3FF6">
        <w:rPr>
          <w:rFonts w:hint="eastAsia"/>
        </w:rPr>
        <w:tab/>
      </w:r>
      <w:r>
        <w:rPr>
          <w:rFonts w:hint="eastAsia"/>
        </w:rPr>
        <w:t>B.</w:t>
      </w:r>
      <w:r>
        <w:rPr>
          <w:rFonts w:hint="eastAsia"/>
        </w:rPr>
        <w:tab/>
      </w:r>
      <w:r w:rsidR="003C3FF6">
        <w:rPr>
          <w:rFonts w:hint="eastAsia"/>
        </w:rPr>
        <w:t>echo()</w:t>
      </w:r>
    </w:p>
    <w:p w14:paraId="5F099D72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ab/>
      </w:r>
      <w:r>
        <w:rPr>
          <w:rFonts w:hint="eastAsia"/>
        </w:rPr>
        <w:tab/>
        <w:t>C.</w:t>
      </w:r>
      <w:r w:rsidR="003C3FF6">
        <w:rPr>
          <w:rFonts w:hint="eastAsia"/>
        </w:rPr>
        <w:t xml:space="preserve"> require()</w:t>
      </w:r>
      <w:r w:rsidR="003C3FF6">
        <w:rPr>
          <w:rFonts w:hint="eastAsia"/>
        </w:rPr>
        <w:tab/>
      </w:r>
      <w:r w:rsidR="003C3FF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ab/>
      </w:r>
      <w:proofErr w:type="spellStart"/>
      <w:r w:rsidR="003C3FF6" w:rsidRPr="003C3FF6">
        <w:rPr>
          <w:rFonts w:hint="eastAsia"/>
        </w:rPr>
        <w:t>include_once</w:t>
      </w:r>
      <w:proofErr w:type="spellEnd"/>
      <w:r w:rsidR="003C3FF6" w:rsidRPr="003C3FF6">
        <w:rPr>
          <w:rFonts w:hint="eastAsia"/>
        </w:rPr>
        <w:t>()</w:t>
      </w:r>
    </w:p>
    <w:p w14:paraId="0EEA1960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>(  )5.</w:t>
      </w:r>
      <w:r>
        <w:rPr>
          <w:rFonts w:hint="eastAsia"/>
        </w:rPr>
        <w:tab/>
      </w:r>
      <w:r>
        <w:rPr>
          <w:rFonts w:hint="eastAsia"/>
        </w:rPr>
        <w:t>下列關於</w:t>
      </w:r>
      <w:r>
        <w:rPr>
          <w:rFonts w:hint="eastAsia"/>
        </w:rPr>
        <w:t>PHP</w:t>
      </w:r>
      <w:r>
        <w:rPr>
          <w:rFonts w:hint="eastAsia"/>
        </w:rPr>
        <w:t>的敘述何者錯誤？</w:t>
      </w:r>
    </w:p>
    <w:p w14:paraId="45DC2E20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ab/>
      </w:r>
      <w:r>
        <w:rPr>
          <w:rFonts w:hint="eastAsia"/>
        </w:rPr>
        <w:tab/>
        <w:t>A. PHP</w:t>
      </w:r>
      <w:r>
        <w:rPr>
          <w:rFonts w:hint="eastAsia"/>
        </w:rPr>
        <w:t>會自動忽略多餘的空白字元</w:t>
      </w:r>
    </w:p>
    <w:p w14:paraId="2AE24895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ab/>
      </w:r>
      <w:r>
        <w:rPr>
          <w:rFonts w:hint="eastAsia"/>
        </w:rPr>
        <w:tab/>
        <w:t>B. PHP</w:t>
      </w:r>
      <w:r>
        <w:rPr>
          <w:rFonts w:hint="eastAsia"/>
        </w:rPr>
        <w:t>不會區分變數名稱和常數名稱的英文字母大小寫</w:t>
      </w:r>
    </w:p>
    <w:p w14:paraId="4607567E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ab/>
      </w:r>
      <w:r>
        <w:rPr>
          <w:rFonts w:hint="eastAsia"/>
        </w:rPr>
        <w:tab/>
        <w:t>C. PHP</w:t>
      </w:r>
      <w:r>
        <w:rPr>
          <w:rFonts w:hint="eastAsia"/>
        </w:rPr>
        <w:t>程式的每行敘述結尾要加上分號</w:t>
      </w:r>
      <w:r>
        <w:rPr>
          <w:rFonts w:hint="eastAsia"/>
        </w:rPr>
        <w:t xml:space="preserve"> (;)</w:t>
      </w:r>
    </w:p>
    <w:p w14:paraId="228DFBDD" w14:textId="77777777" w:rsidR="00DE379F" w:rsidRDefault="00DE379F" w:rsidP="00E27E17">
      <w:pPr>
        <w:pStyle w:val="a9"/>
        <w:spacing w:line="320" w:lineRule="exact"/>
      </w:pPr>
      <w:r>
        <w:rPr>
          <w:rFonts w:hint="eastAsia"/>
        </w:rPr>
        <w:tab/>
      </w:r>
      <w:r>
        <w:rPr>
          <w:rFonts w:hint="eastAsia"/>
        </w:rPr>
        <w:tab/>
        <w:t>D. PHP</w:t>
      </w:r>
      <w:r>
        <w:rPr>
          <w:rFonts w:hint="eastAsia"/>
        </w:rPr>
        <w:t>屬於開放原始碼軟體</w:t>
      </w:r>
    </w:p>
    <w:p w14:paraId="1B5525F6" w14:textId="5734DE4A" w:rsidR="002815F5" w:rsidRDefault="00DE379F" w:rsidP="008243FD">
      <w:pPr>
        <w:pStyle w:val="a9"/>
        <w:spacing w:line="320" w:lineRule="exact"/>
      </w:pPr>
      <w:r>
        <w:rPr>
          <w:rFonts w:hint="eastAsia"/>
        </w:rPr>
        <w:t>5</w:t>
      </w:r>
    </w:p>
    <w:p w14:paraId="0EA80B72" w14:textId="77777777" w:rsidR="008243FD" w:rsidRDefault="008243FD" w:rsidP="008243FD">
      <w:pPr>
        <w:widowControl/>
        <w:spacing w:before="0" w:after="0" w:line="240" w:lineRule="auto"/>
        <w:jc w:val="left"/>
      </w:pPr>
    </w:p>
    <w:p w14:paraId="283E36C6" w14:textId="4112F0AE" w:rsidR="00291041" w:rsidRPr="008243FD" w:rsidRDefault="00291041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>
        <w:rPr>
          <w:rFonts w:hint="eastAsia"/>
        </w:rPr>
        <w:t>第2章學習評量</w:t>
      </w:r>
    </w:p>
    <w:p w14:paraId="75C81D66" w14:textId="77777777" w:rsidR="00291041" w:rsidRPr="00640C36" w:rsidRDefault="00291041" w:rsidP="00291041">
      <w:pPr>
        <w:pStyle w:val="1-22"/>
      </w:pPr>
      <w:r w:rsidRPr="00640C36">
        <w:rPr>
          <w:rFonts w:ascii="微軟正黑體" w:eastAsia="微軟正黑體" w:hAnsi="微軟正黑體" w:cs="微軟正黑體" w:hint="eastAsia"/>
        </w:rPr>
        <w:t>一</w:t>
      </w:r>
      <w:r w:rsidRPr="00640C36">
        <w:rPr>
          <w:rFonts w:hint="eastAsia"/>
        </w:rPr>
        <w:t>、選擇題</w:t>
      </w:r>
    </w:p>
    <w:p w14:paraId="191CB93C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)1.</w:t>
      </w:r>
      <w:r w:rsidRPr="00640C36">
        <w:rPr>
          <w:rFonts w:hint="eastAsia"/>
        </w:rPr>
        <w:tab/>
      </w:r>
      <w:r w:rsidRPr="00640C36">
        <w:rPr>
          <w:rFonts w:hint="eastAsia"/>
        </w:rPr>
        <w:t>下列何者是正確的數值表示方式？</w:t>
      </w:r>
    </w:p>
    <w:p w14:paraId="7DFAEAEA" w14:textId="77777777" w:rsidR="00291041" w:rsidRPr="00640C36" w:rsidRDefault="00291041" w:rsidP="00291041">
      <w:pPr>
        <w:pStyle w:val="a9"/>
        <w:spacing w:line="310" w:lineRule="exact"/>
      </w:pPr>
      <w:r w:rsidRPr="00640C36">
        <w:lastRenderedPageBreak/>
        <w:tab/>
      </w:r>
      <w:r w:rsidRPr="00640C36">
        <w:tab/>
        <w:t>A.</w:t>
      </w:r>
      <w:r w:rsidRPr="00640C36">
        <w:rPr>
          <w:rFonts w:hint="eastAsia"/>
        </w:rPr>
        <w:t xml:space="preserve"> </w:t>
      </w:r>
      <w:r w:rsidRPr="00640C36">
        <w:t>"100"</w:t>
      </w:r>
      <w:r w:rsidRPr="00640C36">
        <w:tab/>
      </w:r>
      <w:r w:rsidRPr="00640C36">
        <w:tab/>
      </w:r>
      <w:r w:rsidRPr="00640C36">
        <w:tab/>
      </w:r>
      <w:r w:rsidRPr="00640C36">
        <w:tab/>
        <w:t>B.</w:t>
      </w:r>
      <w:r w:rsidRPr="00640C36">
        <w:rPr>
          <w:rFonts w:hint="eastAsia"/>
        </w:rPr>
        <w:tab/>
      </w:r>
      <w:r w:rsidRPr="00640C36">
        <w:t>&amp;O98</w:t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>C.</w:t>
      </w:r>
      <w:r>
        <w:rPr>
          <w:rFonts w:hint="eastAsia"/>
        </w:rPr>
        <w:tab/>
      </w:r>
      <w:r w:rsidRPr="00640C36">
        <w:t>1.23E+5</w:t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ab/>
        <w:t>D.</w:t>
      </w:r>
      <w:r w:rsidRPr="00640C36">
        <w:rPr>
          <w:rFonts w:hint="eastAsia"/>
        </w:rPr>
        <w:tab/>
      </w:r>
      <w:r w:rsidRPr="00640C36">
        <w:t>&amp;H89AB</w:t>
      </w:r>
    </w:p>
    <w:p w14:paraId="1E131516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)2.</w:t>
      </w:r>
      <w:r w:rsidRPr="00640C36">
        <w:rPr>
          <w:rFonts w:hint="eastAsia"/>
        </w:rPr>
        <w:tab/>
      </w:r>
      <w:r w:rsidRPr="00640C36">
        <w:rPr>
          <w:rFonts w:hint="eastAsia"/>
        </w:rPr>
        <w:t>下列何者是正確的字串表示方式？</w:t>
      </w:r>
    </w:p>
    <w:p w14:paraId="5D1CAD0E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>A.</w:t>
      </w:r>
      <w:r w:rsidRPr="00640C36">
        <w:rPr>
          <w:rFonts w:hint="eastAsia"/>
        </w:rPr>
        <w:t xml:space="preserve"> </w:t>
      </w:r>
      <w:r w:rsidRPr="00640C36">
        <w:t>5.67E-5</w:t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>B.</w:t>
      </w:r>
      <w:r w:rsidRPr="00640C36">
        <w:rPr>
          <w:rFonts w:hint="eastAsia"/>
        </w:rPr>
        <w:tab/>
      </w:r>
      <w:r w:rsidRPr="00640C36">
        <w:t>FALSE</w:t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>C.</w:t>
      </w:r>
      <w:r>
        <w:rPr>
          <w:rFonts w:hint="eastAsia"/>
        </w:rPr>
        <w:tab/>
      </w:r>
      <w:r w:rsidRPr="00640C36">
        <w:t>"</w:t>
      </w:r>
      <w:proofErr w:type="spellStart"/>
      <w:r w:rsidRPr="00640C36">
        <w:t>Ha'p'py</w:t>
      </w:r>
      <w:proofErr w:type="spellEnd"/>
      <w:r w:rsidRPr="00640C36">
        <w:t>"</w:t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ab/>
        <w:t>D.</w:t>
      </w:r>
      <w:r w:rsidRPr="00640C36">
        <w:rPr>
          <w:rFonts w:hint="eastAsia"/>
        </w:rPr>
        <w:tab/>
      </w:r>
      <w:r w:rsidRPr="00640C36">
        <w:t>@"Ha""p""</w:t>
      </w:r>
      <w:proofErr w:type="spellStart"/>
      <w:r w:rsidRPr="00640C36">
        <w:t>py</w:t>
      </w:r>
      <w:proofErr w:type="spellEnd"/>
      <w:r w:rsidRPr="00640C36">
        <w:t>"</w:t>
      </w:r>
    </w:p>
    <w:p w14:paraId="3027D78A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)3.</w:t>
      </w:r>
      <w:r w:rsidRPr="00640C36">
        <w:rPr>
          <w:rFonts w:hint="eastAsia"/>
        </w:rPr>
        <w:tab/>
        <w:t>PHP</w:t>
      </w:r>
      <w:r w:rsidRPr="00640C36">
        <w:rPr>
          <w:rFonts w:hint="eastAsia"/>
        </w:rPr>
        <w:t>規定變數名稱的前面必須加上下列哪</w:t>
      </w:r>
      <w:proofErr w:type="gramStart"/>
      <w:r w:rsidRPr="00640C36">
        <w:rPr>
          <w:rFonts w:hint="eastAsia"/>
        </w:rPr>
        <w:t>個</w:t>
      </w:r>
      <w:proofErr w:type="gramEnd"/>
      <w:r w:rsidRPr="00640C36">
        <w:rPr>
          <w:rFonts w:hint="eastAsia"/>
        </w:rPr>
        <w:t>符號做為識別？</w:t>
      </w:r>
    </w:p>
    <w:p w14:paraId="0384A0BA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>A. $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B.</w:t>
      </w:r>
      <w:r w:rsidRPr="00640C36">
        <w:rPr>
          <w:rFonts w:hint="eastAsia"/>
        </w:rPr>
        <w:tab/>
      </w:r>
      <w:r w:rsidRPr="00640C36">
        <w:t>#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C.</w:t>
      </w:r>
      <w:r w:rsidRPr="00640C36">
        <w:rPr>
          <w:rFonts w:hint="eastAsia"/>
        </w:rPr>
        <w:tab/>
      </w:r>
      <w:r w:rsidRPr="00640C36">
        <w:t>&amp;</w:t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ab/>
      </w:r>
      <w:r w:rsidRPr="00640C36">
        <w:rPr>
          <w:rFonts w:hint="eastAsia"/>
        </w:rPr>
        <w:tab/>
      </w:r>
      <w:r w:rsidRPr="00640C36">
        <w:tab/>
        <w:t>D.</w:t>
      </w:r>
      <w:r w:rsidRPr="00640C36">
        <w:rPr>
          <w:rFonts w:hint="eastAsia"/>
        </w:rPr>
        <w:tab/>
      </w:r>
      <w:r w:rsidRPr="00640C36">
        <w:t>@</w:t>
      </w:r>
    </w:p>
    <w:p w14:paraId="1216C003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)4.</w:t>
      </w:r>
      <w:r w:rsidRPr="00640C36">
        <w:rPr>
          <w:rFonts w:hint="eastAsia"/>
        </w:rPr>
        <w:tab/>
      </w:r>
      <w:r w:rsidRPr="00640C36">
        <w:rPr>
          <w:rFonts w:hint="eastAsia"/>
        </w:rPr>
        <w:t>假設</w:t>
      </w:r>
      <w:r w:rsidRPr="00640C36">
        <w:rPr>
          <w:rFonts w:hint="eastAsia"/>
        </w:rPr>
        <w:t xml:space="preserve"> $a = 'Merry';</w:t>
      </w:r>
      <w:r w:rsidRPr="00640C36">
        <w:rPr>
          <w:rFonts w:hint="eastAsia"/>
        </w:rPr>
        <w:t>、</w:t>
      </w:r>
      <w:r w:rsidRPr="00640C36">
        <w:rPr>
          <w:rFonts w:hint="eastAsia"/>
        </w:rPr>
        <w:t>$$a = 'Christmas';</w:t>
      </w:r>
      <w:r w:rsidRPr="00640C36">
        <w:rPr>
          <w:rFonts w:hint="eastAsia"/>
        </w:rPr>
        <w:t>，那麼</w:t>
      </w:r>
      <w:r w:rsidRPr="00640C36">
        <w:rPr>
          <w:rFonts w:hint="eastAsia"/>
        </w:rPr>
        <w:t xml:space="preserve">echo $Merry; </w:t>
      </w:r>
      <w:r w:rsidRPr="00640C36">
        <w:rPr>
          <w:rFonts w:hint="eastAsia"/>
        </w:rPr>
        <w:t>會顯示何者？</w:t>
      </w:r>
    </w:p>
    <w:p w14:paraId="0DD0EEA9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ab/>
      </w:r>
      <w:r w:rsidRPr="00640C36">
        <w:rPr>
          <w:rFonts w:hint="eastAsia"/>
        </w:rPr>
        <w:tab/>
        <w:t>A.</w:t>
      </w:r>
      <w:r w:rsidRPr="00640C36">
        <w:rPr>
          <w:rFonts w:hint="eastAsia"/>
        </w:rPr>
        <w:tab/>
      </w:r>
      <w:r w:rsidRPr="00640C36">
        <w:rPr>
          <w:rFonts w:hint="eastAsia"/>
        </w:rPr>
        <w:t>空字串</w:t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  <w:t>B.</w:t>
      </w:r>
      <w:r w:rsidRPr="00640C36">
        <w:rPr>
          <w:rFonts w:hint="eastAsia"/>
        </w:rPr>
        <w:tab/>
        <w:t>Christmas</w:t>
      </w:r>
      <w:r w:rsidRPr="00640C36">
        <w:tab/>
      </w:r>
      <w:r w:rsidRPr="00640C36">
        <w:rPr>
          <w:rFonts w:hint="eastAsia"/>
        </w:rPr>
        <w:tab/>
      </w:r>
      <w:r w:rsidRPr="00640C36">
        <w:tab/>
        <w:t>C.</w:t>
      </w:r>
      <w:r w:rsidRPr="00640C36">
        <w:rPr>
          <w:rFonts w:hint="eastAsia"/>
        </w:rPr>
        <w:tab/>
      </w:r>
      <w:r w:rsidRPr="00640C36">
        <w:t>Merry</w:t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ab/>
      </w:r>
      <w:r w:rsidRPr="00640C36">
        <w:rPr>
          <w:rFonts w:hint="eastAsia"/>
        </w:rPr>
        <w:t>D</w:t>
      </w:r>
      <w:r w:rsidRPr="00640C36">
        <w:t>.</w:t>
      </w:r>
      <w:r w:rsidRPr="00640C36">
        <w:rPr>
          <w:rFonts w:hint="eastAsia"/>
        </w:rPr>
        <w:tab/>
      </w:r>
      <w:proofErr w:type="spellStart"/>
      <w:r w:rsidRPr="00640C36">
        <w:t>MerryChristmas</w:t>
      </w:r>
      <w:proofErr w:type="spellEnd"/>
    </w:p>
    <w:p w14:paraId="23608C62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)5.</w:t>
      </w:r>
      <w:r w:rsidRPr="00640C36">
        <w:rPr>
          <w:rFonts w:hint="eastAsia"/>
        </w:rPr>
        <w:tab/>
      </w:r>
      <w:r w:rsidRPr="00640C36">
        <w:rPr>
          <w:rFonts w:hint="eastAsia"/>
        </w:rPr>
        <w:t>我們可以使用下列何者來定義常數？</w:t>
      </w:r>
    </w:p>
    <w:p w14:paraId="49F64DEA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>A. define</w:t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>B.</w:t>
      </w:r>
      <w:r w:rsidRPr="00640C36">
        <w:rPr>
          <w:rFonts w:hint="eastAsia"/>
        </w:rPr>
        <w:tab/>
      </w:r>
      <w:r w:rsidRPr="00640C36">
        <w:t>const</w:t>
      </w:r>
      <w:r w:rsidRPr="00640C36">
        <w:tab/>
      </w:r>
      <w:r w:rsidRPr="00640C36">
        <w:tab/>
      </w:r>
      <w:r w:rsidRPr="00640C36">
        <w:tab/>
      </w:r>
      <w:r w:rsidRPr="00640C36">
        <w:tab/>
        <w:t>C.</w:t>
      </w:r>
      <w:r w:rsidRPr="00640C36">
        <w:rPr>
          <w:rFonts w:hint="eastAsia"/>
        </w:rPr>
        <w:tab/>
      </w:r>
      <w:r w:rsidRPr="00640C36">
        <w:t>var</w:t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ab/>
        <w:t>D.</w:t>
      </w:r>
      <w:r w:rsidRPr="00640C36">
        <w:rPr>
          <w:rFonts w:hint="eastAsia"/>
        </w:rPr>
        <w:tab/>
      </w:r>
      <w:r w:rsidRPr="00640C36">
        <w:t>$</w:t>
      </w:r>
    </w:p>
    <w:p w14:paraId="0917DA56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)6.</w:t>
      </w:r>
      <w:r w:rsidRPr="00640C36">
        <w:rPr>
          <w:rFonts w:hint="eastAsia"/>
        </w:rPr>
        <w:tab/>
      </w:r>
      <w:r w:rsidRPr="00640C36">
        <w:rPr>
          <w:rFonts w:hint="eastAsia"/>
        </w:rPr>
        <w:t>下列哪</w:t>
      </w:r>
      <w:proofErr w:type="gramStart"/>
      <w:r w:rsidRPr="00640C36">
        <w:rPr>
          <w:rFonts w:hint="eastAsia"/>
        </w:rPr>
        <w:t>個</w:t>
      </w:r>
      <w:proofErr w:type="gramEnd"/>
      <w:r w:rsidRPr="00640C36">
        <w:rPr>
          <w:rFonts w:hint="eastAsia"/>
        </w:rPr>
        <w:t>運算子可以連接兩個字串？</w:t>
      </w:r>
    </w:p>
    <w:p w14:paraId="731FBDED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>A. @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B.</w:t>
      </w:r>
      <w:r w:rsidRPr="00640C36">
        <w:rPr>
          <w:rFonts w:hint="eastAsia"/>
        </w:rPr>
        <w:tab/>
      </w:r>
      <w:r w:rsidRPr="00640C36">
        <w:t>.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C.</w:t>
      </w:r>
      <w:r w:rsidRPr="00640C36">
        <w:rPr>
          <w:rFonts w:hint="eastAsia"/>
        </w:rPr>
        <w:tab/>
      </w:r>
      <w:r w:rsidRPr="00640C36">
        <w:t>+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ab/>
        <w:t>D.</w:t>
      </w:r>
      <w:r w:rsidRPr="00640C36">
        <w:rPr>
          <w:rFonts w:hint="eastAsia"/>
        </w:rPr>
        <w:tab/>
      </w:r>
      <w:r w:rsidRPr="00640C36">
        <w:t>&amp;</w:t>
      </w:r>
    </w:p>
    <w:p w14:paraId="23C61F24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)7.</w:t>
      </w:r>
      <w:r w:rsidRPr="00640C36">
        <w:rPr>
          <w:rFonts w:hint="eastAsia"/>
        </w:rPr>
        <w:tab/>
      </w:r>
      <w:r w:rsidRPr="00640C36">
        <w:rPr>
          <w:rFonts w:hint="eastAsia"/>
        </w:rPr>
        <w:t>下列哪</w:t>
      </w:r>
      <w:proofErr w:type="gramStart"/>
      <w:r w:rsidRPr="00640C36">
        <w:rPr>
          <w:rFonts w:hint="eastAsia"/>
        </w:rPr>
        <w:t>個</w:t>
      </w:r>
      <w:proofErr w:type="gramEnd"/>
      <w:r w:rsidRPr="00640C36">
        <w:rPr>
          <w:rFonts w:hint="eastAsia"/>
        </w:rPr>
        <w:t>運算子可以對兩個布林運算式進行邏輯交集運算？</w:t>
      </w:r>
    </w:p>
    <w:p w14:paraId="02A56D3E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>A. ?: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ab/>
        <w:t>B.</w:t>
      </w:r>
      <w:r w:rsidRPr="00640C36">
        <w:rPr>
          <w:rFonts w:hint="eastAsia"/>
        </w:rPr>
        <w:tab/>
      </w:r>
      <w:r w:rsidRPr="00640C36">
        <w:t>!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C.</w:t>
      </w:r>
      <w:r w:rsidRPr="00640C36">
        <w:rPr>
          <w:rFonts w:hint="eastAsia"/>
        </w:rPr>
        <w:tab/>
      </w:r>
      <w:r w:rsidRPr="00640C36">
        <w:t>||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>D.</w:t>
      </w:r>
      <w:r w:rsidRPr="00640C36">
        <w:rPr>
          <w:rFonts w:hint="eastAsia"/>
        </w:rPr>
        <w:tab/>
      </w:r>
      <w:r w:rsidRPr="00640C36">
        <w:t>&amp;&amp;</w:t>
      </w:r>
    </w:p>
    <w:p w14:paraId="1F5C89BD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)8.</w:t>
      </w:r>
      <w:r w:rsidRPr="00640C36">
        <w:rPr>
          <w:rFonts w:hint="eastAsia"/>
        </w:rPr>
        <w:tab/>
      </w:r>
      <w:r w:rsidRPr="00640C36">
        <w:rPr>
          <w:rFonts w:hint="eastAsia"/>
        </w:rPr>
        <w:t>下列何者的結果為</w:t>
      </w:r>
      <w:r w:rsidRPr="00640C36">
        <w:rPr>
          <w:rFonts w:hint="eastAsia"/>
        </w:rPr>
        <w:t>FALSE</w:t>
      </w:r>
      <w:r w:rsidRPr="00640C36">
        <w:rPr>
          <w:rFonts w:hint="eastAsia"/>
        </w:rPr>
        <w:t>？</w:t>
      </w:r>
    </w:p>
    <w:p w14:paraId="3C1CE391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ab/>
      </w:r>
      <w:r w:rsidRPr="00640C36">
        <w:tab/>
        <w:t>A.</w:t>
      </w:r>
      <w:r w:rsidRPr="00640C36">
        <w:tab/>
        <w:t>13 === "13"</w:t>
      </w:r>
      <w:r w:rsidRPr="00640C36">
        <w:tab/>
      </w:r>
      <w:r>
        <w:rPr>
          <w:rFonts w:hint="eastAsia"/>
        </w:rPr>
        <w:tab/>
      </w:r>
      <w:r w:rsidRPr="00640C36">
        <w:t>B.</w:t>
      </w:r>
      <w:r>
        <w:rPr>
          <w:rFonts w:hint="eastAsia"/>
        </w:rPr>
        <w:tab/>
      </w:r>
      <w:r w:rsidRPr="00640C36">
        <w:rPr>
          <w:rFonts w:hint="eastAsia"/>
        </w:rPr>
        <w:t>x &lt; y</w:t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>C.</w:t>
      </w:r>
      <w:r>
        <w:rPr>
          <w:rFonts w:hint="eastAsia"/>
        </w:rPr>
        <w:tab/>
      </w:r>
      <w:r w:rsidRPr="00640C36">
        <w:t>!("ab" == "AB")</w:t>
      </w:r>
      <w:r w:rsidRPr="00640C36">
        <w:tab/>
      </w:r>
      <w:r w:rsidRPr="00640C36">
        <w:tab/>
        <w:t>D.</w:t>
      </w:r>
      <w:r>
        <w:rPr>
          <w:rFonts w:hint="eastAsia"/>
        </w:rPr>
        <w:tab/>
      </w:r>
      <w:r w:rsidRPr="00640C36">
        <w:t>(1 &lt; 4) || (3 &gt; 5)</w:t>
      </w:r>
    </w:p>
    <w:p w14:paraId="3B52FC3B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)9.</w:t>
      </w:r>
      <w:r w:rsidRPr="00640C36">
        <w:rPr>
          <w:rFonts w:hint="eastAsia"/>
        </w:rPr>
        <w:tab/>
        <w:t xml:space="preserve">(10 &gt; 20) </w:t>
      </w:r>
      <w:proofErr w:type="spellStart"/>
      <w:r w:rsidRPr="00640C36">
        <w:rPr>
          <w:rFonts w:hint="eastAsia"/>
        </w:rPr>
        <w:t>xor</w:t>
      </w:r>
      <w:proofErr w:type="spellEnd"/>
      <w:r w:rsidRPr="00640C36">
        <w:rPr>
          <w:rFonts w:hint="eastAsia"/>
        </w:rPr>
        <w:t xml:space="preserve"> (50 &gt; 80) </w:t>
      </w:r>
      <w:r w:rsidRPr="00640C36">
        <w:rPr>
          <w:rFonts w:hint="eastAsia"/>
        </w:rPr>
        <w:t>的結果為何？</w:t>
      </w:r>
    </w:p>
    <w:p w14:paraId="79A33301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>A. TRUE</w:t>
      </w:r>
      <w:r w:rsidRPr="00640C36">
        <w:tab/>
      </w:r>
      <w:r w:rsidRPr="00640C36">
        <w:tab/>
      </w:r>
      <w:r w:rsidRPr="00640C36">
        <w:tab/>
      </w:r>
      <w:r w:rsidRPr="00640C36">
        <w:tab/>
        <w:t>B.</w:t>
      </w:r>
      <w:r w:rsidRPr="00640C36">
        <w:rPr>
          <w:rFonts w:hint="eastAsia"/>
        </w:rPr>
        <w:tab/>
      </w:r>
      <w:r w:rsidRPr="00640C36">
        <w:t>FALSE</w:t>
      </w:r>
    </w:p>
    <w:p w14:paraId="04E8A9D3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)10.</w:t>
      </w:r>
      <w:r w:rsidRPr="00640C36">
        <w:rPr>
          <w:rFonts w:hint="eastAsia"/>
        </w:rPr>
        <w:tab/>
        <w:t>3 ** 2</w:t>
      </w:r>
      <w:r w:rsidRPr="00640C36">
        <w:rPr>
          <w:rFonts w:hint="eastAsia"/>
        </w:rPr>
        <w:t>的結果為何？</w:t>
      </w:r>
    </w:p>
    <w:p w14:paraId="6CC7ABE3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 xml:space="preserve">A. </w:t>
      </w:r>
      <w:r w:rsidRPr="00640C36">
        <w:rPr>
          <w:rFonts w:hint="eastAsia"/>
        </w:rPr>
        <w:t>5</w:t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B.</w:t>
      </w:r>
      <w:r w:rsidRPr="00640C36">
        <w:rPr>
          <w:rFonts w:hint="eastAsia"/>
        </w:rPr>
        <w:tab/>
        <w:t>6</w:t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C.</w:t>
      </w:r>
      <w:r w:rsidRPr="00640C36">
        <w:rPr>
          <w:rFonts w:hint="eastAsia"/>
        </w:rPr>
        <w:tab/>
        <w:t>9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>D.</w:t>
      </w:r>
      <w:r w:rsidRPr="00640C36">
        <w:rPr>
          <w:rFonts w:hint="eastAsia"/>
        </w:rPr>
        <w:tab/>
        <w:t>8</w:t>
      </w:r>
    </w:p>
    <w:p w14:paraId="431A120F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)11.</w:t>
      </w:r>
      <w:r w:rsidRPr="00640C36">
        <w:rPr>
          <w:rFonts w:hint="eastAsia"/>
        </w:rPr>
        <w:tab/>
      </w:r>
      <w:r w:rsidRPr="00640C36">
        <w:rPr>
          <w:rFonts w:hint="eastAsia"/>
        </w:rPr>
        <w:t>下列哪</w:t>
      </w:r>
      <w:proofErr w:type="gramStart"/>
      <w:r w:rsidRPr="00640C36">
        <w:rPr>
          <w:rFonts w:hint="eastAsia"/>
        </w:rPr>
        <w:t>個</w:t>
      </w:r>
      <w:proofErr w:type="gramEnd"/>
      <w:r w:rsidRPr="00640C36">
        <w:rPr>
          <w:rFonts w:hint="eastAsia"/>
        </w:rPr>
        <w:t>運算子可以用來執行</w:t>
      </w:r>
      <w:r w:rsidRPr="00640C36">
        <w:rPr>
          <w:rFonts w:hint="eastAsia"/>
        </w:rPr>
        <w:t>shell</w:t>
      </w:r>
      <w:r w:rsidRPr="00640C36">
        <w:rPr>
          <w:rFonts w:hint="eastAsia"/>
        </w:rPr>
        <w:t>命令？</w:t>
      </w:r>
    </w:p>
    <w:p w14:paraId="5A33A72F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 xml:space="preserve">A. </w:t>
      </w:r>
      <w:r w:rsidRPr="00640C36">
        <w:rPr>
          <w:rFonts w:hint="eastAsia"/>
        </w:rPr>
        <w:t>` `</w:t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ab/>
        <w:t>B.</w:t>
      </w:r>
      <w:r w:rsidRPr="00640C36">
        <w:rPr>
          <w:rFonts w:hint="eastAsia"/>
        </w:rPr>
        <w:tab/>
      </w:r>
      <w:r w:rsidRPr="00640C36">
        <w:t>.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C.</w:t>
      </w:r>
      <w:r w:rsidRPr="00640C36">
        <w:rPr>
          <w:rFonts w:hint="eastAsia"/>
        </w:rPr>
        <w:tab/>
      </w:r>
      <w:r w:rsidRPr="00640C36">
        <w:t>+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rPr>
          <w:rFonts w:hint="eastAsia"/>
        </w:rPr>
        <w:tab/>
      </w:r>
      <w:r w:rsidRPr="00640C36">
        <w:tab/>
        <w:t>D.</w:t>
      </w:r>
      <w:r w:rsidRPr="00640C36">
        <w:rPr>
          <w:rFonts w:hint="eastAsia"/>
        </w:rPr>
        <w:tab/>
      </w:r>
      <w:r w:rsidRPr="00640C36">
        <w:t>&amp;</w:t>
      </w:r>
    </w:p>
    <w:p w14:paraId="0AA198D5" w14:textId="77777777" w:rsidR="00291041" w:rsidRPr="00640C36" w:rsidRDefault="00291041" w:rsidP="00291041">
      <w:pPr>
        <w:pStyle w:val="a9"/>
        <w:spacing w:line="310" w:lineRule="exact"/>
      </w:pPr>
      <w:r w:rsidRPr="00640C36">
        <w:rPr>
          <w:rFonts w:hint="eastAsia"/>
        </w:rPr>
        <w:t>(  )12.</w:t>
      </w:r>
      <w:r w:rsidRPr="00640C36">
        <w:rPr>
          <w:rFonts w:hint="eastAsia"/>
        </w:rPr>
        <w:tab/>
        <w:t>-1024 &gt;&gt; 2=</w:t>
      </w:r>
      <w:r w:rsidRPr="00640C36">
        <w:rPr>
          <w:rFonts w:hint="eastAsia"/>
        </w:rPr>
        <w:t>？</w:t>
      </w:r>
    </w:p>
    <w:p w14:paraId="7470E649" w14:textId="77777777" w:rsidR="00291041" w:rsidRPr="00640C36" w:rsidRDefault="00291041" w:rsidP="00291041">
      <w:pPr>
        <w:pStyle w:val="a9"/>
        <w:spacing w:line="310" w:lineRule="exact"/>
      </w:pPr>
      <w:r w:rsidRPr="00640C36">
        <w:tab/>
      </w:r>
      <w:r w:rsidRPr="00640C36">
        <w:rPr>
          <w:rFonts w:hint="eastAsia"/>
        </w:rPr>
        <w:tab/>
      </w:r>
      <w:r w:rsidRPr="00640C36">
        <w:t>A. 256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B</w:t>
      </w:r>
      <w:r w:rsidRPr="00640C36">
        <w:rPr>
          <w:rFonts w:hint="eastAsia"/>
        </w:rPr>
        <w:t>.</w:t>
      </w:r>
      <w:r w:rsidRPr="00640C36">
        <w:rPr>
          <w:rFonts w:hint="eastAsia"/>
        </w:rPr>
        <w:tab/>
      </w:r>
      <w:r w:rsidRPr="00640C36">
        <w:t>-256</w:t>
      </w:r>
      <w:r w:rsidRPr="00640C36">
        <w:tab/>
      </w:r>
      <w:r w:rsidRPr="00640C36">
        <w:tab/>
      </w:r>
      <w:r w:rsidRPr="00640C36">
        <w:tab/>
      </w:r>
      <w:r w:rsidRPr="00640C36">
        <w:tab/>
      </w:r>
      <w:r w:rsidRPr="00640C36">
        <w:tab/>
        <w:t>C.</w:t>
      </w:r>
      <w:r w:rsidRPr="00640C36">
        <w:rPr>
          <w:rFonts w:hint="eastAsia"/>
        </w:rPr>
        <w:tab/>
      </w:r>
      <w:r w:rsidRPr="00640C36">
        <w:t>-2048</w:t>
      </w:r>
      <w:r w:rsidRPr="00640C36">
        <w:tab/>
      </w:r>
      <w:r w:rsidRPr="00640C36">
        <w:tab/>
      </w:r>
      <w:r w:rsidRPr="00640C36">
        <w:rPr>
          <w:rFonts w:hint="eastAsia"/>
        </w:rPr>
        <w:tab/>
      </w:r>
      <w:r w:rsidRPr="00640C36">
        <w:tab/>
      </w:r>
      <w:r w:rsidRPr="00640C36">
        <w:tab/>
        <w:t>D.</w:t>
      </w:r>
      <w:r w:rsidRPr="00640C36">
        <w:rPr>
          <w:rFonts w:hint="eastAsia"/>
        </w:rPr>
        <w:tab/>
      </w:r>
      <w:r w:rsidRPr="00640C36">
        <w:t>-512</w:t>
      </w:r>
    </w:p>
    <w:p w14:paraId="1426AA24" w14:textId="77777777" w:rsidR="008243FD" w:rsidRDefault="008243FD" w:rsidP="008243FD">
      <w:pPr>
        <w:widowControl/>
        <w:spacing w:before="0" w:after="0" w:line="240" w:lineRule="auto"/>
        <w:jc w:val="left"/>
      </w:pPr>
    </w:p>
    <w:p w14:paraId="0F6D4A36" w14:textId="14F4F34E" w:rsidR="002103F0" w:rsidRPr="008243FD" w:rsidRDefault="002103F0" w:rsidP="008243FD">
      <w:pPr>
        <w:widowControl/>
        <w:spacing w:before="0" w:after="0" w:line="240" w:lineRule="auto"/>
        <w:jc w:val="left"/>
        <w:rPr>
          <w:rFonts w:ascii="Arial" w:eastAsia="華康明體 Std W9" w:hAnsi="Arial"/>
          <w:bCs/>
          <w:color w:val="000000"/>
          <w:spacing w:val="0"/>
          <w:w w:val="110"/>
          <w:sz w:val="26"/>
          <w:szCs w:val="36"/>
        </w:rPr>
      </w:pPr>
      <w:r>
        <w:rPr>
          <w:rFonts w:hint="eastAsia"/>
        </w:rPr>
        <w:t>第3章</w:t>
      </w:r>
      <w:r w:rsidRPr="002815F5">
        <w:rPr>
          <w:rFonts w:hint="eastAsia"/>
        </w:rPr>
        <w:t>學習評量</w:t>
      </w:r>
    </w:p>
    <w:p w14:paraId="618CABED" w14:textId="77777777" w:rsidR="002103F0" w:rsidRPr="005A33C5" w:rsidRDefault="002103F0" w:rsidP="002103F0">
      <w:pPr>
        <w:pStyle w:val="1-22"/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3DB87776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lastRenderedPageBreak/>
        <w:t>(  )1.</w:t>
      </w:r>
      <w:r w:rsidRPr="002103F0">
        <w:rPr>
          <w:rFonts w:hint="eastAsia"/>
        </w:rPr>
        <w:tab/>
      </w:r>
      <w:r w:rsidRPr="002103F0">
        <w:rPr>
          <w:rFonts w:hint="eastAsia"/>
        </w:rPr>
        <w:t>下列哪種流程控制可以確保</w:t>
      </w:r>
      <w:proofErr w:type="gramStart"/>
      <w:r w:rsidRPr="002103F0">
        <w:rPr>
          <w:rFonts w:hint="eastAsia"/>
        </w:rPr>
        <w:t>迴</w:t>
      </w:r>
      <w:proofErr w:type="gramEnd"/>
      <w:r w:rsidRPr="002103F0">
        <w:rPr>
          <w:rFonts w:hint="eastAsia"/>
        </w:rPr>
        <w:t>圈內的敘述至少執行一次？</w:t>
      </w:r>
    </w:p>
    <w:p w14:paraId="68CBC38E" w14:textId="05346A32" w:rsidR="002103F0" w:rsidRPr="002103F0" w:rsidRDefault="002103F0" w:rsidP="002103F0">
      <w:pPr>
        <w:pStyle w:val="a9"/>
      </w:pPr>
      <w:r w:rsidRPr="002103F0">
        <w:tab/>
      </w:r>
      <w:r w:rsidRPr="002103F0">
        <w:tab/>
        <w:t xml:space="preserve">A. </w:t>
      </w:r>
      <w:r w:rsidRPr="002103F0">
        <w:rPr>
          <w:rFonts w:hint="eastAsia"/>
        </w:rPr>
        <w:t>do</w:t>
      </w:r>
      <w:r w:rsidRPr="00B06CBE">
        <w:rPr>
          <w:rFonts w:hint="eastAsia"/>
        </w:rPr>
        <w:t>…</w:t>
      </w:r>
      <w:r w:rsidRPr="002103F0">
        <w:rPr>
          <w:rFonts w:hint="eastAsia"/>
        </w:rPr>
        <w:t>while</w:t>
      </w:r>
      <w:r w:rsidRPr="002103F0">
        <w:tab/>
      </w:r>
      <w:r w:rsidRPr="002103F0">
        <w:tab/>
      </w:r>
      <w:r w:rsidRPr="002103F0">
        <w:tab/>
        <w:t>B. if</w:t>
      </w:r>
      <w:r w:rsidRPr="00B06CBE">
        <w:rPr>
          <w:rFonts w:hint="eastAsia"/>
        </w:rPr>
        <w:t>…</w:t>
      </w:r>
      <w:r w:rsidRPr="002103F0">
        <w:t>else</w:t>
      </w:r>
      <w:r w:rsidRPr="002103F0">
        <w:tab/>
      </w:r>
      <w:r w:rsidRPr="002103F0">
        <w:tab/>
      </w:r>
      <w:r>
        <w:tab/>
      </w:r>
      <w:r w:rsidRPr="002103F0">
        <w:tab/>
        <w:t xml:space="preserve">C. </w:t>
      </w:r>
      <w:r w:rsidRPr="002103F0">
        <w:rPr>
          <w:rFonts w:hint="eastAsia"/>
        </w:rPr>
        <w:t>for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ab/>
        <w:t xml:space="preserve">D. </w:t>
      </w:r>
      <w:r w:rsidRPr="002103F0">
        <w:rPr>
          <w:rFonts w:hint="eastAsia"/>
        </w:rPr>
        <w:t>switch</w:t>
      </w:r>
    </w:p>
    <w:p w14:paraId="6C1A08AF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t>(  )2.</w:t>
      </w:r>
      <w:r w:rsidRPr="002103F0">
        <w:rPr>
          <w:rFonts w:hint="eastAsia"/>
        </w:rPr>
        <w:tab/>
      </w:r>
      <w:r w:rsidRPr="002103F0">
        <w:rPr>
          <w:rFonts w:hint="eastAsia"/>
        </w:rPr>
        <w:t>下列哪種流程控制可以根據一個變數的值而有不同的執行方向？</w:t>
      </w:r>
    </w:p>
    <w:p w14:paraId="3DCC0335" w14:textId="508E7BE9" w:rsidR="002103F0" w:rsidRPr="002103F0" w:rsidRDefault="002103F0" w:rsidP="002103F0">
      <w:pPr>
        <w:pStyle w:val="a9"/>
      </w:pPr>
      <w:r w:rsidRPr="002103F0">
        <w:tab/>
      </w:r>
      <w:r w:rsidRPr="002103F0">
        <w:tab/>
        <w:t xml:space="preserve">A. </w:t>
      </w:r>
      <w:r w:rsidRPr="002103F0">
        <w:rPr>
          <w:rFonts w:hint="eastAsia"/>
        </w:rPr>
        <w:t>do</w:t>
      </w:r>
      <w:r w:rsidRPr="00B06CBE">
        <w:rPr>
          <w:rFonts w:hint="eastAsia"/>
        </w:rPr>
        <w:t>…</w:t>
      </w:r>
      <w:r w:rsidRPr="002103F0">
        <w:t>while</w:t>
      </w:r>
      <w:r w:rsidRPr="002103F0">
        <w:tab/>
      </w:r>
      <w:r w:rsidRPr="002103F0">
        <w:tab/>
      </w:r>
      <w:r w:rsidRPr="002103F0">
        <w:tab/>
        <w:t xml:space="preserve">B. </w:t>
      </w:r>
      <w:r w:rsidRPr="002103F0">
        <w:rPr>
          <w:rFonts w:hint="eastAsia"/>
        </w:rPr>
        <w:t>for</w:t>
      </w:r>
      <w:r w:rsidRPr="002103F0">
        <w:tab/>
      </w:r>
      <w:r w:rsidRPr="002103F0">
        <w:tab/>
      </w:r>
      <w:r w:rsidRPr="002103F0">
        <w:tab/>
      </w:r>
      <w:r>
        <w:tab/>
      </w:r>
      <w:r w:rsidRPr="002103F0">
        <w:tab/>
        <w:t>C. switch</w:t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ab/>
        <w:t>D. foreach</w:t>
      </w:r>
    </w:p>
    <w:p w14:paraId="56A3D5CE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t>(  )3.</w:t>
      </w:r>
      <w:r w:rsidRPr="002103F0">
        <w:rPr>
          <w:rFonts w:hint="eastAsia"/>
        </w:rPr>
        <w:tab/>
      </w:r>
      <w:r w:rsidRPr="002103F0">
        <w:rPr>
          <w:rFonts w:hint="eastAsia"/>
        </w:rPr>
        <w:t>下列哪種流程控制最適合用來計算連續</w:t>
      </w:r>
      <w:r w:rsidRPr="002103F0">
        <w:rPr>
          <w:rFonts w:hint="eastAsia"/>
        </w:rPr>
        <w:t>n</w:t>
      </w:r>
      <w:proofErr w:type="gramStart"/>
      <w:r w:rsidRPr="002103F0">
        <w:rPr>
          <w:rFonts w:hint="eastAsia"/>
        </w:rPr>
        <w:t>個</w:t>
      </w:r>
      <w:proofErr w:type="gramEnd"/>
      <w:r w:rsidRPr="002103F0">
        <w:rPr>
          <w:rFonts w:hint="eastAsia"/>
        </w:rPr>
        <w:t>數字的累加？</w:t>
      </w:r>
    </w:p>
    <w:p w14:paraId="664E1999" w14:textId="56568739" w:rsidR="002103F0" w:rsidRPr="002103F0" w:rsidRDefault="002103F0" w:rsidP="002103F0">
      <w:pPr>
        <w:pStyle w:val="a9"/>
      </w:pPr>
      <w:r w:rsidRPr="002103F0">
        <w:tab/>
      </w:r>
      <w:r w:rsidRPr="002103F0">
        <w:tab/>
        <w:t>A. if</w:t>
      </w:r>
      <w:r w:rsidRPr="00B06CBE">
        <w:rPr>
          <w:rFonts w:hint="eastAsia"/>
        </w:rPr>
        <w:t>…</w:t>
      </w:r>
      <w:r w:rsidRPr="002103F0">
        <w:t>else</w:t>
      </w:r>
      <w:r w:rsidRPr="002103F0">
        <w:tab/>
      </w:r>
      <w:r w:rsidRPr="002103F0">
        <w:tab/>
      </w:r>
      <w:r w:rsidRPr="002103F0">
        <w:tab/>
      </w:r>
      <w:r w:rsidRPr="002103F0">
        <w:tab/>
        <w:t>B. switch</w:t>
      </w:r>
      <w:r w:rsidRPr="002103F0">
        <w:tab/>
      </w:r>
      <w:r w:rsidRPr="002103F0">
        <w:tab/>
      </w:r>
      <w:r w:rsidRPr="002103F0">
        <w:tab/>
      </w:r>
      <w:r w:rsidRPr="002103F0">
        <w:tab/>
        <w:t>C. for</w:t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ab/>
      </w:r>
      <w:r w:rsidRPr="002103F0">
        <w:tab/>
        <w:t xml:space="preserve">D. </w:t>
      </w:r>
      <w:proofErr w:type="spellStart"/>
      <w:r w:rsidRPr="002103F0">
        <w:rPr>
          <w:rFonts w:hint="eastAsia"/>
        </w:rPr>
        <w:t>goto</w:t>
      </w:r>
      <w:proofErr w:type="spellEnd"/>
    </w:p>
    <w:p w14:paraId="5D38F3A6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t>(  )4.</w:t>
      </w:r>
      <w:r w:rsidRPr="002103F0">
        <w:rPr>
          <w:rFonts w:hint="eastAsia"/>
        </w:rPr>
        <w:tab/>
      </w:r>
      <w:r w:rsidRPr="002103F0">
        <w:rPr>
          <w:rFonts w:hint="eastAsia"/>
        </w:rPr>
        <w:t>若要提前離開</w:t>
      </w:r>
      <w:r w:rsidRPr="002103F0">
        <w:rPr>
          <w:rFonts w:hint="eastAsia"/>
        </w:rPr>
        <w:t>for</w:t>
      </w:r>
      <w:proofErr w:type="gramStart"/>
      <w:r w:rsidRPr="002103F0">
        <w:rPr>
          <w:rFonts w:hint="eastAsia"/>
        </w:rPr>
        <w:t>迴</w:t>
      </w:r>
      <w:proofErr w:type="gramEnd"/>
      <w:r w:rsidRPr="002103F0">
        <w:rPr>
          <w:rFonts w:hint="eastAsia"/>
        </w:rPr>
        <w:t>圈，可以使用下列哪</w:t>
      </w:r>
      <w:proofErr w:type="gramStart"/>
      <w:r w:rsidRPr="002103F0">
        <w:rPr>
          <w:rFonts w:hint="eastAsia"/>
        </w:rPr>
        <w:t>個</w:t>
      </w:r>
      <w:proofErr w:type="gramEnd"/>
      <w:r w:rsidRPr="002103F0">
        <w:rPr>
          <w:rFonts w:hint="eastAsia"/>
        </w:rPr>
        <w:t>敘述？</w:t>
      </w:r>
    </w:p>
    <w:p w14:paraId="6CE804D0" w14:textId="77777777" w:rsidR="002103F0" w:rsidRPr="002103F0" w:rsidRDefault="002103F0" w:rsidP="002103F0">
      <w:pPr>
        <w:pStyle w:val="a9"/>
      </w:pPr>
      <w:r w:rsidRPr="002103F0">
        <w:tab/>
      </w:r>
      <w:r w:rsidRPr="002103F0">
        <w:tab/>
        <w:t>A. pause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B. return</w:t>
      </w:r>
      <w:r w:rsidRPr="002103F0">
        <w:tab/>
      </w:r>
      <w:r w:rsidRPr="002103F0">
        <w:tab/>
      </w:r>
      <w:r w:rsidRPr="002103F0">
        <w:tab/>
      </w:r>
      <w:r w:rsidRPr="002103F0">
        <w:tab/>
        <w:t>C. exit</w:t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ab/>
      </w:r>
      <w:r w:rsidRPr="002103F0">
        <w:tab/>
        <w:t>D. break</w:t>
      </w:r>
    </w:p>
    <w:p w14:paraId="1C0D93C7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t>(  )5.</w:t>
      </w:r>
      <w:r w:rsidRPr="002103F0">
        <w:rPr>
          <w:rFonts w:hint="eastAsia"/>
        </w:rPr>
        <w:tab/>
      </w:r>
      <w:r w:rsidRPr="002103F0">
        <w:rPr>
          <w:rFonts w:hint="eastAsia"/>
        </w:rPr>
        <w:t>下列哪種流程控制最適合用來處理陣列？</w:t>
      </w:r>
    </w:p>
    <w:p w14:paraId="4FEB08A4" w14:textId="50AE7ACA" w:rsidR="002103F0" w:rsidRPr="002103F0" w:rsidRDefault="002103F0" w:rsidP="002103F0">
      <w:pPr>
        <w:pStyle w:val="a9"/>
      </w:pPr>
      <w:r w:rsidRPr="002103F0">
        <w:tab/>
      </w:r>
      <w:r w:rsidRPr="002103F0">
        <w:tab/>
        <w:t>A. foreach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 xml:space="preserve">B. </w:t>
      </w:r>
      <w:r w:rsidRPr="002103F0">
        <w:rPr>
          <w:rFonts w:hint="eastAsia"/>
        </w:rPr>
        <w:t>while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>C. if</w:t>
      </w:r>
      <w:r w:rsidRPr="00B06CBE">
        <w:rPr>
          <w:rFonts w:hint="eastAsia"/>
        </w:rPr>
        <w:t>…</w:t>
      </w:r>
      <w:r w:rsidRPr="002103F0">
        <w:t>else</w:t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ab/>
        <w:t>D. switch</w:t>
      </w:r>
    </w:p>
    <w:p w14:paraId="06B76322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t>(  )6.</w:t>
      </w:r>
      <w:r w:rsidRPr="002103F0">
        <w:rPr>
          <w:rFonts w:hint="eastAsia"/>
        </w:rPr>
        <w:tab/>
      </w:r>
      <w:r w:rsidRPr="002103F0">
        <w:rPr>
          <w:rFonts w:hint="eastAsia"/>
        </w:rPr>
        <w:t>在</w:t>
      </w:r>
      <w:r w:rsidRPr="002103F0">
        <w:rPr>
          <w:rFonts w:hint="eastAsia"/>
        </w:rPr>
        <w:t>for($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 xml:space="preserve"> = 100; $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 xml:space="preserve"> &lt;= 200; $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 xml:space="preserve"> += 3) </w:t>
      </w:r>
      <w:proofErr w:type="gramStart"/>
      <w:r w:rsidRPr="002103F0">
        <w:rPr>
          <w:rFonts w:hint="eastAsia"/>
        </w:rPr>
        <w:t>迴</w:t>
      </w:r>
      <w:proofErr w:type="gramEnd"/>
      <w:r w:rsidRPr="002103F0">
        <w:rPr>
          <w:rFonts w:hint="eastAsia"/>
        </w:rPr>
        <w:t>圈執行完畢時，變數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>的值為何？</w:t>
      </w:r>
    </w:p>
    <w:p w14:paraId="4462C3E0" w14:textId="77777777" w:rsidR="002103F0" w:rsidRPr="002103F0" w:rsidRDefault="002103F0" w:rsidP="002103F0">
      <w:pPr>
        <w:pStyle w:val="a9"/>
      </w:pPr>
      <w:r w:rsidRPr="002103F0">
        <w:tab/>
      </w:r>
      <w:r w:rsidRPr="002103F0">
        <w:tab/>
        <w:t>A. 200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B. 202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C. 199</w:t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ab/>
      </w:r>
      <w:r w:rsidRPr="002103F0">
        <w:tab/>
        <w:t>D. 201</w:t>
      </w:r>
    </w:p>
    <w:p w14:paraId="1C014EE1" w14:textId="1ABAA67E" w:rsidR="002103F0" w:rsidRPr="002103F0" w:rsidRDefault="002103F0" w:rsidP="002103F0">
      <w:pPr>
        <w:pStyle w:val="a9"/>
      </w:pPr>
      <w:r w:rsidRPr="002103F0">
        <w:rPr>
          <w:rFonts w:hint="eastAsia"/>
        </w:rPr>
        <w:t>(  )7.</w:t>
      </w:r>
      <w:r w:rsidRPr="002103F0">
        <w:rPr>
          <w:rFonts w:hint="eastAsia"/>
        </w:rPr>
        <w:tab/>
      </w:r>
      <w:r w:rsidR="008E0590" w:rsidRPr="002103F0">
        <w:rPr>
          <w:rFonts w:hint="eastAsia"/>
        </w:rPr>
        <w:t>下列哪種流程控制可以</w:t>
      </w:r>
      <w:r w:rsidR="008E0590">
        <w:rPr>
          <w:rFonts w:hint="eastAsia"/>
        </w:rPr>
        <w:t>處理多個條件式</w:t>
      </w:r>
      <w:r w:rsidRPr="002103F0">
        <w:rPr>
          <w:rFonts w:hint="eastAsia"/>
        </w:rPr>
        <w:t>？</w:t>
      </w:r>
    </w:p>
    <w:p w14:paraId="793BD3CB" w14:textId="4665EF95" w:rsidR="002103F0" w:rsidRPr="002103F0" w:rsidRDefault="002103F0" w:rsidP="002103F0">
      <w:pPr>
        <w:pStyle w:val="a9"/>
      </w:pPr>
      <w:r w:rsidRPr="002103F0">
        <w:tab/>
      </w:r>
      <w:r w:rsidRPr="002103F0">
        <w:tab/>
        <w:t xml:space="preserve">A. </w:t>
      </w:r>
      <w:r w:rsidR="008E0590" w:rsidRPr="002103F0">
        <w:rPr>
          <w:rFonts w:hint="eastAsia"/>
        </w:rPr>
        <w:t>do</w:t>
      </w:r>
      <w:r w:rsidR="008E0590" w:rsidRPr="00B06CBE">
        <w:rPr>
          <w:rFonts w:hint="eastAsia"/>
        </w:rPr>
        <w:t>…</w:t>
      </w:r>
      <w:r w:rsidR="008E0590" w:rsidRPr="002103F0">
        <w:rPr>
          <w:rFonts w:hint="eastAsia"/>
        </w:rPr>
        <w:t>while</w:t>
      </w:r>
      <w:r w:rsidRPr="002103F0">
        <w:rPr>
          <w:rFonts w:hint="eastAsia"/>
        </w:rPr>
        <w:tab/>
      </w:r>
      <w:r w:rsidR="008E0590">
        <w:tab/>
      </w:r>
      <w:r w:rsidRPr="002103F0">
        <w:tab/>
        <w:t xml:space="preserve">B. </w:t>
      </w:r>
      <w:r w:rsidR="008E0590" w:rsidRPr="008E0590">
        <w:t>if</w:t>
      </w:r>
      <w:r w:rsidR="008E0590" w:rsidRPr="00B06CBE">
        <w:rPr>
          <w:rFonts w:hint="eastAsia"/>
        </w:rPr>
        <w:t>…</w:t>
      </w:r>
      <w:r w:rsidR="008E0590" w:rsidRPr="008E0590">
        <w:t>elseif</w:t>
      </w:r>
      <w:r w:rsidR="008E0590" w:rsidRPr="00B06CBE">
        <w:rPr>
          <w:rFonts w:hint="eastAsia"/>
        </w:rPr>
        <w:t>…</w:t>
      </w:r>
      <w:r w:rsidR="008E0590">
        <w:tab/>
      </w:r>
      <w:r w:rsidRPr="002103F0">
        <w:tab/>
        <w:t xml:space="preserve">C. </w:t>
      </w:r>
      <w:r w:rsidR="008E0590">
        <w:t>for</w:t>
      </w:r>
      <w:r w:rsidR="008E0590">
        <w:tab/>
      </w:r>
      <w:r w:rsidRPr="002103F0">
        <w:rPr>
          <w:rFonts w:hint="eastAsia"/>
        </w:rPr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 xml:space="preserve">D. </w:t>
      </w:r>
      <w:r w:rsidR="008E0590">
        <w:t>while</w:t>
      </w:r>
    </w:p>
    <w:p w14:paraId="07390C95" w14:textId="77777777" w:rsidR="002103F0" w:rsidRPr="002103F0" w:rsidRDefault="002103F0" w:rsidP="002103F0">
      <w:pPr>
        <w:pStyle w:val="a9"/>
        <w:ind w:left="678" w:hanging="678"/>
      </w:pPr>
      <w:r w:rsidRPr="002103F0">
        <w:rPr>
          <w:rFonts w:hint="eastAsia"/>
        </w:rPr>
        <w:t>(  )8.</w:t>
      </w:r>
      <w:r w:rsidRPr="002103F0">
        <w:rPr>
          <w:rFonts w:hint="eastAsia"/>
        </w:rPr>
        <w:tab/>
      </w:r>
      <w:r w:rsidRPr="002103F0">
        <w:rPr>
          <w:rFonts w:hint="eastAsia"/>
        </w:rPr>
        <w:t>若要使程式的執行在</w:t>
      </w:r>
      <w:proofErr w:type="gramStart"/>
      <w:r w:rsidRPr="002103F0">
        <w:rPr>
          <w:rFonts w:hint="eastAsia"/>
        </w:rPr>
        <w:t>迴</w:t>
      </w:r>
      <w:proofErr w:type="gramEnd"/>
      <w:r w:rsidRPr="002103F0">
        <w:rPr>
          <w:rFonts w:hint="eastAsia"/>
        </w:rPr>
        <w:t>圈內跳過後面的敘述，直接返回</w:t>
      </w:r>
      <w:proofErr w:type="gramStart"/>
      <w:r w:rsidRPr="002103F0">
        <w:rPr>
          <w:rFonts w:hint="eastAsia"/>
        </w:rPr>
        <w:t>迴</w:t>
      </w:r>
      <w:proofErr w:type="gramEnd"/>
      <w:r w:rsidRPr="002103F0">
        <w:rPr>
          <w:rFonts w:hint="eastAsia"/>
        </w:rPr>
        <w:t>圈的開頭，可以使用下列哪</w:t>
      </w:r>
      <w:proofErr w:type="gramStart"/>
      <w:r w:rsidRPr="002103F0">
        <w:rPr>
          <w:rFonts w:hint="eastAsia"/>
        </w:rPr>
        <w:t>個</w:t>
      </w:r>
      <w:proofErr w:type="gramEnd"/>
      <w:r w:rsidRPr="002103F0">
        <w:rPr>
          <w:rFonts w:hint="eastAsia"/>
        </w:rPr>
        <w:t>敘述？</w:t>
      </w:r>
    </w:p>
    <w:p w14:paraId="69936BB3" w14:textId="164F94EF" w:rsidR="002103F0" w:rsidRPr="002103F0" w:rsidRDefault="002103F0" w:rsidP="002103F0">
      <w:pPr>
        <w:pStyle w:val="a9"/>
      </w:pPr>
      <w:r w:rsidRPr="002103F0">
        <w:tab/>
      </w:r>
      <w:r w:rsidRPr="002103F0">
        <w:tab/>
        <w:t xml:space="preserve">A. </w:t>
      </w:r>
      <w:proofErr w:type="spellStart"/>
      <w:r w:rsidRPr="002103F0">
        <w:t>goto</w:t>
      </w:r>
      <w:proofErr w:type="spellEnd"/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B. jump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C. continue</w:t>
      </w:r>
      <w:r w:rsidRPr="002103F0">
        <w:tab/>
      </w:r>
      <w:r w:rsidRPr="002103F0">
        <w:tab/>
      </w:r>
      <w:r w:rsidRPr="002103F0">
        <w:tab/>
      </w:r>
      <w:r w:rsidRPr="002103F0">
        <w:tab/>
        <w:t>D. return</w:t>
      </w:r>
    </w:p>
    <w:p w14:paraId="5797A4E4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t>(  )9.</w:t>
      </w:r>
      <w:r w:rsidRPr="002103F0">
        <w:rPr>
          <w:rFonts w:hint="eastAsia"/>
        </w:rPr>
        <w:tab/>
      </w:r>
      <w:r w:rsidRPr="002103F0">
        <w:rPr>
          <w:rFonts w:hint="eastAsia"/>
        </w:rPr>
        <w:t>假設</w:t>
      </w:r>
      <w:r w:rsidRPr="002103F0">
        <w:rPr>
          <w:rFonts w:hint="eastAsia"/>
        </w:rPr>
        <w:t xml:space="preserve"> $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>= 0; while($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 xml:space="preserve"> &lt; 100) $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>++;</w:t>
      </w:r>
      <w:r w:rsidRPr="002103F0">
        <w:rPr>
          <w:rFonts w:hint="eastAsia"/>
        </w:rPr>
        <w:t>，那麼在離開</w:t>
      </w:r>
      <w:proofErr w:type="gramStart"/>
      <w:r w:rsidRPr="002103F0">
        <w:rPr>
          <w:rFonts w:hint="eastAsia"/>
        </w:rPr>
        <w:t>迴</w:t>
      </w:r>
      <w:proofErr w:type="gramEnd"/>
      <w:r w:rsidRPr="002103F0">
        <w:rPr>
          <w:rFonts w:hint="eastAsia"/>
        </w:rPr>
        <w:t>圈後，變數</w:t>
      </w:r>
      <w:proofErr w:type="spellStart"/>
      <w:r w:rsidRPr="002103F0">
        <w:rPr>
          <w:rFonts w:hint="eastAsia"/>
        </w:rPr>
        <w:t>i</w:t>
      </w:r>
      <w:proofErr w:type="spellEnd"/>
      <w:r w:rsidRPr="002103F0">
        <w:rPr>
          <w:rFonts w:hint="eastAsia"/>
        </w:rPr>
        <w:t>的值為何？</w:t>
      </w:r>
    </w:p>
    <w:p w14:paraId="0E946BAA" w14:textId="061157E4" w:rsidR="002103F0" w:rsidRPr="002103F0" w:rsidRDefault="002103F0" w:rsidP="002103F0">
      <w:pPr>
        <w:pStyle w:val="a9"/>
      </w:pPr>
      <w:r w:rsidRPr="002103F0">
        <w:tab/>
      </w:r>
      <w:r w:rsidRPr="002103F0">
        <w:tab/>
        <w:t>A. 99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B. 100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C. 101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ab/>
        <w:t>D. 0</w:t>
      </w:r>
    </w:p>
    <w:p w14:paraId="6EF30ABC" w14:textId="77777777" w:rsidR="002103F0" w:rsidRPr="002103F0" w:rsidRDefault="002103F0" w:rsidP="002103F0">
      <w:pPr>
        <w:pStyle w:val="a9"/>
      </w:pPr>
      <w:r w:rsidRPr="002103F0">
        <w:rPr>
          <w:rFonts w:hint="eastAsia"/>
        </w:rPr>
        <w:t>(  )10.</w:t>
      </w:r>
      <w:r w:rsidRPr="002103F0">
        <w:rPr>
          <w:rFonts w:hint="eastAsia"/>
        </w:rPr>
        <w:tab/>
      </w:r>
      <w:r w:rsidRPr="002103F0">
        <w:rPr>
          <w:rFonts w:hint="eastAsia"/>
        </w:rPr>
        <w:t>下列何者代表無窮</w:t>
      </w:r>
      <w:proofErr w:type="gramStart"/>
      <w:r w:rsidRPr="002103F0">
        <w:rPr>
          <w:rFonts w:hint="eastAsia"/>
        </w:rPr>
        <w:t>迴</w:t>
      </w:r>
      <w:proofErr w:type="gramEnd"/>
      <w:r w:rsidRPr="002103F0">
        <w:rPr>
          <w:rFonts w:hint="eastAsia"/>
        </w:rPr>
        <w:t>圈？</w:t>
      </w:r>
    </w:p>
    <w:p w14:paraId="11F52E53" w14:textId="01863FF0" w:rsidR="002103F0" w:rsidRPr="002103F0" w:rsidRDefault="002103F0" w:rsidP="002103F0">
      <w:pPr>
        <w:pStyle w:val="a9"/>
      </w:pPr>
      <w:r w:rsidRPr="002103F0">
        <w:tab/>
      </w:r>
      <w:r w:rsidRPr="002103F0">
        <w:tab/>
        <w:t>A. for (;;)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B. for()</w:t>
      </w:r>
      <w:r w:rsidRPr="002103F0">
        <w:tab/>
      </w:r>
      <w:r w:rsidRPr="002103F0">
        <w:tab/>
      </w:r>
      <w:r w:rsidRPr="002103F0">
        <w:tab/>
      </w:r>
      <w:r w:rsidRPr="002103F0">
        <w:tab/>
      </w:r>
      <w:r w:rsidRPr="002103F0">
        <w:tab/>
        <w:t>C. foreach( , )</w:t>
      </w:r>
      <w:r w:rsidRPr="002103F0">
        <w:tab/>
      </w:r>
      <w:r w:rsidRPr="002103F0">
        <w:tab/>
      </w:r>
      <w:r w:rsidRPr="002103F0">
        <w:rPr>
          <w:rFonts w:hint="eastAsia"/>
        </w:rPr>
        <w:tab/>
      </w:r>
      <w:r w:rsidRPr="002103F0">
        <w:t>D. do()</w:t>
      </w:r>
    </w:p>
    <w:p w14:paraId="3E8FB2EE" w14:textId="7885CE3C" w:rsidR="006F6F15" w:rsidRPr="008243FD" w:rsidRDefault="002103F0" w:rsidP="008243FD">
      <w:pPr>
        <w:pStyle w:val="a9"/>
        <w:rPr>
          <w:rFonts w:ascii="AvantGarde Md BT" w:eastAsia="華康明體 Std W9" w:hAnsi="AvantGarde Md BT"/>
          <w:bCs w:val="0"/>
          <w:kern w:val="20"/>
          <w:sz w:val="24"/>
        </w:rPr>
      </w:pPr>
      <w:r>
        <w:br w:type="page"/>
      </w:r>
      <w:r w:rsidR="006F6F15">
        <w:rPr>
          <w:rFonts w:hint="eastAsia"/>
        </w:rPr>
        <w:lastRenderedPageBreak/>
        <w:t>第</w:t>
      </w:r>
      <w:r w:rsidR="006F6F15">
        <w:rPr>
          <w:rFonts w:hint="eastAsia"/>
        </w:rPr>
        <w:t>4</w:t>
      </w:r>
      <w:r w:rsidR="006F6F15">
        <w:rPr>
          <w:rFonts w:hint="eastAsia"/>
        </w:rPr>
        <w:t>章</w:t>
      </w:r>
      <w:r w:rsidR="006F6F15" w:rsidRPr="002815F5">
        <w:rPr>
          <w:rFonts w:hint="eastAsia"/>
        </w:rPr>
        <w:t>學習評量</w:t>
      </w:r>
    </w:p>
    <w:p w14:paraId="29D02A08" w14:textId="77777777" w:rsidR="006F6F15" w:rsidRPr="005A33C5" w:rsidRDefault="006F6F15" w:rsidP="006F6F15">
      <w:pPr>
        <w:pStyle w:val="1-22"/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3067D037" w14:textId="77777777" w:rsidR="00A760C2" w:rsidRDefault="00A760C2" w:rsidP="00A760C2">
      <w:pPr>
        <w:pStyle w:val="a9"/>
      </w:pPr>
      <w:r>
        <w:rPr>
          <w:rFonts w:hint="eastAsia"/>
        </w:rPr>
        <w:t>(  )1.</w:t>
      </w:r>
      <w:r>
        <w:rPr>
          <w:rFonts w:hint="eastAsia"/>
        </w:rPr>
        <w:tab/>
      </w:r>
      <w:r>
        <w:rPr>
          <w:rFonts w:hint="eastAsia"/>
        </w:rPr>
        <w:t>陣列是透過下列何者來區分它所存放的元素？</w:t>
      </w:r>
    </w:p>
    <w:p w14:paraId="19AB96BD" w14:textId="77777777" w:rsidR="00A760C2" w:rsidRDefault="00A760C2" w:rsidP="00A760C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長度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ab/>
      </w:r>
      <w:r>
        <w:rPr>
          <w:rFonts w:hint="eastAsia"/>
        </w:rPr>
        <w:t>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ab/>
      </w:r>
      <w:r>
        <w:rPr>
          <w:rFonts w:hint="eastAsia"/>
        </w:rPr>
        <w:t>維度</w:t>
      </w:r>
    </w:p>
    <w:p w14:paraId="66C29272" w14:textId="77777777" w:rsidR="00A760C2" w:rsidRDefault="00A760C2" w:rsidP="00A760C2">
      <w:pPr>
        <w:pStyle w:val="a9"/>
      </w:pPr>
      <w:r>
        <w:rPr>
          <w:rFonts w:hint="eastAsia"/>
        </w:rPr>
        <w:t>(  )2.</w:t>
      </w:r>
      <w:r>
        <w:rPr>
          <w:rFonts w:hint="eastAsia"/>
        </w:rPr>
        <w:tab/>
      </w:r>
      <w:r>
        <w:rPr>
          <w:rFonts w:hint="eastAsia"/>
        </w:rPr>
        <w:t>在預設的情況下，</w:t>
      </w:r>
      <w:r>
        <w:rPr>
          <w:rFonts w:hint="eastAsia"/>
        </w:rPr>
        <w:t>PHP</w:t>
      </w:r>
      <w:proofErr w:type="gramStart"/>
      <w:r>
        <w:rPr>
          <w:rFonts w:hint="eastAsia"/>
        </w:rPr>
        <w:t>陣列內第一個</w:t>
      </w:r>
      <w:proofErr w:type="gramEnd"/>
      <w:r>
        <w:rPr>
          <w:rFonts w:hint="eastAsia"/>
        </w:rPr>
        <w:t>元素的鍵為何？</w:t>
      </w:r>
    </w:p>
    <w:p w14:paraId="51790BAF" w14:textId="77777777" w:rsidR="00A760C2" w:rsidRDefault="00A760C2" w:rsidP="00A760C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ab/>
      </w:r>
      <w:r>
        <w:rPr>
          <w:rFonts w:hint="eastAsia"/>
        </w:rPr>
        <w:t>空字串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ab/>
      </w:r>
      <w:r>
        <w:rPr>
          <w:rFonts w:hint="eastAsia"/>
        </w:rPr>
        <w:t>不一定</w:t>
      </w:r>
    </w:p>
    <w:p w14:paraId="2BC22479" w14:textId="77777777" w:rsidR="00A760C2" w:rsidRDefault="00A760C2" w:rsidP="00A760C2">
      <w:pPr>
        <w:pStyle w:val="a9"/>
      </w:pPr>
      <w:r>
        <w:rPr>
          <w:rFonts w:hint="eastAsia"/>
        </w:rPr>
        <w:t>(  )3.</w:t>
      </w:r>
      <w:r>
        <w:rPr>
          <w:rFonts w:hint="eastAsia"/>
        </w:rPr>
        <w:tab/>
        <w:t>PHP</w:t>
      </w:r>
      <w:r>
        <w:rPr>
          <w:rFonts w:hint="eastAsia"/>
        </w:rPr>
        <w:t>規定陣列的鍵可以為下列哪種型別？</w:t>
      </w:r>
      <w:r>
        <w:rPr>
          <w:rFonts w:hint="eastAsia"/>
        </w:rPr>
        <w:t>(</w:t>
      </w:r>
      <w:r>
        <w:rPr>
          <w:rFonts w:hint="eastAsia"/>
        </w:rPr>
        <w:t>複選</w:t>
      </w:r>
      <w:r>
        <w:rPr>
          <w:rFonts w:hint="eastAsia"/>
        </w:rPr>
        <w:t>)</w:t>
      </w:r>
    </w:p>
    <w:p w14:paraId="51FDFF03" w14:textId="77777777" w:rsidR="00A760C2" w:rsidRDefault="00A760C2" w:rsidP="00A760C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布林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浮點數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ab/>
      </w:r>
      <w:r>
        <w:rPr>
          <w:rFonts w:hint="eastAsia"/>
        </w:rPr>
        <w:t>整數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ab/>
      </w:r>
      <w:r>
        <w:rPr>
          <w:rFonts w:hint="eastAsia"/>
        </w:rPr>
        <w:t>字串</w:t>
      </w:r>
    </w:p>
    <w:p w14:paraId="182CF3C1" w14:textId="77777777" w:rsidR="00A760C2" w:rsidRDefault="00A760C2" w:rsidP="00A760C2">
      <w:pPr>
        <w:pStyle w:val="a9"/>
      </w:pPr>
      <w:r>
        <w:rPr>
          <w:rFonts w:hint="eastAsia"/>
        </w:rPr>
        <w:t>(  )4.</w:t>
      </w:r>
      <w:r>
        <w:rPr>
          <w:rFonts w:hint="eastAsia"/>
        </w:rPr>
        <w:tab/>
      </w:r>
      <w:r>
        <w:rPr>
          <w:rFonts w:hint="eastAsia"/>
        </w:rPr>
        <w:t>下列關於「結合陣列」與「向量陣列」的敘述何者錯誤？</w:t>
      </w:r>
    </w:p>
    <w:p w14:paraId="0F8FE88A" w14:textId="77777777" w:rsidR="00A760C2" w:rsidRDefault="00A760C2" w:rsidP="00A760C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向量陣列的大小無須事先宣告</w:t>
      </w:r>
    </w:p>
    <w:p w14:paraId="1ED8BD2B" w14:textId="77777777" w:rsidR="00A760C2" w:rsidRDefault="00A760C2" w:rsidP="00A760C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結合陣列內每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元素的型別不一定要相同</w:t>
      </w:r>
    </w:p>
    <w:p w14:paraId="7BDDD596" w14:textId="77777777" w:rsidR="00A760C2" w:rsidRDefault="00A760C2" w:rsidP="00A760C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向量陣列的存取效率較佳</w:t>
      </w:r>
      <w:r>
        <w:rPr>
          <w:rFonts w:hint="eastAsia"/>
        </w:rPr>
        <w:tab/>
      </w:r>
    </w:p>
    <w:p w14:paraId="0857D9D3" w14:textId="77777777" w:rsidR="00A760C2" w:rsidRDefault="00A760C2" w:rsidP="00A760C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結合陣列比較有彈性</w:t>
      </w:r>
    </w:p>
    <w:p w14:paraId="2D4C30B8" w14:textId="77777777" w:rsidR="00A760C2" w:rsidRDefault="00A760C2" w:rsidP="00A760C2">
      <w:pPr>
        <w:pStyle w:val="a9"/>
      </w:pPr>
      <w:r>
        <w:rPr>
          <w:rFonts w:hint="eastAsia"/>
        </w:rPr>
        <w:t>(  )5.</w:t>
      </w:r>
      <w:r>
        <w:rPr>
          <w:rFonts w:hint="eastAsia"/>
        </w:rPr>
        <w:tab/>
      </w:r>
      <w:r>
        <w:rPr>
          <w:rFonts w:hint="eastAsia"/>
        </w:rPr>
        <w:t>下列何者可以用來存取陣列的元素？</w:t>
      </w:r>
    </w:p>
    <w:p w14:paraId="0A8EE443" w14:textId="77777777" w:rsidR="00B46A84" w:rsidRDefault="00A760C2" w:rsidP="00A760C2">
      <w:pPr>
        <w:pStyle w:val="a9"/>
      </w:pPr>
      <w:r>
        <w:tab/>
      </w:r>
      <w:r>
        <w:tab/>
        <w:t>A. -&gt;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=&gt;</w:t>
      </w:r>
      <w:r>
        <w:tab/>
      </w:r>
      <w:r>
        <w:tab/>
      </w:r>
      <w:r>
        <w:tab/>
      </w:r>
      <w:r>
        <w:tab/>
      </w:r>
    </w:p>
    <w:p w14:paraId="5EF5DE1B" w14:textId="26D792B7" w:rsidR="00A760C2" w:rsidRDefault="00A760C2" w:rsidP="00A760C2">
      <w:pPr>
        <w:pStyle w:val="a9"/>
      </w:pPr>
      <w:r>
        <w:tab/>
      </w:r>
      <w:r>
        <w:tab/>
        <w:t>C.</w:t>
      </w:r>
      <w:r>
        <w:tab/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[]</w:t>
      </w:r>
    </w:p>
    <w:p w14:paraId="195694CB" w14:textId="77777777" w:rsidR="00A760C2" w:rsidRDefault="00A760C2" w:rsidP="00A760C2">
      <w:pPr>
        <w:pStyle w:val="a9"/>
      </w:pPr>
      <w:r>
        <w:rPr>
          <w:rFonts w:hint="eastAsia"/>
        </w:rPr>
        <w:t>(  )6.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運算子可以比較兩個陣列是否不相等？</w:t>
      </w:r>
      <w:r>
        <w:rPr>
          <w:rFonts w:hint="eastAsia"/>
        </w:rPr>
        <w:t>(</w:t>
      </w:r>
      <w:r>
        <w:rPr>
          <w:rFonts w:hint="eastAsia"/>
        </w:rPr>
        <w:t>複選</w:t>
      </w:r>
      <w:r>
        <w:rPr>
          <w:rFonts w:hint="eastAsia"/>
        </w:rPr>
        <w:t>)</w:t>
      </w:r>
    </w:p>
    <w:p w14:paraId="06F94DAA" w14:textId="77777777" w:rsidR="00B46A84" w:rsidRDefault="00A760C2" w:rsidP="00A760C2">
      <w:pPr>
        <w:pStyle w:val="a9"/>
      </w:pPr>
      <w:r>
        <w:tab/>
      </w:r>
      <w:r>
        <w:tab/>
        <w:t>A. 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!=</w:t>
      </w:r>
      <w:r>
        <w:tab/>
      </w:r>
      <w:r>
        <w:tab/>
      </w:r>
      <w:r>
        <w:tab/>
      </w:r>
      <w:r>
        <w:tab/>
      </w:r>
      <w:r>
        <w:tab/>
      </w:r>
    </w:p>
    <w:p w14:paraId="2996E133" w14:textId="25251F1E" w:rsidR="00A760C2" w:rsidRDefault="00A760C2" w:rsidP="00A760C2">
      <w:pPr>
        <w:pStyle w:val="a9"/>
      </w:pPr>
      <w:r>
        <w:tab/>
      </w:r>
      <w:r>
        <w:tab/>
        <w:t>C.</w:t>
      </w:r>
      <w:r>
        <w:tab/>
        <w:t>&lt;&gt;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!==</w:t>
      </w:r>
    </w:p>
    <w:p w14:paraId="1C4A36E0" w14:textId="77777777" w:rsidR="00A760C2" w:rsidRDefault="00A760C2" w:rsidP="009A7B88">
      <w:pPr>
        <w:pStyle w:val="a9"/>
        <w:ind w:left="616" w:hangingChars="280" w:hanging="616"/>
      </w:pPr>
      <w:r>
        <w:rPr>
          <w:rFonts w:hint="eastAsia"/>
        </w:rPr>
        <w:t>(  )7.</w:t>
      </w:r>
      <w:r>
        <w:rPr>
          <w:rFonts w:hint="eastAsia"/>
        </w:rPr>
        <w:tab/>
      </w:r>
      <w:r>
        <w:rPr>
          <w:rFonts w:hint="eastAsia"/>
        </w:rPr>
        <w:t>假設</w:t>
      </w:r>
      <w:r>
        <w:rPr>
          <w:rFonts w:hint="eastAsia"/>
        </w:rPr>
        <w:t xml:space="preserve"> $a = array(0 =&gt; 5, 1 =&gt; 10);</w:t>
      </w:r>
      <w:r>
        <w:rPr>
          <w:rFonts w:hint="eastAsia"/>
        </w:rPr>
        <w:t>、</w:t>
      </w:r>
      <w:r>
        <w:rPr>
          <w:rFonts w:hint="eastAsia"/>
        </w:rPr>
        <w:t>$b = array(1 =&gt; 15, 2 =&gt; 20);</w:t>
      </w:r>
      <w:r>
        <w:rPr>
          <w:rFonts w:hint="eastAsia"/>
        </w:rPr>
        <w:t>、</w:t>
      </w:r>
      <w:r>
        <w:rPr>
          <w:rFonts w:hint="eastAsia"/>
        </w:rPr>
        <w:t>$c = $a + $b;</w:t>
      </w:r>
      <w:r>
        <w:rPr>
          <w:rFonts w:hint="eastAsia"/>
        </w:rPr>
        <w:t>，則</w:t>
      </w:r>
      <w:r>
        <w:rPr>
          <w:rFonts w:hint="eastAsia"/>
        </w:rPr>
        <w:t xml:space="preserve"> $c</w:t>
      </w:r>
      <w:r>
        <w:rPr>
          <w:rFonts w:hint="eastAsia"/>
        </w:rPr>
        <w:t>等於下列何者？</w:t>
      </w:r>
    </w:p>
    <w:p w14:paraId="6627DE94" w14:textId="77777777" w:rsidR="00A760C2" w:rsidRDefault="00A760C2" w:rsidP="00A760C2">
      <w:pPr>
        <w:pStyle w:val="a9"/>
      </w:pPr>
      <w:r>
        <w:tab/>
      </w:r>
      <w:r>
        <w:tab/>
        <w:t>A. array(0 =&gt; 5, 1 =&gt; 10, 2 =&gt; 20)</w:t>
      </w:r>
    </w:p>
    <w:p w14:paraId="2292BE3E" w14:textId="77777777" w:rsidR="00A760C2" w:rsidRDefault="00A760C2" w:rsidP="00A760C2">
      <w:pPr>
        <w:pStyle w:val="a9"/>
      </w:pPr>
      <w:r>
        <w:tab/>
      </w:r>
      <w:r>
        <w:tab/>
        <w:t>B. array(0 =&gt; 5, 1 =&gt; 15, 2 =&gt; 20)</w:t>
      </w:r>
    </w:p>
    <w:p w14:paraId="72990844" w14:textId="77777777" w:rsidR="00A760C2" w:rsidRDefault="00A760C2" w:rsidP="00A760C2">
      <w:pPr>
        <w:pStyle w:val="a9"/>
      </w:pPr>
      <w:r>
        <w:tab/>
      </w:r>
      <w:r>
        <w:tab/>
        <w:t>C. array(1 =&gt; 10, 2 =&gt; 20)</w:t>
      </w:r>
      <w:r>
        <w:tab/>
      </w:r>
      <w:r>
        <w:tab/>
      </w:r>
    </w:p>
    <w:p w14:paraId="73DF1E4C" w14:textId="77777777" w:rsidR="00A760C2" w:rsidRDefault="00A760C2" w:rsidP="00A760C2">
      <w:pPr>
        <w:pStyle w:val="a9"/>
      </w:pPr>
      <w:r>
        <w:tab/>
      </w:r>
      <w:r>
        <w:tab/>
        <w:t>D. array(1 =&gt; 15, 2 =&gt; 20)</w:t>
      </w:r>
    </w:p>
    <w:p w14:paraId="2D19A61D" w14:textId="77777777" w:rsidR="00B46A84" w:rsidRDefault="00B46A84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>
        <w:br w:type="page"/>
      </w:r>
    </w:p>
    <w:p w14:paraId="519A44B7" w14:textId="16E36801" w:rsidR="00A760C2" w:rsidRDefault="00A760C2" w:rsidP="009A7B88">
      <w:pPr>
        <w:pStyle w:val="a9"/>
        <w:ind w:left="616" w:hangingChars="280" w:hanging="616"/>
      </w:pPr>
      <w:r>
        <w:rPr>
          <w:rFonts w:hint="eastAsia"/>
        </w:rPr>
        <w:lastRenderedPageBreak/>
        <w:t>(  )8.</w:t>
      </w:r>
      <w:r>
        <w:rPr>
          <w:rFonts w:hint="eastAsia"/>
        </w:rPr>
        <w:tab/>
      </w:r>
      <w:r>
        <w:rPr>
          <w:rFonts w:hint="eastAsia"/>
        </w:rPr>
        <w:t>假設</w:t>
      </w:r>
      <w:r>
        <w:rPr>
          <w:rFonts w:hint="eastAsia"/>
        </w:rPr>
        <w:t xml:space="preserve"> $a = array(0 =&gt; 'a', 1 =&gt; 'b');</w:t>
      </w:r>
      <w:r>
        <w:rPr>
          <w:rFonts w:hint="eastAsia"/>
        </w:rPr>
        <w:t>、</w:t>
      </w:r>
      <w:r>
        <w:rPr>
          <w:rFonts w:hint="eastAsia"/>
        </w:rPr>
        <w:t>$b = array(1 =&gt; 'b', 0 =&gt; 'a');</w:t>
      </w:r>
      <w:r>
        <w:rPr>
          <w:rFonts w:hint="eastAsia"/>
        </w:rPr>
        <w:t>，則</w:t>
      </w:r>
      <w:r>
        <w:rPr>
          <w:rFonts w:hint="eastAsia"/>
        </w:rPr>
        <w:t xml:space="preserve"> $a == $b</w:t>
      </w:r>
      <w:r>
        <w:rPr>
          <w:rFonts w:hint="eastAsia"/>
        </w:rPr>
        <w:t>會傳回下列何者？</w:t>
      </w:r>
    </w:p>
    <w:p w14:paraId="264B0B1B" w14:textId="012D3531" w:rsidR="00A760C2" w:rsidRDefault="00A760C2" w:rsidP="00A760C2">
      <w:pPr>
        <w:pStyle w:val="a9"/>
      </w:pPr>
      <w:r>
        <w:tab/>
      </w:r>
      <w:r>
        <w:tab/>
        <w:t>A. TRUE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FALSE</w:t>
      </w:r>
    </w:p>
    <w:p w14:paraId="27F5D07E" w14:textId="77777777" w:rsidR="00A760C2" w:rsidRDefault="00A760C2" w:rsidP="009A7B88">
      <w:pPr>
        <w:pStyle w:val="a9"/>
        <w:ind w:left="616" w:hangingChars="280" w:hanging="616"/>
      </w:pPr>
      <w:r>
        <w:rPr>
          <w:rFonts w:hint="eastAsia"/>
        </w:rPr>
        <w:t>(  )9.</w:t>
      </w:r>
      <w:r>
        <w:rPr>
          <w:rFonts w:hint="eastAsia"/>
        </w:rPr>
        <w:tab/>
      </w:r>
      <w:r>
        <w:rPr>
          <w:rFonts w:hint="eastAsia"/>
        </w:rPr>
        <w:t>假設</w:t>
      </w:r>
      <w:r>
        <w:rPr>
          <w:rFonts w:hint="eastAsia"/>
        </w:rPr>
        <w:t xml:space="preserve"> $a = array(0 =&gt; 'a', 1 =&gt; 'b');</w:t>
      </w:r>
      <w:r>
        <w:rPr>
          <w:rFonts w:hint="eastAsia"/>
        </w:rPr>
        <w:t>、</w:t>
      </w:r>
      <w:r>
        <w:rPr>
          <w:rFonts w:hint="eastAsia"/>
        </w:rPr>
        <w:t>$b = array(1 =&gt; 'b', 0 =&gt; 'a');</w:t>
      </w:r>
      <w:r>
        <w:rPr>
          <w:rFonts w:hint="eastAsia"/>
        </w:rPr>
        <w:t>，則</w:t>
      </w:r>
      <w:r>
        <w:rPr>
          <w:rFonts w:hint="eastAsia"/>
        </w:rPr>
        <w:t xml:space="preserve"> $a === $b</w:t>
      </w:r>
      <w:r>
        <w:rPr>
          <w:rFonts w:hint="eastAsia"/>
        </w:rPr>
        <w:t>會傳回下列何者？</w:t>
      </w:r>
    </w:p>
    <w:p w14:paraId="1C4C48C5" w14:textId="77777777" w:rsidR="00A760C2" w:rsidRDefault="00A760C2" w:rsidP="00A760C2">
      <w:pPr>
        <w:pStyle w:val="a9"/>
      </w:pPr>
      <w:r>
        <w:tab/>
      </w:r>
      <w:r>
        <w:tab/>
        <w:t>A. TRUE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FALSE</w:t>
      </w:r>
    </w:p>
    <w:p w14:paraId="35905C9F" w14:textId="77777777" w:rsidR="00A760C2" w:rsidRDefault="00A760C2" w:rsidP="00A760C2">
      <w:pPr>
        <w:pStyle w:val="a9"/>
      </w:pPr>
      <w:r>
        <w:rPr>
          <w:rFonts w:hint="eastAsia"/>
        </w:rPr>
        <w:t>(  )10.</w:t>
      </w:r>
      <w:r>
        <w:rPr>
          <w:rFonts w:hint="eastAsia"/>
        </w:rPr>
        <w:tab/>
      </w:r>
      <w:proofErr w:type="spellStart"/>
      <w:r>
        <w:rPr>
          <w:rFonts w:hint="eastAsia"/>
        </w:rPr>
        <w:t>in_array</w:t>
      </w:r>
      <w:proofErr w:type="spellEnd"/>
      <w:r>
        <w:rPr>
          <w:rFonts w:hint="eastAsia"/>
        </w:rPr>
        <w:t xml:space="preserve">('a', array('A', 'B', 'C')); </w:t>
      </w:r>
      <w:r>
        <w:rPr>
          <w:rFonts w:hint="eastAsia"/>
        </w:rPr>
        <w:t>會傳回下列何者？</w:t>
      </w:r>
    </w:p>
    <w:p w14:paraId="7E3E1C4B" w14:textId="77777777" w:rsidR="00A760C2" w:rsidRDefault="00A760C2" w:rsidP="00A760C2">
      <w:pPr>
        <w:pStyle w:val="a9"/>
      </w:pPr>
      <w:r>
        <w:tab/>
      </w:r>
      <w:r>
        <w:tab/>
        <w:t>A. TRUE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FALSE</w:t>
      </w:r>
    </w:p>
    <w:p w14:paraId="2FD075F6" w14:textId="77777777" w:rsidR="00A760C2" w:rsidRDefault="00A760C2" w:rsidP="009A7B88">
      <w:pPr>
        <w:pStyle w:val="a9"/>
        <w:ind w:left="741" w:hangingChars="337" w:hanging="741"/>
      </w:pPr>
      <w:r>
        <w:rPr>
          <w:rFonts w:hint="eastAsia"/>
        </w:rPr>
        <w:t>(  )11.</w:t>
      </w:r>
      <w:r>
        <w:rPr>
          <w:rFonts w:hint="eastAsia"/>
        </w:rPr>
        <w:tab/>
      </w:r>
      <w:r>
        <w:rPr>
          <w:rFonts w:hint="eastAsia"/>
        </w:rPr>
        <w:t>假設</w:t>
      </w:r>
      <w:r>
        <w:rPr>
          <w:rFonts w:hint="eastAsia"/>
        </w:rPr>
        <w:t xml:space="preserve"> $a = array('a', 'b', 'c', 'd');</w:t>
      </w:r>
      <w:r>
        <w:rPr>
          <w:rFonts w:hint="eastAsia"/>
        </w:rPr>
        <w:t>，則依序呼叫</w:t>
      </w:r>
      <w:r>
        <w:rPr>
          <w:rFonts w:hint="eastAsia"/>
        </w:rPr>
        <w:t>next($a);</w:t>
      </w:r>
      <w:r>
        <w:rPr>
          <w:rFonts w:hint="eastAsia"/>
        </w:rPr>
        <w:t>、</w:t>
      </w:r>
      <w:r>
        <w:rPr>
          <w:rFonts w:hint="eastAsia"/>
        </w:rPr>
        <w:t>next($a);</w:t>
      </w:r>
      <w:r>
        <w:rPr>
          <w:rFonts w:hint="eastAsia"/>
        </w:rPr>
        <w:t>、</w:t>
      </w:r>
      <w:r>
        <w:rPr>
          <w:rFonts w:hint="eastAsia"/>
        </w:rPr>
        <w:t>next($a);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($a); </w:t>
      </w:r>
      <w:r>
        <w:rPr>
          <w:rFonts w:hint="eastAsia"/>
        </w:rPr>
        <w:t>後，會傳回下列何者？</w:t>
      </w:r>
    </w:p>
    <w:p w14:paraId="6B4A3D00" w14:textId="77777777" w:rsidR="00A760C2" w:rsidRDefault="00A760C2" w:rsidP="00A760C2">
      <w:pPr>
        <w:pStyle w:val="a9"/>
      </w:pPr>
      <w:r>
        <w:tab/>
      </w:r>
      <w:r>
        <w:tab/>
        <w:t>A. 'a'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'b'</w:t>
      </w:r>
      <w:r>
        <w:tab/>
      </w:r>
      <w:r>
        <w:tab/>
      </w:r>
      <w:r>
        <w:tab/>
      </w:r>
      <w:r>
        <w:tab/>
      </w:r>
      <w:r>
        <w:tab/>
      </w:r>
      <w:r>
        <w:tab/>
        <w:t>C.</w:t>
      </w:r>
      <w:r>
        <w:tab/>
        <w:t>'c'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'd'</w:t>
      </w:r>
    </w:p>
    <w:p w14:paraId="1A1312A7" w14:textId="77777777" w:rsidR="00A760C2" w:rsidRDefault="00A760C2" w:rsidP="00A760C2">
      <w:pPr>
        <w:pStyle w:val="a9"/>
      </w:pPr>
      <w:r>
        <w:rPr>
          <w:rFonts w:hint="eastAsia"/>
        </w:rPr>
        <w:t>(  )12.</w:t>
      </w:r>
      <w:r>
        <w:rPr>
          <w:rFonts w:hint="eastAsia"/>
        </w:rPr>
        <w:tab/>
      </w:r>
      <w:r>
        <w:rPr>
          <w:rFonts w:hint="eastAsia"/>
        </w:rPr>
        <w:t>假設</w:t>
      </w:r>
      <w:r>
        <w:rPr>
          <w:rFonts w:hint="eastAsia"/>
        </w:rPr>
        <w:t>list($X, $Y) = array(100, 999, 50, 1);</w:t>
      </w:r>
      <w:r>
        <w:rPr>
          <w:rFonts w:hint="eastAsia"/>
        </w:rPr>
        <w:t>，則</w:t>
      </w:r>
      <w:r>
        <w:rPr>
          <w:rFonts w:hint="eastAsia"/>
        </w:rPr>
        <w:t xml:space="preserve"> $X</w:t>
      </w:r>
      <w:r>
        <w:rPr>
          <w:rFonts w:hint="eastAsia"/>
        </w:rPr>
        <w:t>的值為下列何者？</w:t>
      </w:r>
    </w:p>
    <w:p w14:paraId="68BF48A3" w14:textId="77777777" w:rsidR="00A760C2" w:rsidRDefault="00A760C2" w:rsidP="00A760C2">
      <w:pPr>
        <w:pStyle w:val="a9"/>
      </w:pPr>
      <w:r>
        <w:tab/>
      </w:r>
      <w:r>
        <w:tab/>
        <w:t>A.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999</w:t>
      </w:r>
      <w:r>
        <w:tab/>
      </w:r>
      <w:r>
        <w:tab/>
      </w:r>
      <w:r>
        <w:tab/>
      </w:r>
      <w:r>
        <w:tab/>
      </w:r>
      <w:r>
        <w:tab/>
        <w:t>C.</w:t>
      </w:r>
      <w:r>
        <w:tab/>
        <w:t>50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1</w:t>
      </w:r>
    </w:p>
    <w:p w14:paraId="0D52895B" w14:textId="77777777" w:rsidR="00A760C2" w:rsidRDefault="00A760C2" w:rsidP="00A760C2">
      <w:pPr>
        <w:pStyle w:val="a9"/>
      </w:pPr>
      <w:r>
        <w:rPr>
          <w:rFonts w:hint="eastAsia"/>
        </w:rPr>
        <w:t>(  )13.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函式可以將陣列內元素的順序顛倒過來？</w:t>
      </w:r>
    </w:p>
    <w:p w14:paraId="326C305E" w14:textId="77777777" w:rsidR="00A760C2" w:rsidRDefault="00A760C2" w:rsidP="00A760C2">
      <w:pPr>
        <w:pStyle w:val="a9"/>
      </w:pPr>
      <w:r>
        <w:tab/>
      </w:r>
      <w:r>
        <w:tab/>
        <w:t xml:space="preserve">A. </w:t>
      </w:r>
      <w:proofErr w:type="spellStart"/>
      <w:r>
        <w:t>array_reverse</w:t>
      </w:r>
      <w:proofErr w:type="spellEnd"/>
      <w:r>
        <w:t>()</w:t>
      </w:r>
      <w:r>
        <w:tab/>
      </w:r>
      <w:r>
        <w:tab/>
        <w:t>B.</w:t>
      </w:r>
      <w:r>
        <w:tab/>
      </w:r>
      <w:proofErr w:type="spellStart"/>
      <w:r>
        <w:t>array_walk</w:t>
      </w:r>
      <w:proofErr w:type="spellEnd"/>
      <w:r>
        <w:t>()</w:t>
      </w:r>
      <w:r>
        <w:tab/>
      </w:r>
      <w:r>
        <w:tab/>
        <w:t>C.</w:t>
      </w:r>
      <w:r>
        <w:tab/>
      </w:r>
      <w:proofErr w:type="spellStart"/>
      <w:r>
        <w:t>array_flip</w:t>
      </w:r>
      <w:proofErr w:type="spellEnd"/>
      <w:r>
        <w:t>()</w:t>
      </w:r>
      <w:r>
        <w:tab/>
      </w:r>
      <w:r>
        <w:tab/>
        <w:t>D.</w:t>
      </w:r>
      <w:r>
        <w:tab/>
      </w:r>
      <w:proofErr w:type="spellStart"/>
      <w:r>
        <w:t>array_pad</w:t>
      </w:r>
      <w:proofErr w:type="spellEnd"/>
      <w:r>
        <w:t>()</w:t>
      </w:r>
    </w:p>
    <w:p w14:paraId="7B88447C" w14:textId="77777777" w:rsidR="00A760C2" w:rsidRDefault="00A760C2" w:rsidP="00A760C2">
      <w:pPr>
        <w:pStyle w:val="a9"/>
      </w:pPr>
      <w:r>
        <w:rPr>
          <w:rFonts w:hint="eastAsia"/>
        </w:rPr>
        <w:t>(  )14.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函式可以將陣列內的鍵與值交換？</w:t>
      </w:r>
    </w:p>
    <w:p w14:paraId="35B84E0C" w14:textId="77777777" w:rsidR="00A760C2" w:rsidRDefault="00A760C2" w:rsidP="00A760C2">
      <w:pPr>
        <w:pStyle w:val="a9"/>
      </w:pPr>
      <w:r>
        <w:tab/>
      </w:r>
      <w:r>
        <w:tab/>
        <w:t xml:space="preserve">A. </w:t>
      </w:r>
      <w:proofErr w:type="spellStart"/>
      <w:r>
        <w:t>array_reverse</w:t>
      </w:r>
      <w:proofErr w:type="spellEnd"/>
      <w:r>
        <w:t>()</w:t>
      </w:r>
      <w:r>
        <w:tab/>
      </w:r>
      <w:r>
        <w:tab/>
        <w:t>B.</w:t>
      </w:r>
      <w:r>
        <w:tab/>
      </w:r>
      <w:proofErr w:type="spellStart"/>
      <w:r>
        <w:t>array_walk</w:t>
      </w:r>
      <w:proofErr w:type="spellEnd"/>
      <w:r>
        <w:t>()</w:t>
      </w:r>
      <w:r>
        <w:tab/>
      </w:r>
      <w:r>
        <w:tab/>
        <w:t>C.</w:t>
      </w:r>
      <w:r>
        <w:tab/>
      </w:r>
      <w:proofErr w:type="spellStart"/>
      <w:r>
        <w:t>array_flip</w:t>
      </w:r>
      <w:proofErr w:type="spellEnd"/>
      <w:r>
        <w:t>()</w:t>
      </w:r>
      <w:r>
        <w:tab/>
      </w:r>
      <w:r>
        <w:tab/>
        <w:t>D.</w:t>
      </w:r>
      <w:r>
        <w:tab/>
      </w:r>
      <w:proofErr w:type="spellStart"/>
      <w:r>
        <w:t>array_pad</w:t>
      </w:r>
      <w:proofErr w:type="spellEnd"/>
      <w:r>
        <w:t>()</w:t>
      </w:r>
    </w:p>
    <w:p w14:paraId="7A96E5B7" w14:textId="77777777" w:rsidR="00A760C2" w:rsidRDefault="00A760C2" w:rsidP="00A760C2">
      <w:pPr>
        <w:pStyle w:val="a9"/>
      </w:pPr>
      <w:r>
        <w:rPr>
          <w:rFonts w:hint="eastAsia"/>
        </w:rPr>
        <w:t>(  )15.</w:t>
      </w:r>
      <w:r>
        <w:rPr>
          <w:rFonts w:hint="eastAsia"/>
        </w:rPr>
        <w:tab/>
      </w:r>
      <w:r>
        <w:rPr>
          <w:rFonts w:hint="eastAsia"/>
        </w:rPr>
        <w:t>假設</w:t>
      </w:r>
      <w:r>
        <w:rPr>
          <w:rFonts w:hint="eastAsia"/>
        </w:rPr>
        <w:t xml:space="preserve"> $a = array(10, 20, 30, 10, 40);</w:t>
      </w:r>
      <w:r>
        <w:rPr>
          <w:rFonts w:hint="eastAsia"/>
        </w:rPr>
        <w:t>，則</w:t>
      </w:r>
      <w:proofErr w:type="spellStart"/>
      <w:r>
        <w:rPr>
          <w:rFonts w:hint="eastAsia"/>
        </w:rPr>
        <w:t>array_sum</w:t>
      </w:r>
      <w:proofErr w:type="spellEnd"/>
      <w:r>
        <w:rPr>
          <w:rFonts w:hint="eastAsia"/>
        </w:rPr>
        <w:t xml:space="preserve">($a); </w:t>
      </w:r>
      <w:r>
        <w:rPr>
          <w:rFonts w:hint="eastAsia"/>
        </w:rPr>
        <w:t>會傳回下列何者？</w:t>
      </w:r>
    </w:p>
    <w:p w14:paraId="09F7A900" w14:textId="77777777" w:rsidR="00A760C2" w:rsidRDefault="00A760C2" w:rsidP="00A760C2">
      <w:pPr>
        <w:pStyle w:val="a9"/>
      </w:pPr>
      <w:r>
        <w:tab/>
      </w:r>
      <w:r>
        <w:tab/>
        <w:t>A. array(40, 10, 30, 20, 10)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array(10, 20, 30, 40)</w:t>
      </w:r>
    </w:p>
    <w:p w14:paraId="7D1B20DD" w14:textId="77777777" w:rsidR="00A760C2" w:rsidRDefault="00A760C2" w:rsidP="00A760C2">
      <w:pPr>
        <w:pStyle w:val="a9"/>
      </w:pPr>
      <w:r>
        <w:tab/>
      </w:r>
      <w:r>
        <w:tab/>
        <w:t>C.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110</w:t>
      </w:r>
    </w:p>
    <w:p w14:paraId="14C8C383" w14:textId="77777777" w:rsidR="00A760C2" w:rsidRDefault="00A760C2" w:rsidP="00A760C2">
      <w:pPr>
        <w:pStyle w:val="a9"/>
      </w:pPr>
      <w:r>
        <w:rPr>
          <w:rFonts w:hint="eastAsia"/>
        </w:rPr>
        <w:t>(  )16.</w:t>
      </w:r>
      <w:r>
        <w:rPr>
          <w:rFonts w:hint="eastAsia"/>
        </w:rPr>
        <w:tab/>
      </w:r>
      <w:r w:rsidRPr="00B46A84">
        <w:rPr>
          <w:rFonts w:hint="eastAsia"/>
          <w:spacing w:val="-4"/>
        </w:rPr>
        <w:t>假設</w:t>
      </w:r>
      <w:r w:rsidRPr="00B46A84">
        <w:rPr>
          <w:rFonts w:hint="eastAsia"/>
          <w:spacing w:val="-4"/>
        </w:rPr>
        <w:t xml:space="preserve"> $a = array(10, 20, 30, 10, 40);</w:t>
      </w:r>
      <w:r w:rsidRPr="00B46A84">
        <w:rPr>
          <w:rFonts w:hint="eastAsia"/>
          <w:spacing w:val="-4"/>
        </w:rPr>
        <w:t>，則</w:t>
      </w:r>
      <w:proofErr w:type="spellStart"/>
      <w:r w:rsidRPr="00B46A84">
        <w:rPr>
          <w:rFonts w:hint="eastAsia"/>
          <w:spacing w:val="-4"/>
        </w:rPr>
        <w:t>array_unique</w:t>
      </w:r>
      <w:proofErr w:type="spellEnd"/>
      <w:r w:rsidRPr="00B46A84">
        <w:rPr>
          <w:rFonts w:hint="eastAsia"/>
          <w:spacing w:val="-4"/>
        </w:rPr>
        <w:t xml:space="preserve">($a); </w:t>
      </w:r>
      <w:r w:rsidRPr="00B46A84">
        <w:rPr>
          <w:rFonts w:hint="eastAsia"/>
          <w:spacing w:val="-4"/>
        </w:rPr>
        <w:t>會傳回下列何者？</w:t>
      </w:r>
    </w:p>
    <w:p w14:paraId="75012A90" w14:textId="77777777" w:rsidR="00A760C2" w:rsidRDefault="00A760C2" w:rsidP="00A760C2">
      <w:pPr>
        <w:pStyle w:val="a9"/>
      </w:pPr>
      <w:r>
        <w:tab/>
      </w:r>
      <w:r>
        <w:tab/>
        <w:t>A. array(40, 10, 30, 20, 10)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array(10, 20, 30, 40)</w:t>
      </w:r>
    </w:p>
    <w:p w14:paraId="48CADC6F" w14:textId="77777777" w:rsidR="00A760C2" w:rsidRDefault="00A760C2" w:rsidP="00A760C2">
      <w:pPr>
        <w:pStyle w:val="a9"/>
      </w:pPr>
      <w:r>
        <w:tab/>
      </w:r>
      <w:r>
        <w:tab/>
        <w:t>C.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110</w:t>
      </w:r>
    </w:p>
    <w:p w14:paraId="29776D8F" w14:textId="77777777" w:rsidR="00A760C2" w:rsidRDefault="00A760C2" w:rsidP="00A760C2">
      <w:pPr>
        <w:pStyle w:val="a9"/>
      </w:pPr>
      <w:r>
        <w:rPr>
          <w:rFonts w:hint="eastAsia"/>
        </w:rPr>
        <w:t>(  )17.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些函式</w:t>
      </w:r>
      <w:proofErr w:type="gramEnd"/>
      <w:r>
        <w:rPr>
          <w:rFonts w:hint="eastAsia"/>
        </w:rPr>
        <w:t>可以用來處理堆疊？</w:t>
      </w:r>
      <w:r>
        <w:rPr>
          <w:rFonts w:hint="eastAsia"/>
        </w:rPr>
        <w:t>(</w:t>
      </w:r>
      <w:r>
        <w:rPr>
          <w:rFonts w:hint="eastAsia"/>
        </w:rPr>
        <w:t>複選</w:t>
      </w:r>
      <w:r>
        <w:rPr>
          <w:rFonts w:hint="eastAsia"/>
        </w:rPr>
        <w:t>)</w:t>
      </w:r>
    </w:p>
    <w:p w14:paraId="4AEA9103" w14:textId="77777777" w:rsidR="00B46A84" w:rsidRDefault="00A760C2" w:rsidP="00A760C2">
      <w:pPr>
        <w:pStyle w:val="a9"/>
      </w:pPr>
      <w:r>
        <w:tab/>
      </w:r>
      <w:r>
        <w:tab/>
        <w:t xml:space="preserve">A. </w:t>
      </w:r>
      <w:proofErr w:type="spellStart"/>
      <w:r>
        <w:t>array_push</w:t>
      </w:r>
      <w:proofErr w:type="spellEnd"/>
      <w:r>
        <w:t>()</w:t>
      </w:r>
      <w:r>
        <w:tab/>
      </w:r>
      <w:r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>
        <w:t>B.</w:t>
      </w:r>
      <w:r>
        <w:tab/>
      </w:r>
      <w:proofErr w:type="spellStart"/>
      <w:r>
        <w:t>array_shift</w:t>
      </w:r>
      <w:proofErr w:type="spellEnd"/>
      <w:r>
        <w:t>()</w:t>
      </w:r>
      <w:r>
        <w:tab/>
      </w:r>
    </w:p>
    <w:p w14:paraId="2B86ED74" w14:textId="1A66BD69" w:rsidR="00B46A84" w:rsidRDefault="00A760C2" w:rsidP="00B46A84">
      <w:pPr>
        <w:pStyle w:val="a9"/>
        <w:rPr>
          <w:bCs w:val="0"/>
        </w:rPr>
      </w:pPr>
      <w:r>
        <w:tab/>
      </w:r>
      <w:r>
        <w:tab/>
        <w:t>C.</w:t>
      </w:r>
      <w:r>
        <w:tab/>
      </w:r>
      <w:proofErr w:type="spellStart"/>
      <w:r>
        <w:t>array_pop</w:t>
      </w:r>
      <w:proofErr w:type="spellEnd"/>
      <w:r>
        <w:t>()</w:t>
      </w:r>
      <w:r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 w:rsidR="00B46A84">
        <w:tab/>
      </w:r>
      <w:r>
        <w:tab/>
        <w:t>D.</w:t>
      </w:r>
      <w:r>
        <w:tab/>
      </w:r>
      <w:proofErr w:type="spellStart"/>
      <w:r>
        <w:t>array_unshift</w:t>
      </w:r>
      <w:proofErr w:type="spellEnd"/>
      <w:r>
        <w:t>()</w:t>
      </w:r>
      <w:r w:rsidR="00B46A84">
        <w:br w:type="page"/>
      </w:r>
    </w:p>
    <w:p w14:paraId="70C65F9E" w14:textId="4C065F68" w:rsidR="00A760C2" w:rsidRDefault="00A760C2" w:rsidP="009A7B88">
      <w:pPr>
        <w:pStyle w:val="a9"/>
        <w:ind w:left="741" w:hangingChars="337" w:hanging="741"/>
      </w:pPr>
      <w:r>
        <w:rPr>
          <w:rFonts w:hint="eastAsia"/>
        </w:rPr>
        <w:lastRenderedPageBreak/>
        <w:t>(  )1</w:t>
      </w:r>
      <w:r w:rsidR="00B46A84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函式可以將陣列內元素的值進行反向排序</w:t>
      </w:r>
      <w:r>
        <w:rPr>
          <w:rFonts w:hint="eastAsia"/>
        </w:rPr>
        <w:t xml:space="preserve"> (</w:t>
      </w:r>
      <w:r>
        <w:rPr>
          <w:rFonts w:hint="eastAsia"/>
        </w:rPr>
        <w:t>由大到小</w:t>
      </w:r>
      <w:r>
        <w:rPr>
          <w:rFonts w:hint="eastAsia"/>
        </w:rPr>
        <w:t>)</w:t>
      </w:r>
      <w:r>
        <w:rPr>
          <w:rFonts w:hint="eastAsia"/>
        </w:rPr>
        <w:t>，並維持所連結的鍵？</w:t>
      </w:r>
    </w:p>
    <w:p w14:paraId="054F110F" w14:textId="77777777" w:rsidR="00A760C2" w:rsidRDefault="00A760C2" w:rsidP="00A760C2">
      <w:pPr>
        <w:pStyle w:val="a9"/>
      </w:pPr>
      <w:r>
        <w:tab/>
      </w:r>
      <w:r>
        <w:tab/>
        <w:t xml:space="preserve">A. </w:t>
      </w:r>
      <w:proofErr w:type="spellStart"/>
      <w:r>
        <w:t>ksort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>
        <w:t>krsort</w:t>
      </w:r>
      <w:proofErr w:type="spellEnd"/>
      <w:r>
        <w:t>()</w:t>
      </w:r>
      <w:r>
        <w:tab/>
      </w:r>
      <w:r>
        <w:tab/>
      </w:r>
      <w:r>
        <w:tab/>
      </w:r>
      <w:r>
        <w:tab/>
        <w:t>C.</w:t>
      </w:r>
      <w:r>
        <w:tab/>
      </w:r>
      <w:proofErr w:type="spellStart"/>
      <w:r>
        <w:t>asort</w:t>
      </w:r>
      <w:proofErr w:type="spellEnd"/>
      <w:r>
        <w:t>()</w:t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>
        <w:t>arsort</w:t>
      </w:r>
      <w:proofErr w:type="spellEnd"/>
      <w:r>
        <w:t>()</w:t>
      </w:r>
    </w:p>
    <w:p w14:paraId="05AC6D07" w14:textId="3EAB1E5A" w:rsidR="00A760C2" w:rsidRDefault="00A760C2" w:rsidP="00A760C2">
      <w:pPr>
        <w:pStyle w:val="a9"/>
      </w:pPr>
      <w:r>
        <w:rPr>
          <w:rFonts w:hint="eastAsia"/>
        </w:rPr>
        <w:t>(  )1</w:t>
      </w:r>
      <w:r w:rsidR="00B46A84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函式可以將陣列內元素的順序弄亂？</w:t>
      </w:r>
    </w:p>
    <w:p w14:paraId="42DF647C" w14:textId="77777777" w:rsidR="00A760C2" w:rsidRDefault="00A760C2" w:rsidP="00A760C2">
      <w:pPr>
        <w:pStyle w:val="a9"/>
      </w:pPr>
      <w:r>
        <w:tab/>
      </w:r>
      <w:r>
        <w:tab/>
        <w:t xml:space="preserve">A. </w:t>
      </w:r>
      <w:proofErr w:type="spellStart"/>
      <w:r>
        <w:t>array_splice</w:t>
      </w:r>
      <w:proofErr w:type="spellEnd"/>
      <w:r>
        <w:t>()</w:t>
      </w:r>
      <w:r>
        <w:tab/>
      </w:r>
      <w:r>
        <w:tab/>
      </w:r>
      <w:r>
        <w:tab/>
        <w:t>B.</w:t>
      </w:r>
      <w:r>
        <w:tab/>
      </w:r>
      <w:proofErr w:type="spellStart"/>
      <w:r>
        <w:t>array_slice</w:t>
      </w:r>
      <w:proofErr w:type="spellEnd"/>
      <w:r>
        <w:t>()</w:t>
      </w:r>
    </w:p>
    <w:p w14:paraId="0F1EB2B4" w14:textId="77777777" w:rsidR="00A760C2" w:rsidRDefault="00A760C2" w:rsidP="00A760C2">
      <w:pPr>
        <w:pStyle w:val="a9"/>
      </w:pPr>
      <w:r>
        <w:tab/>
      </w:r>
      <w:r>
        <w:tab/>
        <w:t>C. shuffle()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>
        <w:t>array_merge</w:t>
      </w:r>
      <w:proofErr w:type="spellEnd"/>
      <w:r>
        <w:t>()</w:t>
      </w:r>
    </w:p>
    <w:p w14:paraId="27BA6C13" w14:textId="474AAD33" w:rsidR="00A760C2" w:rsidRDefault="00A760C2" w:rsidP="00A760C2">
      <w:pPr>
        <w:pStyle w:val="a9"/>
      </w:pPr>
      <w:r>
        <w:rPr>
          <w:rFonts w:hint="eastAsia"/>
        </w:rPr>
        <w:t>(  )2</w:t>
      </w:r>
      <w:r w:rsidR="00B46A84"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假設</w:t>
      </w:r>
      <w:r>
        <w:rPr>
          <w:rFonts w:hint="eastAsia"/>
        </w:rPr>
        <w:t xml:space="preserve"> $a = array('x', 'y');</w:t>
      </w:r>
      <w:r>
        <w:rPr>
          <w:rFonts w:hint="eastAsia"/>
        </w:rPr>
        <w:t>，則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 xml:space="preserve">($a, 4, 'z'); </w:t>
      </w:r>
      <w:r>
        <w:rPr>
          <w:rFonts w:hint="eastAsia"/>
        </w:rPr>
        <w:t>會傳回下列何者？</w:t>
      </w:r>
    </w:p>
    <w:p w14:paraId="35D0CFB9" w14:textId="77777777" w:rsidR="00A760C2" w:rsidRDefault="00A760C2" w:rsidP="00A760C2">
      <w:pPr>
        <w:pStyle w:val="a9"/>
      </w:pPr>
      <w:r>
        <w:tab/>
      </w:r>
      <w:r>
        <w:tab/>
        <w:t>A. array('x', 'y', 'z', 'z')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array('z', 'z', 'z', 'z')</w:t>
      </w:r>
    </w:p>
    <w:p w14:paraId="782CB221" w14:textId="26BDB63D" w:rsidR="00524CBE" w:rsidRDefault="00A760C2" w:rsidP="00A760C2">
      <w:pPr>
        <w:pStyle w:val="a9"/>
      </w:pPr>
      <w:r>
        <w:tab/>
      </w:r>
      <w:r>
        <w:tab/>
        <w:t>C. array(4, 'x', 'y', 'z')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array('x', 'y', 'z', 0)</w:t>
      </w:r>
    </w:p>
    <w:p w14:paraId="62399CEC" w14:textId="5FB4AC3D" w:rsidR="00A21B1D" w:rsidRDefault="00A21B1D" w:rsidP="00A21B1D">
      <w:pPr>
        <w:pStyle w:val="2-0"/>
      </w:pPr>
    </w:p>
    <w:p w14:paraId="30B1B405" w14:textId="77717A1B" w:rsidR="00622E68" w:rsidRPr="008243FD" w:rsidRDefault="00622E68" w:rsidP="008243FD">
      <w:pPr>
        <w:widowControl/>
        <w:spacing w:before="0" w:after="0" w:line="240" w:lineRule="auto"/>
        <w:jc w:val="left"/>
        <w:rPr>
          <w:rFonts w:ascii="Arial" w:eastAsia="華康明體 Std W12" w:hAnsi="Arial"/>
          <w:bCs/>
          <w:color w:val="000000"/>
          <w:spacing w:val="0"/>
          <w:w w:val="110"/>
          <w:sz w:val="30"/>
          <w:szCs w:val="36"/>
        </w:rPr>
      </w:pPr>
      <w:r>
        <w:rPr>
          <w:rFonts w:hint="eastAsia"/>
        </w:rPr>
        <w:t>第5章</w:t>
      </w:r>
      <w:r w:rsidRPr="002815F5">
        <w:rPr>
          <w:rFonts w:hint="eastAsia"/>
        </w:rPr>
        <w:t>學習評量</w:t>
      </w:r>
    </w:p>
    <w:p w14:paraId="2C53E4EE" w14:textId="77777777" w:rsidR="00622E68" w:rsidRPr="005A33C5" w:rsidRDefault="00622E68" w:rsidP="00622E68">
      <w:pPr>
        <w:pStyle w:val="1-22"/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409B9997" w14:textId="77777777" w:rsidR="00094B63" w:rsidRDefault="00094B63" w:rsidP="00094B63">
      <w:pPr>
        <w:pStyle w:val="a9"/>
      </w:pPr>
      <w:r>
        <w:rPr>
          <w:rFonts w:hint="eastAsia"/>
        </w:rPr>
        <w:t>(  )1.</w:t>
      </w:r>
      <w:r>
        <w:rPr>
          <w:rFonts w:hint="eastAsia"/>
        </w:rPr>
        <w:tab/>
      </w:r>
      <w:r>
        <w:rPr>
          <w:rFonts w:hint="eastAsia"/>
        </w:rPr>
        <w:t>下列敘述何者錯誤？</w:t>
      </w:r>
    </w:p>
    <w:p w14:paraId="2C601145" w14:textId="77777777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函式具有重複使用性</w:t>
      </w:r>
    </w:p>
    <w:p w14:paraId="7C834E9E" w14:textId="77777777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我們可以使用</w:t>
      </w:r>
      <w:r>
        <w:rPr>
          <w:rFonts w:hint="eastAsia"/>
        </w:rPr>
        <w:t>function</w:t>
      </w:r>
      <w:r>
        <w:rPr>
          <w:rFonts w:hint="eastAsia"/>
        </w:rPr>
        <w:t>關鍵字定義函式</w:t>
      </w:r>
    </w:p>
    <w:p w14:paraId="546BF956" w14:textId="77777777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加入函式可以提高程式碼的可讀性</w:t>
      </w:r>
    </w:p>
    <w:p w14:paraId="4D492E7C" w14:textId="77777777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函式會使</w:t>
      </w:r>
      <w:proofErr w:type="gramEnd"/>
      <w:r>
        <w:rPr>
          <w:rFonts w:hint="eastAsia"/>
        </w:rPr>
        <w:t>程式碼的執行速度變快</w:t>
      </w:r>
    </w:p>
    <w:p w14:paraId="0B892783" w14:textId="2A086150" w:rsidR="00094B63" w:rsidRDefault="00094B63" w:rsidP="00094B63">
      <w:pPr>
        <w:pStyle w:val="a9"/>
      </w:pPr>
      <w:r>
        <w:rPr>
          <w:rFonts w:hint="eastAsia"/>
        </w:rPr>
        <w:t>(  )2.</w:t>
      </w:r>
      <w:r>
        <w:rPr>
          <w:rFonts w:hint="eastAsia"/>
        </w:rPr>
        <w:tab/>
      </w:r>
      <w:r>
        <w:rPr>
          <w:rFonts w:hint="eastAsia"/>
        </w:rPr>
        <w:t>函式定義一定</w:t>
      </w:r>
      <w:r w:rsidR="007C6762">
        <w:rPr>
          <w:rFonts w:hint="eastAsia"/>
        </w:rPr>
        <w:t>要</w:t>
      </w:r>
      <w:r>
        <w:rPr>
          <w:rFonts w:hint="eastAsia"/>
        </w:rPr>
        <w:t>放在函式呼叫的前面，對不對？</w:t>
      </w:r>
    </w:p>
    <w:p w14:paraId="27BD859D" w14:textId="4268844E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C6762">
        <w:tab/>
      </w:r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不對</w:t>
      </w:r>
    </w:p>
    <w:p w14:paraId="2CBB9447" w14:textId="77777777" w:rsidR="00094B63" w:rsidRDefault="00094B63" w:rsidP="00094B63">
      <w:pPr>
        <w:pStyle w:val="a9"/>
      </w:pPr>
      <w:r>
        <w:rPr>
          <w:rFonts w:hint="eastAsia"/>
        </w:rPr>
        <w:t>(  )3.</w:t>
      </w:r>
      <w:r>
        <w:rPr>
          <w:rFonts w:hint="eastAsia"/>
        </w:rPr>
        <w:tab/>
      </w:r>
      <w:proofErr w:type="gramStart"/>
      <w:r>
        <w:rPr>
          <w:rFonts w:hint="eastAsia"/>
        </w:rPr>
        <w:t>若函式有</w:t>
      </w:r>
      <w:proofErr w:type="gramEnd"/>
      <w:r>
        <w:rPr>
          <w:rFonts w:hint="eastAsia"/>
        </w:rPr>
        <w:t>多個參數，必須以下列哪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符號隔開？</w:t>
      </w:r>
    </w:p>
    <w:p w14:paraId="2D0E716F" w14:textId="3EA86A35" w:rsidR="007C6762" w:rsidRDefault="00094B63" w:rsidP="00094B63">
      <w:pPr>
        <w:pStyle w:val="a9"/>
      </w:pPr>
      <w:r>
        <w:tab/>
      </w:r>
      <w:r>
        <w:tab/>
        <w:t>A.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6762">
        <w:tab/>
      </w:r>
      <w:r>
        <w:t>B.</w:t>
      </w:r>
      <w:r>
        <w:tab/>
        <w:t>:</w:t>
      </w:r>
    </w:p>
    <w:p w14:paraId="33344322" w14:textId="1E89F1D0" w:rsidR="00094B63" w:rsidRDefault="00094B63" w:rsidP="00094B63">
      <w:pPr>
        <w:pStyle w:val="a9"/>
      </w:pPr>
      <w:r>
        <w:tab/>
      </w:r>
      <w:r>
        <w:tab/>
        <w:t>C.</w:t>
      </w:r>
      <w:r>
        <w:tab/>
        <w:t>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&amp;</w:t>
      </w:r>
    </w:p>
    <w:p w14:paraId="770032EF" w14:textId="77777777" w:rsidR="00094B63" w:rsidRDefault="00094B63" w:rsidP="00094B63">
      <w:pPr>
        <w:pStyle w:val="a9"/>
      </w:pPr>
      <w:r>
        <w:rPr>
          <w:rFonts w:hint="eastAsia"/>
        </w:rPr>
        <w:t>(  )4.</w:t>
      </w:r>
      <w:r>
        <w:rPr>
          <w:rFonts w:hint="eastAsia"/>
        </w:rPr>
        <w:tab/>
      </w:r>
      <w:r>
        <w:rPr>
          <w:rFonts w:hint="eastAsia"/>
        </w:rPr>
        <w:t>若要標示</w:t>
      </w:r>
      <w:proofErr w:type="gramStart"/>
      <w:r>
        <w:rPr>
          <w:rFonts w:hint="eastAsia"/>
        </w:rPr>
        <w:t>函式的開頭</w:t>
      </w:r>
      <w:proofErr w:type="gramEnd"/>
      <w:r>
        <w:rPr>
          <w:rFonts w:hint="eastAsia"/>
        </w:rPr>
        <w:t>與結尾，必須使用下列哪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符號？</w:t>
      </w:r>
    </w:p>
    <w:p w14:paraId="2D2E8ADB" w14:textId="258E0B48" w:rsidR="007C6762" w:rsidRDefault="00094B63" w:rsidP="00094B63">
      <w:pPr>
        <w:pStyle w:val="a9"/>
      </w:pPr>
      <w:r>
        <w:tab/>
      </w:r>
      <w:r>
        <w:tab/>
        <w:t>A. &lt; 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6762">
        <w:tab/>
      </w:r>
      <w:r>
        <w:t>B.</w:t>
      </w:r>
      <w:r>
        <w:tab/>
        <w:t>[ ]</w:t>
      </w:r>
      <w:r>
        <w:tab/>
      </w:r>
    </w:p>
    <w:p w14:paraId="5DAEF4E2" w14:textId="1E2283FF" w:rsidR="00094B63" w:rsidRDefault="00094B63" w:rsidP="00094B63">
      <w:pPr>
        <w:pStyle w:val="a9"/>
      </w:pPr>
      <w:r>
        <w:tab/>
      </w:r>
      <w:r>
        <w:tab/>
        <w:t>C.</w:t>
      </w:r>
      <w:r>
        <w:tab/>
        <w:t>( )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{ }</w:t>
      </w:r>
    </w:p>
    <w:p w14:paraId="1BF557E6" w14:textId="77777777" w:rsidR="00094B63" w:rsidRDefault="00094B63" w:rsidP="00094B63">
      <w:pPr>
        <w:pStyle w:val="a9"/>
      </w:pPr>
      <w:r>
        <w:rPr>
          <w:rFonts w:hint="eastAsia"/>
        </w:rPr>
        <w:lastRenderedPageBreak/>
        <w:t>(  )5.</w:t>
      </w:r>
      <w:r>
        <w:rPr>
          <w:rFonts w:hint="eastAsia"/>
        </w:rPr>
        <w:tab/>
      </w:r>
      <w:r>
        <w:rPr>
          <w:rFonts w:hint="eastAsia"/>
        </w:rPr>
        <w:t>若要標示函式參數的開頭與結尾，必須使用下列哪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符號？</w:t>
      </w:r>
    </w:p>
    <w:p w14:paraId="0A0F1B6F" w14:textId="01FD60B4" w:rsidR="007C6762" w:rsidRDefault="00094B63" w:rsidP="00094B63">
      <w:pPr>
        <w:pStyle w:val="a9"/>
      </w:pPr>
      <w:r>
        <w:tab/>
      </w:r>
      <w:r>
        <w:tab/>
        <w:t>A. &lt; &gt;</w:t>
      </w:r>
      <w:r>
        <w:tab/>
      </w:r>
      <w:r>
        <w:tab/>
      </w:r>
      <w:r>
        <w:tab/>
      </w:r>
      <w:r>
        <w:tab/>
      </w:r>
      <w:r>
        <w:tab/>
      </w:r>
      <w:r w:rsidR="007C6762">
        <w:tab/>
      </w:r>
      <w:r>
        <w:tab/>
        <w:t>B.</w:t>
      </w:r>
      <w:r>
        <w:tab/>
        <w:t>[ ]</w:t>
      </w:r>
      <w:r>
        <w:tab/>
      </w:r>
    </w:p>
    <w:p w14:paraId="2E39C535" w14:textId="6D91B664" w:rsidR="00094B63" w:rsidRDefault="00094B63" w:rsidP="00094B63">
      <w:pPr>
        <w:pStyle w:val="a9"/>
      </w:pPr>
      <w:r>
        <w:tab/>
      </w:r>
      <w:r>
        <w:tab/>
        <w:t>C.</w:t>
      </w:r>
      <w:r>
        <w:tab/>
        <w:t>( )</w:t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{ }</w:t>
      </w:r>
    </w:p>
    <w:p w14:paraId="794F53FF" w14:textId="77777777" w:rsidR="00094B63" w:rsidRDefault="00094B63" w:rsidP="00094B63">
      <w:pPr>
        <w:pStyle w:val="a9"/>
      </w:pPr>
      <w:r>
        <w:rPr>
          <w:rFonts w:hint="eastAsia"/>
        </w:rPr>
        <w:t>(  )6.</w:t>
      </w:r>
      <w:r>
        <w:rPr>
          <w:rFonts w:hint="eastAsia"/>
        </w:rPr>
        <w:tab/>
      </w:r>
      <w:r>
        <w:rPr>
          <w:rFonts w:hint="eastAsia"/>
        </w:rPr>
        <w:t>若要</w:t>
      </w:r>
      <w:proofErr w:type="gramStart"/>
      <w:r>
        <w:rPr>
          <w:rFonts w:hint="eastAsia"/>
        </w:rPr>
        <w:t>從函式</w:t>
      </w:r>
      <w:proofErr w:type="gramEnd"/>
      <w:r>
        <w:rPr>
          <w:rFonts w:hint="eastAsia"/>
        </w:rPr>
        <w:t>傳回值，必須使用下列哪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關鍵字？</w:t>
      </w:r>
    </w:p>
    <w:p w14:paraId="7356645B" w14:textId="21EB5D2C" w:rsidR="00094B63" w:rsidRDefault="00094B63" w:rsidP="00094B63">
      <w:pPr>
        <w:pStyle w:val="a9"/>
      </w:pPr>
      <w:r>
        <w:tab/>
      </w:r>
      <w:r>
        <w:tab/>
        <w:t>A. continue</w:t>
      </w:r>
      <w:r>
        <w:tab/>
      </w:r>
      <w:r>
        <w:tab/>
      </w:r>
      <w:r w:rsidR="007C6762">
        <w:tab/>
      </w:r>
      <w:r>
        <w:tab/>
      </w:r>
      <w:r>
        <w:tab/>
        <w:t>B.</w:t>
      </w:r>
      <w:r>
        <w:tab/>
        <w:t>break</w:t>
      </w:r>
    </w:p>
    <w:p w14:paraId="5454E7AD" w14:textId="1D4602EF" w:rsidR="00094B63" w:rsidRDefault="00094B63" w:rsidP="00094B63">
      <w:pPr>
        <w:pStyle w:val="a9"/>
      </w:pPr>
      <w:r>
        <w:tab/>
      </w:r>
      <w:r>
        <w:tab/>
        <w:t>C. exit</w:t>
      </w:r>
      <w:r>
        <w:tab/>
      </w:r>
      <w:r>
        <w:tab/>
      </w:r>
      <w:r>
        <w:tab/>
      </w:r>
      <w:r>
        <w:tab/>
      </w:r>
      <w:r>
        <w:tab/>
      </w:r>
      <w:r w:rsidR="007C6762">
        <w:tab/>
      </w:r>
      <w:r>
        <w:tab/>
        <w:t>D.</w:t>
      </w:r>
      <w:r>
        <w:tab/>
        <w:t>return</w:t>
      </w:r>
    </w:p>
    <w:p w14:paraId="5848B1FC" w14:textId="77777777" w:rsidR="00094B63" w:rsidRDefault="00094B63" w:rsidP="00B63E1F">
      <w:pPr>
        <w:pStyle w:val="a9"/>
        <w:ind w:left="726" w:hangingChars="330" w:hanging="726"/>
      </w:pPr>
      <w:r>
        <w:rPr>
          <w:rFonts w:hint="eastAsia"/>
        </w:rPr>
        <w:t>(  )7.</w:t>
      </w:r>
      <w:r>
        <w:rPr>
          <w:rFonts w:hint="eastAsia"/>
        </w:rPr>
        <w:tab/>
      </w:r>
      <w:proofErr w:type="gramStart"/>
      <w:r>
        <w:rPr>
          <w:rFonts w:hint="eastAsia"/>
        </w:rPr>
        <w:t>若函式</w:t>
      </w:r>
      <w:proofErr w:type="gramEnd"/>
      <w:r>
        <w:rPr>
          <w:rFonts w:hint="eastAsia"/>
        </w:rPr>
        <w:t>定義放在</w:t>
      </w:r>
      <w:proofErr w:type="gramStart"/>
      <w:r>
        <w:rPr>
          <w:rFonts w:hint="eastAsia"/>
        </w:rPr>
        <w:t>條件式中</w:t>
      </w:r>
      <w:proofErr w:type="gramEnd"/>
      <w:r>
        <w:rPr>
          <w:rFonts w:hint="eastAsia"/>
        </w:rPr>
        <w:t>，那麼須在條件式成立後，才能呼叫該函式，對不對？</w:t>
      </w:r>
    </w:p>
    <w:p w14:paraId="77E0FE17" w14:textId="5D622C5C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C6762">
        <w:tab/>
      </w:r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不對</w:t>
      </w:r>
    </w:p>
    <w:p w14:paraId="0D80A7A1" w14:textId="3CD36FC1" w:rsidR="00094B63" w:rsidRPr="008243FD" w:rsidRDefault="00094B63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>
        <w:rPr>
          <w:rFonts w:hint="eastAsia"/>
        </w:rPr>
        <w:t>(  )8.</w:t>
      </w:r>
      <w:r>
        <w:rPr>
          <w:rFonts w:hint="eastAsia"/>
        </w:rPr>
        <w:tab/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函式可以傳</w:t>
      </w:r>
      <w:proofErr w:type="gramStart"/>
      <w:r>
        <w:rPr>
          <w:rFonts w:hint="eastAsia"/>
        </w:rPr>
        <w:t>回函式的參數</w:t>
      </w:r>
      <w:proofErr w:type="gramEnd"/>
      <w:r>
        <w:rPr>
          <w:rFonts w:hint="eastAsia"/>
        </w:rPr>
        <w:t>個數？</w:t>
      </w:r>
    </w:p>
    <w:p w14:paraId="1BAB74ED" w14:textId="696D06B6" w:rsidR="00094B63" w:rsidRDefault="00094B63" w:rsidP="00094B63">
      <w:pPr>
        <w:pStyle w:val="a9"/>
      </w:pPr>
      <w:r>
        <w:tab/>
      </w:r>
      <w:r>
        <w:tab/>
        <w:t xml:space="preserve">A. </w:t>
      </w:r>
      <w:proofErr w:type="spellStart"/>
      <w:r>
        <w:t>func_num_args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>
        <w:t>func_get_arg</w:t>
      </w:r>
      <w:proofErr w:type="spellEnd"/>
      <w:r>
        <w:t>()</w:t>
      </w:r>
    </w:p>
    <w:p w14:paraId="1BB16CBC" w14:textId="16A76C74" w:rsidR="00094B63" w:rsidRDefault="00094B63" w:rsidP="00094B63">
      <w:pPr>
        <w:pStyle w:val="a9"/>
      </w:pPr>
      <w:r>
        <w:tab/>
      </w:r>
      <w:r>
        <w:tab/>
        <w:t xml:space="preserve">C. </w:t>
      </w:r>
      <w:proofErr w:type="spellStart"/>
      <w:r>
        <w:t>func_get_args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>
        <w:t>func_set_args</w:t>
      </w:r>
      <w:proofErr w:type="spellEnd"/>
      <w:r>
        <w:t>()</w:t>
      </w:r>
    </w:p>
    <w:p w14:paraId="00A52A76" w14:textId="1780BB27" w:rsidR="00094B63" w:rsidRDefault="00094B63" w:rsidP="00094B63">
      <w:pPr>
        <w:pStyle w:val="a9"/>
      </w:pPr>
      <w:r>
        <w:rPr>
          <w:rFonts w:hint="eastAsia"/>
        </w:rPr>
        <w:t>(  )9.</w:t>
      </w:r>
      <w:r>
        <w:rPr>
          <w:rFonts w:hint="eastAsia"/>
        </w:rPr>
        <w:tab/>
      </w:r>
      <w:r>
        <w:rPr>
          <w:rFonts w:hint="eastAsia"/>
        </w:rPr>
        <w:t>若要在</w:t>
      </w:r>
      <w:proofErr w:type="gramStart"/>
      <w:r>
        <w:rPr>
          <w:rFonts w:hint="eastAsia"/>
        </w:rPr>
        <w:t>函式內定義</w:t>
      </w:r>
      <w:proofErr w:type="gramEnd"/>
      <w:r>
        <w:rPr>
          <w:rFonts w:hint="eastAsia"/>
        </w:rPr>
        <w:t>全域變數，必須使用下列哪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關鍵字？</w:t>
      </w:r>
    </w:p>
    <w:p w14:paraId="5B5AB341" w14:textId="2FF86D0B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不必使用關鍵字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  <w:t>var</w:t>
      </w:r>
    </w:p>
    <w:p w14:paraId="419B9BE8" w14:textId="687BFCBC" w:rsidR="00094B63" w:rsidRDefault="00094B63" w:rsidP="00094B63">
      <w:pPr>
        <w:pStyle w:val="a9"/>
      </w:pPr>
      <w:r>
        <w:tab/>
      </w:r>
      <w:r>
        <w:tab/>
        <w:t>C. static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global</w:t>
      </w:r>
    </w:p>
    <w:p w14:paraId="09B8E9AD" w14:textId="77777777" w:rsidR="00094B63" w:rsidRDefault="00094B63" w:rsidP="00094B63">
      <w:pPr>
        <w:pStyle w:val="a9"/>
      </w:pPr>
      <w:r>
        <w:rPr>
          <w:rFonts w:hint="eastAsia"/>
        </w:rPr>
        <w:t>(  )10.</w:t>
      </w:r>
      <w:r>
        <w:rPr>
          <w:rFonts w:hint="eastAsia"/>
        </w:rPr>
        <w:tab/>
      </w:r>
      <w:r>
        <w:rPr>
          <w:rFonts w:hint="eastAsia"/>
        </w:rPr>
        <w:t>若要保留</w:t>
      </w:r>
      <w:proofErr w:type="gramStart"/>
      <w:r>
        <w:rPr>
          <w:rFonts w:hint="eastAsia"/>
        </w:rPr>
        <w:t>函式內區域</w:t>
      </w:r>
      <w:proofErr w:type="gramEnd"/>
      <w:r>
        <w:rPr>
          <w:rFonts w:hint="eastAsia"/>
        </w:rPr>
        <w:t>變數的值，可以使用下列哪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關鍵字？</w:t>
      </w:r>
    </w:p>
    <w:p w14:paraId="15E955E3" w14:textId="779BABE8" w:rsidR="00094B63" w:rsidRDefault="00094B63" w:rsidP="00094B6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不必使用關鍵字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ab/>
        <w:t>var</w:t>
      </w:r>
    </w:p>
    <w:p w14:paraId="3390963F" w14:textId="2A1EEDE6" w:rsidR="00094B63" w:rsidRDefault="00094B63" w:rsidP="00094B63">
      <w:pPr>
        <w:pStyle w:val="a9"/>
      </w:pPr>
      <w:r>
        <w:tab/>
      </w:r>
      <w:r>
        <w:tab/>
        <w:t>C. static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global</w:t>
      </w:r>
    </w:p>
    <w:p w14:paraId="4CE0ABE1" w14:textId="77777777" w:rsidR="00094B63" w:rsidRDefault="00094B63" w:rsidP="00094B63">
      <w:pPr>
        <w:pStyle w:val="a9"/>
      </w:pPr>
      <w:r>
        <w:rPr>
          <w:rFonts w:hint="eastAsia"/>
        </w:rPr>
        <w:t>(  )11.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函式可以用來取得四捨五入值？</w:t>
      </w:r>
    </w:p>
    <w:p w14:paraId="622EAB08" w14:textId="7F996BE4" w:rsidR="00094B63" w:rsidRDefault="00094B63" w:rsidP="00094B63">
      <w:pPr>
        <w:pStyle w:val="a9"/>
      </w:pPr>
      <w:r>
        <w:tab/>
      </w:r>
      <w:r>
        <w:tab/>
        <w:t>A. ceil()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round()</w:t>
      </w:r>
    </w:p>
    <w:p w14:paraId="33643902" w14:textId="3BCCF3C7" w:rsidR="00094B63" w:rsidRDefault="00094B63" w:rsidP="00094B63">
      <w:pPr>
        <w:pStyle w:val="a9"/>
      </w:pPr>
      <w:r>
        <w:tab/>
      </w:r>
      <w:r>
        <w:tab/>
        <w:t>C. floor()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abs()</w:t>
      </w:r>
    </w:p>
    <w:p w14:paraId="26EBD92B" w14:textId="77777777" w:rsidR="00094B63" w:rsidRDefault="00094B63" w:rsidP="00094B63">
      <w:pPr>
        <w:pStyle w:val="a9"/>
      </w:pPr>
      <w:r>
        <w:rPr>
          <w:rFonts w:hint="eastAsia"/>
        </w:rPr>
        <w:t>(  )12.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函式可以用來取得</w:t>
      </w:r>
      <w:proofErr w:type="gramStart"/>
      <w:r>
        <w:rPr>
          <w:rFonts w:hint="eastAsia"/>
        </w:rPr>
        <w:t>次方值</w:t>
      </w:r>
      <w:proofErr w:type="gramEnd"/>
      <w:r>
        <w:rPr>
          <w:rFonts w:hint="eastAsia"/>
        </w:rPr>
        <w:t>？</w:t>
      </w:r>
    </w:p>
    <w:p w14:paraId="40F71F7C" w14:textId="40B0ED23" w:rsidR="00094B63" w:rsidRDefault="00094B63" w:rsidP="00094B63">
      <w:pPr>
        <w:pStyle w:val="a9"/>
      </w:pPr>
      <w:r>
        <w:tab/>
      </w:r>
      <w:r>
        <w:tab/>
        <w:t>A. sqrt()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  <w:t>pow()</w:t>
      </w:r>
    </w:p>
    <w:p w14:paraId="637FC238" w14:textId="5E863B5E" w:rsidR="00094B63" w:rsidRDefault="00094B63" w:rsidP="00094B63">
      <w:pPr>
        <w:pStyle w:val="a9"/>
      </w:pPr>
      <w:r>
        <w:tab/>
      </w:r>
      <w:r>
        <w:tab/>
        <w:t>C. exp()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rand()</w:t>
      </w:r>
    </w:p>
    <w:p w14:paraId="374AC6F2" w14:textId="77777777" w:rsidR="00094B63" w:rsidRDefault="00094B63" w:rsidP="00094B63">
      <w:pPr>
        <w:pStyle w:val="a9"/>
      </w:pPr>
      <w:r>
        <w:rPr>
          <w:rFonts w:hint="eastAsia"/>
        </w:rPr>
        <w:t>(  )13.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函式可以用來取得目前的時間資訊？</w:t>
      </w:r>
    </w:p>
    <w:p w14:paraId="4ABEFB45" w14:textId="5EA07551" w:rsidR="00094B63" w:rsidRDefault="00094B63" w:rsidP="00094B63">
      <w:pPr>
        <w:pStyle w:val="a9"/>
      </w:pPr>
      <w:r>
        <w:tab/>
      </w:r>
      <w:r>
        <w:tab/>
        <w:t xml:space="preserve">A. </w:t>
      </w:r>
      <w:proofErr w:type="spellStart"/>
      <w:r>
        <w:t>getdate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>
        <w:t>gettime</w:t>
      </w:r>
      <w:proofErr w:type="spellEnd"/>
      <w:r>
        <w:t>()</w:t>
      </w:r>
      <w:r>
        <w:tab/>
      </w:r>
    </w:p>
    <w:p w14:paraId="1BBA593D" w14:textId="4CC17B0B" w:rsidR="00094B63" w:rsidRDefault="00094B63" w:rsidP="00094B63">
      <w:pPr>
        <w:pStyle w:val="a9"/>
      </w:pPr>
      <w:r>
        <w:tab/>
      </w:r>
      <w:r>
        <w:tab/>
        <w:t xml:space="preserve">C. </w:t>
      </w:r>
      <w:proofErr w:type="spellStart"/>
      <w:r>
        <w:t>mktime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  <w:t>time()</w:t>
      </w:r>
    </w:p>
    <w:p w14:paraId="56FE4476" w14:textId="77777777" w:rsidR="00094B63" w:rsidRDefault="00094B63" w:rsidP="00094B63">
      <w:pPr>
        <w:pStyle w:val="a9"/>
      </w:pPr>
      <w:r>
        <w:rPr>
          <w:rFonts w:hint="eastAsia"/>
        </w:rPr>
        <w:lastRenderedPageBreak/>
        <w:t>(  )14.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函式可以用來格式化日期時間？</w:t>
      </w:r>
    </w:p>
    <w:p w14:paraId="1EB6A95F" w14:textId="359A2DF0" w:rsidR="00FA78BC" w:rsidRDefault="00094B63" w:rsidP="00094B63">
      <w:pPr>
        <w:pStyle w:val="a9"/>
      </w:pPr>
      <w:r>
        <w:tab/>
      </w:r>
      <w:r>
        <w:tab/>
        <w:t xml:space="preserve">A. </w:t>
      </w:r>
      <w:proofErr w:type="spellStart"/>
      <w:r>
        <w:t>gmdate</w:t>
      </w:r>
      <w:proofErr w:type="spellEnd"/>
      <w:r>
        <w:t>()</w:t>
      </w:r>
      <w:r>
        <w:tab/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 w:rsidR="00E81D47">
        <w:tab/>
      </w:r>
      <w:r>
        <w:tab/>
        <w:t>B.</w:t>
      </w:r>
      <w:r>
        <w:tab/>
      </w:r>
      <w:proofErr w:type="spellStart"/>
      <w:r>
        <w:t>checkdate</w:t>
      </w:r>
      <w:proofErr w:type="spellEnd"/>
      <w:r>
        <w:t>()</w:t>
      </w:r>
    </w:p>
    <w:p w14:paraId="739551C2" w14:textId="76E11AF7" w:rsidR="00094B63" w:rsidRDefault="00094B63" w:rsidP="00094B63">
      <w:pPr>
        <w:pStyle w:val="a9"/>
      </w:pPr>
      <w:r>
        <w:tab/>
      </w:r>
      <w:r>
        <w:tab/>
        <w:t>C.</w:t>
      </w:r>
      <w:r>
        <w:tab/>
      </w:r>
      <w:proofErr w:type="spellStart"/>
      <w:r>
        <w:t>getdate</w:t>
      </w:r>
      <w:proofErr w:type="spellEnd"/>
      <w:r>
        <w:t>()</w:t>
      </w:r>
      <w:r>
        <w:tab/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D.</w:t>
      </w:r>
      <w:r>
        <w:tab/>
      </w:r>
      <w:proofErr w:type="spellStart"/>
      <w:r>
        <w:t>strtotime</w:t>
      </w:r>
      <w:proofErr w:type="spellEnd"/>
      <w:r>
        <w:t>()</w:t>
      </w:r>
    </w:p>
    <w:p w14:paraId="426E7916" w14:textId="77777777" w:rsidR="00094B63" w:rsidRDefault="00094B63" w:rsidP="00094B63">
      <w:pPr>
        <w:pStyle w:val="a9"/>
      </w:pPr>
      <w:r>
        <w:rPr>
          <w:rFonts w:hint="eastAsia"/>
        </w:rPr>
        <w:t>(  )15.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函式可以用來將字串轉換為小寫字母？</w:t>
      </w:r>
    </w:p>
    <w:p w14:paraId="0781E796" w14:textId="34D45A36" w:rsidR="00FA78BC" w:rsidRDefault="00094B63" w:rsidP="00094B63">
      <w:pPr>
        <w:pStyle w:val="a9"/>
      </w:pPr>
      <w:r>
        <w:tab/>
      </w:r>
      <w:r>
        <w:tab/>
        <w:t xml:space="preserve">A. </w:t>
      </w:r>
      <w:proofErr w:type="spellStart"/>
      <w:r>
        <w:t>ucfirst</w:t>
      </w:r>
      <w:proofErr w:type="spellEnd"/>
      <w:r>
        <w:t>()</w:t>
      </w:r>
      <w:r>
        <w:tab/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 w:rsidR="00E81D47">
        <w:tab/>
      </w:r>
      <w:r>
        <w:tab/>
        <w:t>B.</w:t>
      </w:r>
      <w:r>
        <w:tab/>
      </w:r>
      <w:proofErr w:type="spellStart"/>
      <w:r>
        <w:t>ucwords</w:t>
      </w:r>
      <w:proofErr w:type="spellEnd"/>
      <w:r>
        <w:t>()</w:t>
      </w:r>
      <w:r>
        <w:tab/>
      </w:r>
    </w:p>
    <w:p w14:paraId="23281357" w14:textId="5195936C" w:rsidR="00094B63" w:rsidRDefault="00094B63" w:rsidP="00094B63">
      <w:pPr>
        <w:pStyle w:val="a9"/>
      </w:pPr>
      <w:r>
        <w:tab/>
      </w:r>
      <w:r>
        <w:tab/>
        <w:t>C.</w:t>
      </w:r>
      <w:r>
        <w:tab/>
      </w:r>
      <w:proofErr w:type="spellStart"/>
      <w:r>
        <w:t>strtolower</w:t>
      </w:r>
      <w:proofErr w:type="spellEnd"/>
      <w:r>
        <w:t>()</w:t>
      </w:r>
      <w:r>
        <w:tab/>
      </w:r>
      <w:r w:rsidR="00E81D47">
        <w:tab/>
      </w:r>
      <w:r w:rsidR="00E81D47">
        <w:tab/>
      </w:r>
      <w:r w:rsidR="00E81D47">
        <w:tab/>
      </w:r>
      <w:r w:rsidR="00E81D47">
        <w:tab/>
      </w:r>
      <w:r>
        <w:tab/>
        <w:t>D.</w:t>
      </w:r>
      <w:r>
        <w:tab/>
      </w:r>
      <w:proofErr w:type="spellStart"/>
      <w:r>
        <w:t>strtoupper</w:t>
      </w:r>
      <w:proofErr w:type="spellEnd"/>
      <w:r>
        <w:t>()</w:t>
      </w:r>
    </w:p>
    <w:p w14:paraId="537ABBFC" w14:textId="05E894F4" w:rsidR="00094B63" w:rsidRPr="008243FD" w:rsidRDefault="00094B63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>
        <w:rPr>
          <w:rFonts w:hint="eastAsia"/>
        </w:rPr>
        <w:t>(  )16.</w:t>
      </w:r>
      <w:r>
        <w:rPr>
          <w:rFonts w:hint="eastAsia"/>
        </w:rPr>
        <w:tab/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函式可以用來將字串反轉？</w:t>
      </w:r>
    </w:p>
    <w:p w14:paraId="57EB3457" w14:textId="7972ABD3" w:rsidR="00FA78BC" w:rsidRDefault="00094B63" w:rsidP="00094B63">
      <w:pPr>
        <w:pStyle w:val="a9"/>
      </w:pPr>
      <w:r>
        <w:tab/>
      </w:r>
      <w:r>
        <w:tab/>
        <w:t xml:space="preserve">A. </w:t>
      </w:r>
      <w:proofErr w:type="spellStart"/>
      <w:r>
        <w:t>chr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B.</w:t>
      </w:r>
      <w:r>
        <w:tab/>
      </w:r>
      <w:proofErr w:type="spellStart"/>
      <w:r>
        <w:t>ord</w:t>
      </w:r>
      <w:proofErr w:type="spellEnd"/>
      <w:r>
        <w:t>()</w:t>
      </w:r>
    </w:p>
    <w:p w14:paraId="268A820C" w14:textId="206378A7" w:rsidR="00094B63" w:rsidRDefault="00094B63" w:rsidP="00094B63">
      <w:pPr>
        <w:pStyle w:val="a9"/>
      </w:pPr>
      <w:r>
        <w:tab/>
      </w:r>
      <w:r>
        <w:tab/>
        <w:t>C.</w:t>
      </w:r>
      <w:r w:rsidR="00E81D47">
        <w:rPr>
          <w:rFonts w:hint="eastAsia"/>
        </w:rPr>
        <w:t xml:space="preserve"> </w:t>
      </w:r>
      <w:proofErr w:type="spellStart"/>
      <w:r>
        <w:t>strstr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D.</w:t>
      </w:r>
      <w:r>
        <w:tab/>
      </w:r>
      <w:proofErr w:type="spellStart"/>
      <w:r>
        <w:t>strrev</w:t>
      </w:r>
      <w:proofErr w:type="spellEnd"/>
      <w:r>
        <w:t>()</w:t>
      </w:r>
    </w:p>
    <w:p w14:paraId="2AABD57C" w14:textId="668A64DD" w:rsidR="00094B63" w:rsidRDefault="00094B63" w:rsidP="00094B63">
      <w:pPr>
        <w:pStyle w:val="a9"/>
      </w:pPr>
      <w:r>
        <w:rPr>
          <w:rFonts w:hint="eastAsia"/>
        </w:rPr>
        <w:t>(  )17.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函式可以用來將字串陣列組成單一字串？</w:t>
      </w:r>
    </w:p>
    <w:p w14:paraId="439D99B7" w14:textId="085AD9D5" w:rsidR="00FA78BC" w:rsidRDefault="00094B63" w:rsidP="00094B63">
      <w:pPr>
        <w:pStyle w:val="a9"/>
      </w:pPr>
      <w:r>
        <w:tab/>
      </w:r>
      <w:r>
        <w:tab/>
        <w:t>A. implode()</w:t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B.</w:t>
      </w:r>
      <w:r>
        <w:tab/>
        <w:t>explode()</w:t>
      </w:r>
      <w:r>
        <w:tab/>
      </w:r>
    </w:p>
    <w:p w14:paraId="1D29C8B2" w14:textId="50653582" w:rsidR="00094B63" w:rsidRDefault="00094B63" w:rsidP="00094B63">
      <w:pPr>
        <w:pStyle w:val="a9"/>
      </w:pPr>
      <w:r>
        <w:tab/>
      </w:r>
      <w:r>
        <w:tab/>
        <w:t>C.</w:t>
      </w:r>
      <w:r>
        <w:tab/>
      </w:r>
      <w:proofErr w:type="spellStart"/>
      <w:r>
        <w:t>str_repeat</w:t>
      </w:r>
      <w:proofErr w:type="spellEnd"/>
      <w:r>
        <w:t>()</w:t>
      </w:r>
      <w:r>
        <w:tab/>
      </w:r>
      <w:r>
        <w:tab/>
      </w:r>
      <w:r w:rsidR="00E81D47">
        <w:tab/>
      </w:r>
      <w:r w:rsidR="00E81D47">
        <w:tab/>
      </w:r>
      <w:r>
        <w:tab/>
        <w:t>D.</w:t>
      </w:r>
      <w:r>
        <w:tab/>
      </w:r>
      <w:proofErr w:type="spellStart"/>
      <w:r>
        <w:t>rtrim</w:t>
      </w:r>
      <w:proofErr w:type="spellEnd"/>
      <w:r>
        <w:t>()</w:t>
      </w:r>
    </w:p>
    <w:p w14:paraId="6705158D" w14:textId="77777777" w:rsidR="00094B63" w:rsidRDefault="00094B63" w:rsidP="00094B63">
      <w:pPr>
        <w:pStyle w:val="a9"/>
      </w:pPr>
      <w:r>
        <w:rPr>
          <w:rFonts w:hint="eastAsia"/>
        </w:rPr>
        <w:t>(  )18.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函式可以用來將字串</w:t>
      </w:r>
      <w:proofErr w:type="gramStart"/>
      <w:r>
        <w:rPr>
          <w:rFonts w:hint="eastAsia"/>
        </w:rPr>
        <w:t>分解成子字串</w:t>
      </w:r>
      <w:proofErr w:type="gramEnd"/>
      <w:r>
        <w:rPr>
          <w:rFonts w:hint="eastAsia"/>
        </w:rPr>
        <w:t>陣列？</w:t>
      </w:r>
    </w:p>
    <w:p w14:paraId="0CB394BD" w14:textId="730455C2" w:rsidR="00FA78BC" w:rsidRDefault="00094B63" w:rsidP="00094B63">
      <w:pPr>
        <w:pStyle w:val="a9"/>
      </w:pPr>
      <w:r>
        <w:tab/>
      </w:r>
      <w:r>
        <w:tab/>
        <w:t>A. implode()</w:t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B.</w:t>
      </w:r>
      <w:r>
        <w:tab/>
        <w:t>explode()</w:t>
      </w:r>
      <w:r>
        <w:tab/>
      </w:r>
    </w:p>
    <w:p w14:paraId="4918A79A" w14:textId="5996388D" w:rsidR="00094B63" w:rsidRDefault="00094B63" w:rsidP="00094B63">
      <w:pPr>
        <w:pStyle w:val="a9"/>
      </w:pPr>
      <w:r>
        <w:tab/>
      </w:r>
      <w:r>
        <w:tab/>
        <w:t>C.</w:t>
      </w:r>
      <w:r>
        <w:tab/>
      </w:r>
      <w:proofErr w:type="spellStart"/>
      <w:r>
        <w:t>str_repeat</w:t>
      </w:r>
      <w:proofErr w:type="spellEnd"/>
      <w:r>
        <w:t>()</w:t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D.</w:t>
      </w:r>
      <w:r>
        <w:tab/>
      </w:r>
      <w:proofErr w:type="spellStart"/>
      <w:r>
        <w:t>rtrim</w:t>
      </w:r>
      <w:proofErr w:type="spellEnd"/>
      <w:r>
        <w:t>()</w:t>
      </w:r>
    </w:p>
    <w:p w14:paraId="51E28F91" w14:textId="77777777" w:rsidR="00094B63" w:rsidRDefault="00094B63" w:rsidP="00094B63">
      <w:pPr>
        <w:pStyle w:val="a9"/>
      </w:pPr>
      <w:r>
        <w:rPr>
          <w:rFonts w:hint="eastAsia"/>
        </w:rPr>
        <w:t>(  )19.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函式可以用來將換行符號轉換成</w:t>
      </w:r>
      <w:r>
        <w:rPr>
          <w:rFonts w:hint="eastAsia"/>
        </w:rPr>
        <w:t>HTML</w:t>
      </w:r>
      <w:r>
        <w:rPr>
          <w:rFonts w:hint="eastAsia"/>
        </w:rPr>
        <w:t>換行標籤？</w:t>
      </w:r>
    </w:p>
    <w:p w14:paraId="08CA3645" w14:textId="19B3DC38" w:rsidR="00FA78BC" w:rsidRDefault="00094B63" w:rsidP="00094B63">
      <w:pPr>
        <w:pStyle w:val="a9"/>
      </w:pPr>
      <w:r>
        <w:tab/>
      </w:r>
      <w:r>
        <w:tab/>
        <w:t>A. nl2br()</w:t>
      </w:r>
      <w:r>
        <w:tab/>
      </w:r>
      <w:r>
        <w:tab/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B.</w:t>
      </w:r>
      <w:r>
        <w:tab/>
      </w:r>
      <w:proofErr w:type="spellStart"/>
      <w:r>
        <w:t>substr</w:t>
      </w:r>
      <w:proofErr w:type="spellEnd"/>
      <w:r>
        <w:t>()</w:t>
      </w:r>
    </w:p>
    <w:p w14:paraId="7BAA9898" w14:textId="77447E72" w:rsidR="00094B63" w:rsidRDefault="00094B63" w:rsidP="00094B63">
      <w:pPr>
        <w:pStyle w:val="a9"/>
      </w:pPr>
      <w:r>
        <w:tab/>
      </w:r>
      <w:r>
        <w:tab/>
        <w:t>C.</w:t>
      </w:r>
      <w:r>
        <w:tab/>
      </w:r>
      <w:proofErr w:type="spellStart"/>
      <w:r>
        <w:t>strcmp</w:t>
      </w:r>
      <w:proofErr w:type="spellEnd"/>
      <w:r>
        <w:t>()</w:t>
      </w:r>
      <w:r>
        <w:tab/>
      </w:r>
      <w:r>
        <w:tab/>
      </w:r>
      <w:r>
        <w:tab/>
      </w:r>
      <w:r w:rsidR="00E81D47">
        <w:tab/>
      </w:r>
      <w:r w:rsidR="00E81D47">
        <w:tab/>
      </w:r>
      <w:r>
        <w:tab/>
        <w:t>D.</w:t>
      </w:r>
      <w:r>
        <w:tab/>
      </w:r>
      <w:proofErr w:type="spellStart"/>
      <w:r>
        <w:t>strlen</w:t>
      </w:r>
      <w:proofErr w:type="spellEnd"/>
      <w:r>
        <w:t>()</w:t>
      </w:r>
    </w:p>
    <w:p w14:paraId="5AAD0723" w14:textId="77777777" w:rsidR="00094B63" w:rsidRDefault="00094B63" w:rsidP="00094B63">
      <w:pPr>
        <w:pStyle w:val="a9"/>
      </w:pPr>
      <w:r>
        <w:rPr>
          <w:rFonts w:hint="eastAsia"/>
        </w:rPr>
        <w:t>(  )20.</w:t>
      </w:r>
      <w:r>
        <w:rPr>
          <w:rFonts w:hint="eastAsia"/>
        </w:rPr>
        <w:tab/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 xml:space="preserve">("Happy") </w:t>
      </w:r>
      <w:r>
        <w:rPr>
          <w:rFonts w:hint="eastAsia"/>
        </w:rPr>
        <w:t>的傳回值為何？</w:t>
      </w:r>
    </w:p>
    <w:p w14:paraId="59D52033" w14:textId="4E26E133" w:rsidR="00FA78BC" w:rsidRDefault="00094B63" w:rsidP="00094B63">
      <w:pPr>
        <w:pStyle w:val="a9"/>
      </w:pPr>
      <w:r>
        <w:tab/>
      </w:r>
      <w:r>
        <w:tab/>
        <w:t>A. "happy"</w:t>
      </w:r>
      <w:r>
        <w:tab/>
      </w:r>
      <w:r>
        <w:tab/>
      </w:r>
      <w:r>
        <w:tab/>
      </w:r>
      <w:r w:rsidR="00E81D47">
        <w:tab/>
      </w:r>
      <w:r w:rsidR="00E81D47">
        <w:tab/>
      </w:r>
      <w:r w:rsidR="00E81D47">
        <w:tab/>
      </w:r>
      <w:r>
        <w:tab/>
        <w:t>B.</w:t>
      </w:r>
      <w:r>
        <w:tab/>
        <w:t>"HAPPY"</w:t>
      </w:r>
      <w:r>
        <w:tab/>
      </w:r>
    </w:p>
    <w:p w14:paraId="079F3DDD" w14:textId="6B5D3CE5" w:rsidR="00622E68" w:rsidRDefault="00094B63" w:rsidP="00094B63">
      <w:pPr>
        <w:pStyle w:val="a9"/>
      </w:pPr>
      <w:r>
        <w:tab/>
      </w:r>
      <w:r>
        <w:tab/>
        <w:t>C.</w:t>
      </w:r>
      <w:r>
        <w:tab/>
        <w:t>"</w:t>
      </w:r>
      <w:proofErr w:type="spellStart"/>
      <w:r>
        <w:t>yppaH</w:t>
      </w:r>
      <w:proofErr w:type="spellEnd"/>
      <w:r>
        <w:t>"</w:t>
      </w:r>
      <w:r>
        <w:tab/>
      </w:r>
      <w:r>
        <w:tab/>
      </w:r>
      <w:r>
        <w:tab/>
      </w:r>
      <w:r w:rsidR="00E81D47">
        <w:tab/>
      </w:r>
      <w:r w:rsidR="00E81D47">
        <w:tab/>
      </w:r>
      <w:r>
        <w:tab/>
        <w:t>D.</w:t>
      </w:r>
      <w:r>
        <w:tab/>
        <w:t>5</w:t>
      </w:r>
    </w:p>
    <w:p w14:paraId="484E82A6" w14:textId="77777777" w:rsidR="00094B63" w:rsidRDefault="00094B63" w:rsidP="00094B63">
      <w:pPr>
        <w:pStyle w:val="1-22"/>
      </w:pPr>
      <w:r>
        <w:rPr>
          <w:rFonts w:hint="eastAsia"/>
        </w:rPr>
        <w:t>二、練習題</w:t>
      </w:r>
    </w:p>
    <w:p w14:paraId="06F6E35D" w14:textId="644A0A1A" w:rsidR="00094B63" w:rsidRDefault="00094B63" w:rsidP="00B63E1F">
      <w:pPr>
        <w:pStyle w:val="a9"/>
        <w:numPr>
          <w:ilvl w:val="0"/>
          <w:numId w:val="9"/>
        </w:numPr>
        <w:tabs>
          <w:tab w:val="clear" w:pos="709"/>
          <w:tab w:val="left" w:pos="426"/>
        </w:tabs>
        <w:ind w:left="426" w:hanging="426"/>
      </w:pPr>
      <w:r w:rsidRPr="00180D22">
        <w:rPr>
          <w:rFonts w:hint="eastAsia"/>
        </w:rPr>
        <w:t>撰寫一個可以計算整數參數之四次方的函式，然後呼叫這個函式計算</w:t>
      </w:r>
      <w:r>
        <w:rPr>
          <w:rFonts w:hint="eastAsia"/>
        </w:rPr>
        <w:t>5</w:t>
      </w:r>
      <w:r w:rsidRPr="00180D22">
        <w:rPr>
          <w:rFonts w:hint="eastAsia"/>
        </w:rPr>
        <w:t>的四次方，並將結果顯示在網頁上。</w:t>
      </w:r>
    </w:p>
    <w:p w14:paraId="487D1E15" w14:textId="5041C669" w:rsidR="00094B63" w:rsidRDefault="00094B63" w:rsidP="00B63E1F">
      <w:pPr>
        <w:pStyle w:val="a9"/>
        <w:numPr>
          <w:ilvl w:val="0"/>
          <w:numId w:val="9"/>
        </w:numPr>
        <w:ind w:left="426" w:hanging="426"/>
      </w:pPr>
      <w:r>
        <w:rPr>
          <w:rFonts w:hint="eastAsia"/>
        </w:rPr>
        <w:t>撰寫一個可以傳回兩個數值參數中比較大之參數的函式，然後呼叫這個函式傳回</w:t>
      </w:r>
      <w:r>
        <w:rPr>
          <w:rFonts w:hint="eastAsia"/>
        </w:rPr>
        <w:t xml:space="preserve"> -5</w:t>
      </w:r>
      <w:r>
        <w:rPr>
          <w:rFonts w:hint="eastAsia"/>
        </w:rPr>
        <w:t>和</w:t>
      </w:r>
      <w:r>
        <w:rPr>
          <w:rFonts w:hint="eastAsia"/>
        </w:rPr>
        <w:t xml:space="preserve"> -3</w:t>
      </w:r>
      <w:proofErr w:type="gramStart"/>
      <w:r>
        <w:rPr>
          <w:rFonts w:hint="eastAsia"/>
        </w:rPr>
        <w:t>兩個</w:t>
      </w:r>
      <w:proofErr w:type="gramEnd"/>
      <w:r>
        <w:rPr>
          <w:rFonts w:hint="eastAsia"/>
        </w:rPr>
        <w:t>參數中比較大之參數，並將結果顯示在網頁上。</w:t>
      </w:r>
    </w:p>
    <w:p w14:paraId="4DBEB010" w14:textId="1D19630B" w:rsidR="00B63E1F" w:rsidRDefault="00B63E1F" w:rsidP="00B63E1F">
      <w:pPr>
        <w:pStyle w:val="a9"/>
        <w:numPr>
          <w:ilvl w:val="0"/>
          <w:numId w:val="9"/>
        </w:numPr>
        <w:ind w:left="426" w:hanging="426"/>
      </w:pPr>
      <w:r w:rsidRPr="00FF4917">
        <w:rPr>
          <w:rFonts w:hint="eastAsia"/>
        </w:rPr>
        <w:lastRenderedPageBreak/>
        <w:t>撰寫一個</w:t>
      </w:r>
      <w:r w:rsidRPr="00FF4917">
        <w:rPr>
          <w:rFonts w:hint="eastAsia"/>
        </w:rPr>
        <w:t>PHP</w:t>
      </w:r>
      <w:r w:rsidRPr="00FF4917">
        <w:rPr>
          <w:rFonts w:hint="eastAsia"/>
        </w:rPr>
        <w:t>網頁，令它</w:t>
      </w:r>
      <w:r>
        <w:rPr>
          <w:rFonts w:hint="eastAsia"/>
        </w:rPr>
        <w:t>計算如下公式，並將結果顯示在網頁上</w:t>
      </w:r>
      <w:r w:rsidRPr="00FF4917">
        <w:rPr>
          <w:rFonts w:hint="eastAsia"/>
        </w:rPr>
        <w:t>。</w:t>
      </w:r>
    </w:p>
    <w:p w14:paraId="27753858" w14:textId="77777777" w:rsidR="00B63E1F" w:rsidRPr="006743CF" w:rsidRDefault="00B63E1F" w:rsidP="00B63E1F">
      <w:pPr>
        <w:pStyle w:val="a9"/>
      </w:pPr>
      <w:r w:rsidRPr="006743C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AF962" wp14:editId="27B280CE">
                <wp:simplePos x="0" y="0"/>
                <wp:positionH relativeFrom="column">
                  <wp:posOffset>27305</wp:posOffset>
                </wp:positionH>
                <wp:positionV relativeFrom="paragraph">
                  <wp:posOffset>118110</wp:posOffset>
                </wp:positionV>
                <wp:extent cx="4743450" cy="234950"/>
                <wp:effectExtent l="0" t="0" r="0" b="0"/>
                <wp:wrapNone/>
                <wp:docPr id="106" name="文字方塊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34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686EE" w14:textId="77777777" w:rsidR="0075239A" w:rsidRDefault="0075239A" w:rsidP="00B63E1F">
                            <w:pPr>
                              <w:pStyle w:val="4-2"/>
                              <w:ind w:firstLine="95"/>
                            </w:pPr>
                            <w:r w:rsidRPr="006743CF">
                              <w:t>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1</w:t>
                            </w:r>
                            <w:r w:rsidRPr="006743CF">
                              <w:t xml:space="preserve"> + 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2</w:t>
                            </w:r>
                            <w:r w:rsidRPr="006743CF">
                              <w:t xml:space="preserve"> + 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3</w:t>
                            </w:r>
                            <w:r w:rsidRPr="006743CF">
                              <w:t xml:space="preserve"> + 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4</w:t>
                            </w:r>
                            <w:r w:rsidRPr="006743CF">
                              <w:t xml:space="preserve"> + 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5</w:t>
                            </w:r>
                            <w:r w:rsidRPr="006743CF">
                              <w:t xml:space="preserve"> + 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6</w:t>
                            </w:r>
                            <w:r w:rsidRPr="006743CF">
                              <w:t xml:space="preserve"> + 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7</w:t>
                            </w:r>
                            <w:r w:rsidRPr="006743CF">
                              <w:t xml:space="preserve"> + (1/2)</w:t>
                            </w:r>
                            <w:r w:rsidRPr="00586500">
                              <w:rPr>
                                <w:vertAlign w:val="superscript"/>
                              </w:rPr>
                              <w:t>8</w:t>
                            </w:r>
                          </w:p>
                          <w:p w14:paraId="6EC319B9" w14:textId="77777777" w:rsidR="0075239A" w:rsidRPr="00A65C43" w:rsidRDefault="0075239A" w:rsidP="00B63E1F"/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AF962" id="_x0000_t202" coordsize="21600,21600" o:spt="202" path="m,l,21600r21600,l21600,xe">
                <v:stroke joinstyle="miter"/>
                <v:path gradientshapeok="t" o:connecttype="rect"/>
              </v:shapetype>
              <v:shape id="文字方塊 106" o:spid="_x0000_s1026" type="#_x0000_t202" style="position:absolute;left:0;text-align:left;margin-left:2.15pt;margin-top:9.3pt;width:373.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" fillcolor="#efefef" stroked="f">
                <v:textbox inset="0,.5mm,0,0">
                  <w:txbxContent>
                    <w:p w14:paraId="099686EE" w14:textId="77777777" w:rsidR="0075239A" w:rsidRDefault="0075239A" w:rsidP="00B63E1F">
                      <w:pPr>
                        <w:pStyle w:val="4-2"/>
                        <w:ind w:firstLine="95"/>
                      </w:pPr>
                      <w:r w:rsidRPr="006743CF">
                        <w:t>(1/2)</w:t>
                      </w:r>
                      <w:r w:rsidRPr="00586500">
                        <w:rPr>
                          <w:vertAlign w:val="superscript"/>
                        </w:rPr>
                        <w:t>1</w:t>
                      </w:r>
                      <w:r w:rsidRPr="006743CF">
                        <w:t xml:space="preserve"> + (1/2)</w:t>
                      </w:r>
                      <w:r w:rsidRPr="00586500">
                        <w:rPr>
                          <w:vertAlign w:val="superscript"/>
                        </w:rPr>
                        <w:t>2</w:t>
                      </w:r>
                      <w:r w:rsidRPr="006743CF">
                        <w:t xml:space="preserve"> + (1/2)</w:t>
                      </w:r>
                      <w:r w:rsidRPr="00586500">
                        <w:rPr>
                          <w:vertAlign w:val="superscript"/>
                        </w:rPr>
                        <w:t>3</w:t>
                      </w:r>
                      <w:r w:rsidRPr="006743CF">
                        <w:t xml:space="preserve"> + (1/2)</w:t>
                      </w:r>
                      <w:r w:rsidRPr="00586500">
                        <w:rPr>
                          <w:vertAlign w:val="superscript"/>
                        </w:rPr>
                        <w:t>4</w:t>
                      </w:r>
                      <w:r w:rsidRPr="006743CF">
                        <w:t xml:space="preserve"> + (1/2)</w:t>
                      </w:r>
                      <w:r w:rsidRPr="00586500">
                        <w:rPr>
                          <w:vertAlign w:val="superscript"/>
                        </w:rPr>
                        <w:t>5</w:t>
                      </w:r>
                      <w:r w:rsidRPr="006743CF">
                        <w:t xml:space="preserve"> + (1/2)</w:t>
                      </w:r>
                      <w:r w:rsidRPr="00586500">
                        <w:rPr>
                          <w:vertAlign w:val="superscript"/>
                        </w:rPr>
                        <w:t>6</w:t>
                      </w:r>
                      <w:r w:rsidRPr="006743CF">
                        <w:t xml:space="preserve"> + (1/2)</w:t>
                      </w:r>
                      <w:r w:rsidRPr="00586500">
                        <w:rPr>
                          <w:vertAlign w:val="superscript"/>
                        </w:rPr>
                        <w:t>7</w:t>
                      </w:r>
                      <w:r w:rsidRPr="006743CF">
                        <w:t xml:space="preserve"> + (1/2)</w:t>
                      </w:r>
                      <w:r w:rsidRPr="00586500">
                        <w:rPr>
                          <w:vertAlign w:val="superscript"/>
                        </w:rPr>
                        <w:t>8</w:t>
                      </w:r>
                    </w:p>
                    <w:p w14:paraId="6EC319B9" w14:textId="77777777" w:rsidR="0075239A" w:rsidRPr="00A65C43" w:rsidRDefault="0075239A" w:rsidP="00B63E1F"/>
                  </w:txbxContent>
                </v:textbox>
              </v:shape>
            </w:pict>
          </mc:Fallback>
        </mc:AlternateContent>
      </w:r>
    </w:p>
    <w:p w14:paraId="56FF5C56" w14:textId="77777777" w:rsidR="00B63E1F" w:rsidRPr="006743CF" w:rsidRDefault="00B63E1F" w:rsidP="00B63E1F">
      <w:pPr>
        <w:pStyle w:val="a9"/>
      </w:pPr>
    </w:p>
    <w:p w14:paraId="6EBDE760" w14:textId="77777777" w:rsidR="008243FD" w:rsidRDefault="008243FD" w:rsidP="008243FD">
      <w:pPr>
        <w:widowControl/>
        <w:spacing w:before="0" w:after="0" w:line="240" w:lineRule="auto"/>
        <w:jc w:val="left"/>
      </w:pPr>
    </w:p>
    <w:p w14:paraId="42FD020C" w14:textId="55F68E4C" w:rsidR="00EA7C0B" w:rsidRPr="008243FD" w:rsidRDefault="00EA7C0B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>
        <w:rPr>
          <w:rFonts w:hint="eastAsia"/>
        </w:rPr>
        <w:t>第6章學習評量</w:t>
      </w:r>
    </w:p>
    <w:p w14:paraId="75AE53E2" w14:textId="77777777" w:rsidR="005D6391" w:rsidRDefault="005D6391" w:rsidP="005D6391">
      <w:pPr>
        <w:pStyle w:val="1-22"/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40E0A181" w14:textId="7BB27867" w:rsidR="008A6188" w:rsidRDefault="008A6188" w:rsidP="008A6188">
      <w:pPr>
        <w:pStyle w:val="a9"/>
      </w:pPr>
      <w:r>
        <w:rPr>
          <w:rFonts w:hint="eastAsia"/>
        </w:rPr>
        <w:t>(  )1.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函式可以用來取得指定路徑的檔案名稱？</w:t>
      </w:r>
    </w:p>
    <w:p w14:paraId="04A0B153" w14:textId="01B74AE6" w:rsidR="008A6188" w:rsidRDefault="008A6188" w:rsidP="008A6188">
      <w:pPr>
        <w:pStyle w:val="a9"/>
      </w:pPr>
      <w:r>
        <w:tab/>
      </w:r>
      <w:r>
        <w:tab/>
        <w:t xml:space="preserve">A. </w:t>
      </w:r>
      <w:proofErr w:type="spellStart"/>
      <w:r w:rsidRPr="00DF4F71">
        <w:rPr>
          <w:rFonts w:hint="eastAsia"/>
        </w:rPr>
        <w:t>basename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 w:rsidRPr="00DF4F71">
        <w:rPr>
          <w:rFonts w:hint="eastAsia"/>
        </w:rPr>
        <w:t>pathinfo</w:t>
      </w:r>
      <w:proofErr w:type="spellEnd"/>
      <w:r w:rsidRPr="00DF4F71">
        <w:rPr>
          <w:rFonts w:hint="eastAsia"/>
        </w:rPr>
        <w:t>()</w:t>
      </w:r>
    </w:p>
    <w:p w14:paraId="23BF805D" w14:textId="471EDC66" w:rsidR="008A6188" w:rsidRDefault="008A6188" w:rsidP="008A6188">
      <w:pPr>
        <w:pStyle w:val="a9"/>
      </w:pPr>
      <w:r>
        <w:tab/>
      </w:r>
      <w:r>
        <w:tab/>
        <w:t>C.</w:t>
      </w:r>
      <w:r w:rsidRPr="008A6188">
        <w:rPr>
          <w:rFonts w:hint="eastAsia"/>
        </w:rPr>
        <w:t xml:space="preserve"> </w:t>
      </w:r>
      <w:proofErr w:type="spellStart"/>
      <w:r w:rsidRPr="00DF4F71">
        <w:rPr>
          <w:rFonts w:hint="eastAsia"/>
        </w:rPr>
        <w:t>realpath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 w:rsidRPr="008A6188">
        <w:t>getcwd</w:t>
      </w:r>
      <w:proofErr w:type="spellEnd"/>
      <w:r w:rsidRPr="008A6188">
        <w:t>()</w:t>
      </w:r>
    </w:p>
    <w:p w14:paraId="7A07DF6D" w14:textId="4C6497FB" w:rsidR="008A6188" w:rsidRDefault="008A6188" w:rsidP="008A6188">
      <w:pPr>
        <w:pStyle w:val="a9"/>
      </w:pPr>
      <w:r>
        <w:rPr>
          <w:rFonts w:hint="eastAsia"/>
        </w:rPr>
        <w:t>(  )2.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函式可以用來取得目前工作資料夾？</w:t>
      </w:r>
    </w:p>
    <w:p w14:paraId="1B135C79" w14:textId="77777777" w:rsidR="008A6188" w:rsidRDefault="008A6188" w:rsidP="008A6188">
      <w:pPr>
        <w:pStyle w:val="a9"/>
      </w:pPr>
      <w:r>
        <w:tab/>
      </w:r>
      <w:r>
        <w:tab/>
        <w:t xml:space="preserve">A. </w:t>
      </w:r>
      <w:proofErr w:type="spellStart"/>
      <w:r w:rsidRPr="00DF4F71">
        <w:rPr>
          <w:rFonts w:hint="eastAsia"/>
        </w:rPr>
        <w:t>basename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 w:rsidRPr="00DF4F71">
        <w:rPr>
          <w:rFonts w:hint="eastAsia"/>
        </w:rPr>
        <w:t>pathinfo</w:t>
      </w:r>
      <w:proofErr w:type="spellEnd"/>
      <w:r w:rsidRPr="00DF4F71">
        <w:rPr>
          <w:rFonts w:hint="eastAsia"/>
        </w:rPr>
        <w:t>()</w:t>
      </w:r>
    </w:p>
    <w:p w14:paraId="50CF5BCF" w14:textId="77777777" w:rsidR="008A6188" w:rsidRDefault="008A6188" w:rsidP="008A6188">
      <w:pPr>
        <w:pStyle w:val="a9"/>
      </w:pPr>
      <w:r>
        <w:tab/>
      </w:r>
      <w:r>
        <w:tab/>
        <w:t>C.</w:t>
      </w:r>
      <w:r w:rsidRPr="008A6188">
        <w:rPr>
          <w:rFonts w:hint="eastAsia"/>
        </w:rPr>
        <w:t xml:space="preserve"> </w:t>
      </w:r>
      <w:proofErr w:type="spellStart"/>
      <w:r w:rsidRPr="00DF4F71">
        <w:rPr>
          <w:rFonts w:hint="eastAsia"/>
        </w:rPr>
        <w:t>realpath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 w:rsidRPr="008A6188">
        <w:t>getcwd</w:t>
      </w:r>
      <w:proofErr w:type="spellEnd"/>
      <w:r w:rsidRPr="008A6188">
        <w:t>()</w:t>
      </w:r>
    </w:p>
    <w:p w14:paraId="44F81951" w14:textId="186F40C3" w:rsidR="008A6188" w:rsidRDefault="008A6188" w:rsidP="008A6188">
      <w:pPr>
        <w:pStyle w:val="a9"/>
      </w:pPr>
      <w:r>
        <w:rPr>
          <w:rFonts w:hint="eastAsia"/>
        </w:rPr>
        <w:t>(  )3.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函式可以用來建立資料夾？</w:t>
      </w:r>
    </w:p>
    <w:p w14:paraId="7CF02285" w14:textId="2607164A" w:rsidR="008A6188" w:rsidRDefault="008A6188" w:rsidP="008A6188">
      <w:pPr>
        <w:pStyle w:val="a9"/>
      </w:pPr>
      <w:r>
        <w:tab/>
      </w:r>
      <w:r>
        <w:tab/>
        <w:t xml:space="preserve">A. </w:t>
      </w:r>
      <w:proofErr w:type="spellStart"/>
      <w:r>
        <w:t>mkdir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>
        <w:t>chdir</w:t>
      </w:r>
      <w:proofErr w:type="spellEnd"/>
      <w:r w:rsidRPr="00DF4F71">
        <w:rPr>
          <w:rFonts w:hint="eastAsia"/>
        </w:rPr>
        <w:t>()</w:t>
      </w:r>
    </w:p>
    <w:p w14:paraId="23695050" w14:textId="40A4D2A5" w:rsidR="008A6188" w:rsidRDefault="008A6188" w:rsidP="008A6188">
      <w:pPr>
        <w:pStyle w:val="a9"/>
      </w:pPr>
      <w:r>
        <w:tab/>
      </w:r>
      <w:r>
        <w:tab/>
        <w:t>C.</w:t>
      </w:r>
      <w:r w:rsidRPr="008A6188">
        <w:rPr>
          <w:rFonts w:hint="eastAsia"/>
        </w:rPr>
        <w:t xml:space="preserve"> </w:t>
      </w:r>
      <w:proofErr w:type="spellStart"/>
      <w:r w:rsidRPr="00DF4F71">
        <w:rPr>
          <w:rFonts w:hint="eastAsia"/>
        </w:rPr>
        <w:t>r</w:t>
      </w:r>
      <w:r>
        <w:t>mdir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>
        <w:t>chmod</w:t>
      </w:r>
      <w:proofErr w:type="spellEnd"/>
      <w:r w:rsidRPr="008A6188">
        <w:t>()</w:t>
      </w:r>
    </w:p>
    <w:p w14:paraId="1C073EAA" w14:textId="608A29F6" w:rsidR="008A6188" w:rsidRDefault="008A6188" w:rsidP="008A6188">
      <w:pPr>
        <w:pStyle w:val="a9"/>
      </w:pPr>
      <w:r>
        <w:rPr>
          <w:rFonts w:hint="eastAsia"/>
        </w:rPr>
        <w:t>(  )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函式可以用來刪除資料夾？</w:t>
      </w:r>
    </w:p>
    <w:p w14:paraId="5CFBCE82" w14:textId="77777777" w:rsidR="008A6188" w:rsidRDefault="008A6188" w:rsidP="008A6188">
      <w:pPr>
        <w:pStyle w:val="a9"/>
      </w:pPr>
      <w:r>
        <w:tab/>
      </w:r>
      <w:r>
        <w:tab/>
        <w:t xml:space="preserve">A. </w:t>
      </w:r>
      <w:proofErr w:type="spellStart"/>
      <w:r>
        <w:t>mkdir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>
        <w:t>chdir</w:t>
      </w:r>
      <w:proofErr w:type="spellEnd"/>
      <w:r w:rsidRPr="00DF4F71">
        <w:rPr>
          <w:rFonts w:hint="eastAsia"/>
        </w:rPr>
        <w:t>()</w:t>
      </w:r>
    </w:p>
    <w:p w14:paraId="432E2765" w14:textId="77777777" w:rsidR="008A6188" w:rsidRDefault="008A6188" w:rsidP="008A6188">
      <w:pPr>
        <w:pStyle w:val="a9"/>
      </w:pPr>
      <w:r>
        <w:tab/>
      </w:r>
      <w:r>
        <w:tab/>
        <w:t>C.</w:t>
      </w:r>
      <w:r w:rsidRPr="008A6188">
        <w:rPr>
          <w:rFonts w:hint="eastAsia"/>
        </w:rPr>
        <w:t xml:space="preserve"> </w:t>
      </w:r>
      <w:proofErr w:type="spellStart"/>
      <w:r w:rsidRPr="00DF4F71">
        <w:rPr>
          <w:rFonts w:hint="eastAsia"/>
        </w:rPr>
        <w:t>r</w:t>
      </w:r>
      <w:r>
        <w:t>mdir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>
        <w:t>chmod</w:t>
      </w:r>
      <w:proofErr w:type="spellEnd"/>
      <w:r w:rsidRPr="008A6188">
        <w:t>()</w:t>
      </w:r>
    </w:p>
    <w:p w14:paraId="50BB6E6E" w14:textId="75BD02D1" w:rsidR="008A6188" w:rsidRDefault="008A6188" w:rsidP="008A6188">
      <w:pPr>
        <w:pStyle w:val="a9"/>
      </w:pPr>
      <w:r>
        <w:rPr>
          <w:rFonts w:hint="eastAsia"/>
        </w:rPr>
        <w:t>(  )5.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函式可以用來判斷資料夾是否存在？</w:t>
      </w:r>
    </w:p>
    <w:p w14:paraId="41885936" w14:textId="367D1D85" w:rsidR="008A6188" w:rsidRDefault="008A6188" w:rsidP="008A6188">
      <w:pPr>
        <w:pStyle w:val="a9"/>
      </w:pPr>
      <w:r>
        <w:tab/>
      </w:r>
      <w:r>
        <w:tab/>
        <w:t xml:space="preserve">A. </w:t>
      </w:r>
      <w:proofErr w:type="spellStart"/>
      <w:r w:rsidRPr="008A6188">
        <w:t>dirname</w:t>
      </w:r>
      <w:proofErr w:type="spellEnd"/>
      <w:r w:rsidRPr="008A6188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 w:rsidRPr="008A6188">
        <w:t>is_dir</w:t>
      </w:r>
      <w:proofErr w:type="spellEnd"/>
      <w:r w:rsidRPr="008A6188">
        <w:t>()</w:t>
      </w:r>
    </w:p>
    <w:p w14:paraId="26D351FF" w14:textId="3315A557" w:rsidR="008A6188" w:rsidRDefault="008A6188" w:rsidP="008A6188">
      <w:pPr>
        <w:pStyle w:val="a9"/>
      </w:pPr>
      <w:r>
        <w:tab/>
      </w:r>
      <w:r>
        <w:tab/>
        <w:t>C.</w:t>
      </w:r>
      <w:r w:rsidRPr="008A6188">
        <w:rPr>
          <w:rFonts w:hint="eastAsia"/>
        </w:rPr>
        <w:t xml:space="preserve"> </w:t>
      </w:r>
      <w:proofErr w:type="spellStart"/>
      <w:r w:rsidRPr="008A6188">
        <w:t>getcwd</w:t>
      </w:r>
      <w:proofErr w:type="spellEnd"/>
      <w:r w:rsidRPr="008A6188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 w:rsidRPr="008A6188">
        <w:t>file_exists</w:t>
      </w:r>
      <w:proofErr w:type="spellEnd"/>
      <w:r w:rsidRPr="008A6188">
        <w:t>()</w:t>
      </w:r>
    </w:p>
    <w:p w14:paraId="31B0431D" w14:textId="2AEED1D8" w:rsidR="008A6188" w:rsidRDefault="008A6188" w:rsidP="008A6188">
      <w:pPr>
        <w:pStyle w:val="a9"/>
      </w:pPr>
      <w:r>
        <w:rPr>
          <w:rFonts w:hint="eastAsia"/>
        </w:rPr>
        <w:t>(  )</w:t>
      </w:r>
      <w:r w:rsidR="00DA2420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函式可以用來刪除</w:t>
      </w:r>
      <w:r w:rsidR="00C041CA">
        <w:rPr>
          <w:rFonts w:hint="eastAsia"/>
        </w:rPr>
        <w:t>檔案</w:t>
      </w:r>
      <w:r>
        <w:rPr>
          <w:rFonts w:hint="eastAsia"/>
        </w:rPr>
        <w:t>？</w:t>
      </w:r>
    </w:p>
    <w:p w14:paraId="522DE2B2" w14:textId="51A168C4" w:rsidR="00DA2420" w:rsidRDefault="00DA2420" w:rsidP="00DA2420">
      <w:pPr>
        <w:pStyle w:val="a9"/>
      </w:pPr>
      <w:r>
        <w:tab/>
      </w:r>
      <w:r>
        <w:tab/>
        <w:t>A. unlink</w:t>
      </w:r>
      <w:r w:rsidRPr="008A6188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 w:rsidRPr="008A6188">
        <w:t>is_dir</w:t>
      </w:r>
      <w:proofErr w:type="spellEnd"/>
      <w:r w:rsidRPr="008A6188">
        <w:t>()</w:t>
      </w:r>
    </w:p>
    <w:p w14:paraId="455E9903" w14:textId="63182BA6" w:rsidR="00DA2420" w:rsidRDefault="00DA2420" w:rsidP="00DA2420">
      <w:pPr>
        <w:pStyle w:val="a9"/>
      </w:pPr>
      <w:r>
        <w:tab/>
      </w:r>
      <w:r>
        <w:tab/>
        <w:t>C.</w:t>
      </w:r>
      <w:r w:rsidRPr="008A6188">
        <w:rPr>
          <w:rFonts w:hint="eastAsia"/>
        </w:rPr>
        <w:t xml:space="preserve"> </w:t>
      </w:r>
      <w:proofErr w:type="spellStart"/>
      <w:r>
        <w:t>rmdir</w:t>
      </w:r>
      <w:proofErr w:type="spellEnd"/>
      <w:r w:rsidRPr="008A6188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 w:rsidRPr="008A6188">
        <w:t>file_exists</w:t>
      </w:r>
      <w:proofErr w:type="spellEnd"/>
      <w:r w:rsidRPr="008A6188">
        <w:t>()</w:t>
      </w:r>
    </w:p>
    <w:p w14:paraId="5D85653D" w14:textId="01BD0866" w:rsidR="008A6188" w:rsidRDefault="008A6188" w:rsidP="00DA2420">
      <w:pPr>
        <w:pStyle w:val="a9"/>
      </w:pPr>
      <w:r>
        <w:rPr>
          <w:rFonts w:hint="eastAsia"/>
        </w:rPr>
        <w:t>(  )</w:t>
      </w:r>
      <w:r w:rsidR="00DA2420"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</w:t>
      </w:r>
      <w:r w:rsidR="00DA2420">
        <w:rPr>
          <w:rFonts w:hint="eastAsia"/>
        </w:rPr>
        <w:t>讀取文字檔</w:t>
      </w:r>
      <w:r>
        <w:rPr>
          <w:rFonts w:hint="eastAsia"/>
        </w:rPr>
        <w:t>？</w:t>
      </w:r>
    </w:p>
    <w:p w14:paraId="6189B691" w14:textId="3A06826E" w:rsidR="008A6188" w:rsidRDefault="008A6188" w:rsidP="008A6188">
      <w:pPr>
        <w:pStyle w:val="a9"/>
      </w:pPr>
      <w:r>
        <w:lastRenderedPageBreak/>
        <w:tab/>
      </w:r>
      <w:r>
        <w:tab/>
        <w:t>A.</w:t>
      </w:r>
      <w:r w:rsidR="00DA2420" w:rsidRPr="00DA2420">
        <w:t xml:space="preserve"> </w:t>
      </w:r>
      <w:proofErr w:type="spellStart"/>
      <w:r w:rsidR="00DA2420" w:rsidRPr="00DA2420">
        <w:t>fopen</w:t>
      </w:r>
      <w:proofErr w:type="spellEnd"/>
      <w:r w:rsidR="00DA2420" w:rsidRPr="00DA2420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 w:rsidR="00DA2420">
        <w:t>fread</w:t>
      </w:r>
      <w:proofErr w:type="spellEnd"/>
      <w:r w:rsidRPr="00DF4F71">
        <w:rPr>
          <w:rFonts w:hint="eastAsia"/>
        </w:rPr>
        <w:t>()</w:t>
      </w:r>
    </w:p>
    <w:p w14:paraId="7B2DB79B" w14:textId="5CC2F705" w:rsidR="008A6188" w:rsidRDefault="008A6188" w:rsidP="008A6188">
      <w:pPr>
        <w:pStyle w:val="a9"/>
      </w:pPr>
      <w:r>
        <w:tab/>
      </w:r>
      <w:r>
        <w:tab/>
        <w:t>C.</w:t>
      </w:r>
      <w:r w:rsidRPr="008A6188">
        <w:rPr>
          <w:rFonts w:hint="eastAsia"/>
        </w:rPr>
        <w:t xml:space="preserve"> </w:t>
      </w:r>
      <w:proofErr w:type="spellStart"/>
      <w:r w:rsidR="00DA2420">
        <w:t>fwrite</w:t>
      </w:r>
      <w:proofErr w:type="spellEnd"/>
      <w:r w:rsidRPr="00DF4F71">
        <w:rPr>
          <w:rFonts w:hint="eastAsia"/>
        </w:rP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 w:rsidR="00DA2420">
        <w:t>fclose</w:t>
      </w:r>
      <w:proofErr w:type="spellEnd"/>
      <w:r w:rsidRPr="008A6188">
        <w:t>()</w:t>
      </w:r>
    </w:p>
    <w:p w14:paraId="7EF526C6" w14:textId="454797BC" w:rsidR="008243FD" w:rsidRDefault="008243FD" w:rsidP="008243FD">
      <w:pPr>
        <w:widowControl/>
        <w:spacing w:before="0" w:after="0" w:line="240" w:lineRule="auto"/>
        <w:jc w:val="left"/>
      </w:pPr>
    </w:p>
    <w:p w14:paraId="5EE68BF5" w14:textId="387BC303" w:rsidR="00F35AD1" w:rsidRPr="008243FD" w:rsidRDefault="00F35AD1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>
        <w:rPr>
          <w:rFonts w:hint="eastAsia"/>
        </w:rPr>
        <w:t>第7章</w:t>
      </w:r>
      <w:r w:rsidRPr="002815F5">
        <w:rPr>
          <w:rFonts w:hint="eastAsia"/>
        </w:rPr>
        <w:t>學習評量</w:t>
      </w:r>
    </w:p>
    <w:p w14:paraId="55A9820B" w14:textId="77777777" w:rsidR="004E5A50" w:rsidRPr="00D35F3F" w:rsidRDefault="004E5A50" w:rsidP="004E5A50">
      <w:pPr>
        <w:pStyle w:val="1-22"/>
        <w:rPr>
          <w:rFonts w:ascii="Arno Pro SmText" w:eastAsia="華康明體 Std W3" w:hAnsi="Arno Pro SmText"/>
          <w:sz w:val="20"/>
        </w:rPr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62EEB1AB" w14:textId="77777777" w:rsidR="004E5A50" w:rsidRPr="000E33F8" w:rsidRDefault="004E5A50" w:rsidP="00855E66">
      <w:pPr>
        <w:pStyle w:val="a9"/>
        <w:spacing w:line="350" w:lineRule="exact"/>
      </w:pPr>
      <w:r w:rsidRPr="000E33F8">
        <w:rPr>
          <w:rFonts w:hint="eastAsia"/>
        </w:rPr>
        <w:t>(  )1.</w:t>
      </w:r>
      <w:r w:rsidRPr="000E33F8">
        <w:rPr>
          <w:rFonts w:hint="eastAsia"/>
        </w:rPr>
        <w:tab/>
      </w:r>
      <w:r w:rsidRPr="000E33F8">
        <w:rPr>
          <w:rFonts w:hint="eastAsia"/>
        </w:rPr>
        <w:t>下列哪</w:t>
      </w:r>
      <w:proofErr w:type="gramStart"/>
      <w:r w:rsidRPr="000E33F8">
        <w:rPr>
          <w:rFonts w:hint="eastAsia"/>
        </w:rPr>
        <w:t>個</w:t>
      </w:r>
      <w:proofErr w:type="gramEnd"/>
      <w:r w:rsidRPr="000E33F8">
        <w:rPr>
          <w:rFonts w:hint="eastAsia"/>
        </w:rPr>
        <w:t>函式可以用來建立支援百萬色的空圖形？</w:t>
      </w:r>
    </w:p>
    <w:p w14:paraId="38B6CCCD" w14:textId="0A9948C8" w:rsidR="00F35AD1" w:rsidRDefault="004E5A50" w:rsidP="00855E66">
      <w:pPr>
        <w:pStyle w:val="a9"/>
        <w:spacing w:line="350" w:lineRule="exact"/>
        <w:rPr>
          <w:spacing w:val="-4"/>
        </w:rPr>
      </w:pPr>
      <w:r w:rsidRPr="000E33F8">
        <w:tab/>
      </w:r>
      <w:r w:rsidRPr="000E33F8">
        <w:tab/>
        <w:t>A.</w:t>
      </w:r>
      <w:r w:rsidRPr="00165714">
        <w:rPr>
          <w:spacing w:val="-2"/>
        </w:rPr>
        <w:t xml:space="preserve"> </w:t>
      </w:r>
      <w:proofErr w:type="spellStart"/>
      <w:r w:rsidRPr="00165714">
        <w:rPr>
          <w:spacing w:val="-4"/>
        </w:rPr>
        <w:t>image</w:t>
      </w:r>
      <w:r>
        <w:rPr>
          <w:rFonts w:hint="eastAsia"/>
          <w:spacing w:val="-4"/>
        </w:rPr>
        <w:t>export</w:t>
      </w:r>
      <w:proofErr w:type="spellEnd"/>
      <w:r w:rsidRPr="00165714">
        <w:rPr>
          <w:spacing w:val="-4"/>
        </w:rPr>
        <w:t>()</w:t>
      </w:r>
      <w:r w:rsidRPr="00165714">
        <w:rPr>
          <w:rFonts w:hint="eastAsia"/>
          <w:spacing w:val="-4"/>
        </w:rPr>
        <w:tab/>
      </w:r>
      <w:r w:rsidR="00F35AD1">
        <w:rPr>
          <w:spacing w:val="-4"/>
        </w:rPr>
        <w:tab/>
      </w:r>
      <w:r w:rsidR="00F35AD1">
        <w:rPr>
          <w:spacing w:val="-4"/>
        </w:rPr>
        <w:tab/>
      </w:r>
      <w:r w:rsidR="00F35AD1">
        <w:rPr>
          <w:spacing w:val="-4"/>
        </w:rPr>
        <w:tab/>
      </w:r>
      <w:r w:rsidRPr="00165714">
        <w:rPr>
          <w:spacing w:val="-4"/>
        </w:rPr>
        <w:t>B.</w:t>
      </w:r>
      <w:r w:rsidRPr="00165714">
        <w:rPr>
          <w:spacing w:val="-4"/>
        </w:rPr>
        <w:tab/>
      </w:r>
      <w:proofErr w:type="spellStart"/>
      <w:r w:rsidRPr="00165714">
        <w:rPr>
          <w:spacing w:val="-4"/>
        </w:rPr>
        <w:t>graphiccreate</w:t>
      </w:r>
      <w:proofErr w:type="spellEnd"/>
      <w:r w:rsidRPr="00165714">
        <w:rPr>
          <w:spacing w:val="-4"/>
        </w:rPr>
        <w:t>()</w:t>
      </w:r>
    </w:p>
    <w:p w14:paraId="7A22C682" w14:textId="51F3EECC" w:rsidR="004E5A50" w:rsidRPr="00165714" w:rsidRDefault="004E5A50" w:rsidP="00855E66">
      <w:pPr>
        <w:pStyle w:val="a9"/>
        <w:spacing w:line="350" w:lineRule="exact"/>
      </w:pPr>
      <w:r w:rsidRPr="00165714">
        <w:rPr>
          <w:spacing w:val="-4"/>
        </w:rPr>
        <w:tab/>
      </w:r>
      <w:r w:rsidR="00F35AD1">
        <w:rPr>
          <w:spacing w:val="-4"/>
        </w:rPr>
        <w:tab/>
      </w:r>
      <w:r w:rsidRPr="00165714">
        <w:t>C.</w:t>
      </w:r>
      <w:r w:rsidR="00F35AD1">
        <w:rPr>
          <w:rFonts w:hint="eastAsia"/>
        </w:rPr>
        <w:t xml:space="preserve"> </w:t>
      </w:r>
      <w:proofErr w:type="spellStart"/>
      <w:r w:rsidRPr="00165714">
        <w:t>imagecreate</w:t>
      </w:r>
      <w:proofErr w:type="spellEnd"/>
      <w:r w:rsidRPr="00165714">
        <w:t>()</w:t>
      </w:r>
      <w:r w:rsidRPr="00165714">
        <w:tab/>
      </w:r>
      <w:r w:rsidR="00F35AD1">
        <w:tab/>
      </w:r>
      <w:r w:rsidR="00F35AD1">
        <w:tab/>
      </w:r>
      <w:r w:rsidR="00F35AD1">
        <w:tab/>
      </w:r>
      <w:r w:rsidRPr="00165714">
        <w:t>D.</w:t>
      </w:r>
      <w:r w:rsidRPr="00165714">
        <w:rPr>
          <w:rFonts w:hint="eastAsia"/>
        </w:rPr>
        <w:tab/>
      </w:r>
      <w:proofErr w:type="spellStart"/>
      <w:r w:rsidRPr="00165714">
        <w:t>imageellipse</w:t>
      </w:r>
      <w:proofErr w:type="spellEnd"/>
      <w:r w:rsidRPr="00165714">
        <w:t>()</w:t>
      </w:r>
    </w:p>
    <w:p w14:paraId="23265DD1" w14:textId="77777777" w:rsidR="004E5A50" w:rsidRPr="000E33F8" w:rsidRDefault="004E5A50" w:rsidP="00855E66">
      <w:pPr>
        <w:pStyle w:val="a9"/>
        <w:spacing w:line="350" w:lineRule="exact"/>
      </w:pPr>
      <w:r w:rsidRPr="000E33F8">
        <w:rPr>
          <w:rFonts w:hint="eastAsia"/>
        </w:rPr>
        <w:t>(  )2.</w:t>
      </w:r>
      <w:r w:rsidRPr="000E33F8">
        <w:rPr>
          <w:rFonts w:hint="eastAsia"/>
        </w:rPr>
        <w:tab/>
      </w:r>
      <w:r w:rsidRPr="000E33F8">
        <w:rPr>
          <w:rFonts w:hint="eastAsia"/>
        </w:rPr>
        <w:t>下列哪</w:t>
      </w:r>
      <w:proofErr w:type="gramStart"/>
      <w:r w:rsidRPr="000E33F8">
        <w:rPr>
          <w:rFonts w:hint="eastAsia"/>
        </w:rPr>
        <w:t>個</w:t>
      </w:r>
      <w:proofErr w:type="gramEnd"/>
      <w:r w:rsidRPr="000E33F8">
        <w:rPr>
          <w:rFonts w:hint="eastAsia"/>
        </w:rPr>
        <w:t>函式可以用來指派圖形使用的色彩？</w:t>
      </w:r>
    </w:p>
    <w:p w14:paraId="266C270D" w14:textId="2DC5B599" w:rsidR="00F35AD1" w:rsidRDefault="004E5A50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A. </w:t>
      </w:r>
      <w:proofErr w:type="spellStart"/>
      <w:r w:rsidRPr="000E33F8">
        <w:t>imagecreate</w:t>
      </w:r>
      <w:proofErr w:type="spellEnd"/>
      <w:r w:rsidRPr="000E33F8">
        <w:t>()</w:t>
      </w:r>
      <w:r w:rsidRPr="000E33F8">
        <w:tab/>
      </w:r>
      <w:r w:rsidR="00F35AD1">
        <w:tab/>
      </w:r>
      <w:r w:rsidR="00F35AD1">
        <w:tab/>
      </w:r>
      <w:r w:rsidR="00F35AD1">
        <w:tab/>
      </w:r>
      <w:r w:rsidRPr="000E33F8">
        <w:t>B.</w:t>
      </w:r>
      <w:r w:rsidRPr="000E33F8">
        <w:tab/>
      </w:r>
      <w:proofErr w:type="spellStart"/>
      <w:r w:rsidRPr="000E33F8">
        <w:t>imageellipse</w:t>
      </w:r>
      <w:proofErr w:type="spellEnd"/>
      <w:r w:rsidRPr="000E33F8">
        <w:t>()</w:t>
      </w:r>
    </w:p>
    <w:p w14:paraId="11E9E6AE" w14:textId="5E5C0911" w:rsidR="004E5A50" w:rsidRPr="000E33F8" w:rsidRDefault="00F35AD1" w:rsidP="00855E66">
      <w:pPr>
        <w:pStyle w:val="a9"/>
        <w:spacing w:line="350" w:lineRule="exact"/>
      </w:pPr>
      <w:r>
        <w:tab/>
      </w:r>
      <w:r w:rsidR="004E5A50" w:rsidRPr="000E33F8">
        <w:tab/>
        <w:t xml:space="preserve">C. </w:t>
      </w:r>
      <w:proofErr w:type="spellStart"/>
      <w:r w:rsidR="004E5A50" w:rsidRPr="000E33F8">
        <w:t>imagefill</w:t>
      </w:r>
      <w:proofErr w:type="spellEnd"/>
      <w:r w:rsidR="004E5A50" w:rsidRPr="000E33F8">
        <w:t>()</w:t>
      </w:r>
      <w:r w:rsidR="004E5A50" w:rsidRPr="000E33F8">
        <w:tab/>
      </w:r>
      <w:r>
        <w:tab/>
      </w:r>
      <w:r>
        <w:tab/>
      </w:r>
      <w:r>
        <w:tab/>
      </w:r>
      <w:r w:rsidR="004E5A50" w:rsidRPr="000E33F8">
        <w:tab/>
        <w:t>D.</w:t>
      </w:r>
      <w:r w:rsidR="004E5A50" w:rsidRPr="000E33F8">
        <w:tab/>
      </w:r>
      <w:proofErr w:type="spellStart"/>
      <w:r w:rsidR="004E5A50" w:rsidRPr="000E33F8">
        <w:t>imagecolorallocate</w:t>
      </w:r>
      <w:proofErr w:type="spellEnd"/>
      <w:r w:rsidR="004E5A50" w:rsidRPr="000E33F8">
        <w:t>()</w:t>
      </w:r>
    </w:p>
    <w:p w14:paraId="55436D30" w14:textId="77777777" w:rsidR="004E5A50" w:rsidRPr="000E33F8" w:rsidRDefault="004E5A50" w:rsidP="00855E66">
      <w:pPr>
        <w:pStyle w:val="a9"/>
        <w:spacing w:line="350" w:lineRule="exact"/>
      </w:pPr>
      <w:r w:rsidRPr="000E33F8">
        <w:rPr>
          <w:rFonts w:hint="eastAsia"/>
        </w:rPr>
        <w:t>(  )3.</w:t>
      </w:r>
      <w:r w:rsidRPr="000E33F8">
        <w:rPr>
          <w:rFonts w:hint="eastAsia"/>
        </w:rPr>
        <w:tab/>
      </w:r>
      <w:r w:rsidRPr="000E33F8">
        <w:rPr>
          <w:rFonts w:hint="eastAsia"/>
        </w:rPr>
        <w:t>下列哪</w:t>
      </w:r>
      <w:proofErr w:type="gramStart"/>
      <w:r w:rsidRPr="000E33F8">
        <w:rPr>
          <w:rFonts w:hint="eastAsia"/>
        </w:rPr>
        <w:t>個</w:t>
      </w:r>
      <w:proofErr w:type="gramEnd"/>
      <w:r w:rsidRPr="000E33F8">
        <w:rPr>
          <w:rFonts w:hint="eastAsia"/>
        </w:rPr>
        <w:t>函式可以用來繪製圓形？</w:t>
      </w:r>
    </w:p>
    <w:p w14:paraId="29ADBAAD" w14:textId="3D7F6654" w:rsidR="00F35AD1" w:rsidRDefault="004E5A50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A. </w:t>
      </w:r>
      <w:proofErr w:type="spellStart"/>
      <w:r w:rsidRPr="000E33F8">
        <w:t>imagecreate</w:t>
      </w:r>
      <w:proofErr w:type="spellEnd"/>
      <w:r w:rsidRPr="000E33F8">
        <w:t>()</w:t>
      </w:r>
      <w:r w:rsidR="00F35AD1">
        <w:tab/>
      </w:r>
      <w:r w:rsidR="00F35AD1">
        <w:tab/>
      </w:r>
      <w:r w:rsidR="00F35AD1">
        <w:tab/>
      </w:r>
      <w:r w:rsidRPr="000E33F8">
        <w:tab/>
        <w:t>B.</w:t>
      </w:r>
      <w:r w:rsidRPr="000E33F8">
        <w:tab/>
      </w:r>
      <w:proofErr w:type="spellStart"/>
      <w:r w:rsidRPr="000E33F8">
        <w:t>imageellipse</w:t>
      </w:r>
      <w:proofErr w:type="spellEnd"/>
      <w:r w:rsidRPr="000E33F8">
        <w:t>()</w:t>
      </w:r>
    </w:p>
    <w:p w14:paraId="16C0AB53" w14:textId="021ED0C3" w:rsidR="004E5A50" w:rsidRPr="000E33F8" w:rsidRDefault="004E5A50" w:rsidP="00855E66">
      <w:pPr>
        <w:pStyle w:val="a9"/>
        <w:spacing w:line="350" w:lineRule="exact"/>
      </w:pPr>
      <w:r w:rsidRPr="000E33F8">
        <w:tab/>
      </w:r>
      <w:r w:rsidR="00F35AD1">
        <w:tab/>
      </w:r>
      <w:r w:rsidRPr="000E33F8">
        <w:t xml:space="preserve">C. </w:t>
      </w:r>
      <w:proofErr w:type="spellStart"/>
      <w:r w:rsidRPr="000E33F8">
        <w:t>imagefill</w:t>
      </w:r>
      <w:proofErr w:type="spellEnd"/>
      <w:r w:rsidRPr="000E33F8">
        <w:t>()</w:t>
      </w:r>
      <w:r w:rsidRPr="000E33F8">
        <w:tab/>
      </w:r>
      <w:r w:rsidR="00F35AD1">
        <w:tab/>
      </w:r>
      <w:r w:rsidR="00F35AD1">
        <w:tab/>
      </w:r>
      <w:r w:rsidR="00F35AD1">
        <w:tab/>
      </w:r>
      <w:r w:rsidRPr="000E33F8">
        <w:tab/>
        <w:t>D.</w:t>
      </w:r>
      <w:r w:rsidRPr="000E33F8">
        <w:tab/>
      </w:r>
      <w:proofErr w:type="spellStart"/>
      <w:r w:rsidRPr="000E33F8">
        <w:t>image</w:t>
      </w:r>
      <w:r w:rsidRPr="000E33F8">
        <w:rPr>
          <w:rFonts w:hint="eastAsia"/>
        </w:rPr>
        <w:t>arc</w:t>
      </w:r>
      <w:proofErr w:type="spellEnd"/>
      <w:r w:rsidRPr="000E33F8">
        <w:t>()</w:t>
      </w:r>
    </w:p>
    <w:p w14:paraId="78793D4E" w14:textId="55FC420B" w:rsidR="004E5A50" w:rsidRPr="000E33F8" w:rsidRDefault="004E5A50" w:rsidP="00855E66">
      <w:pPr>
        <w:pStyle w:val="a9"/>
        <w:spacing w:line="350" w:lineRule="exact"/>
      </w:pPr>
      <w:r w:rsidRPr="000E33F8">
        <w:rPr>
          <w:rFonts w:hint="eastAsia"/>
        </w:rPr>
        <w:t>(  )4.</w:t>
      </w:r>
      <w:r w:rsidRPr="000E33F8">
        <w:rPr>
          <w:rFonts w:hint="eastAsia"/>
        </w:rPr>
        <w:tab/>
      </w:r>
      <w:r w:rsidR="004508B7" w:rsidRPr="000E33F8">
        <w:rPr>
          <w:rFonts w:hint="eastAsia"/>
        </w:rPr>
        <w:t>下列哪</w:t>
      </w:r>
      <w:proofErr w:type="gramStart"/>
      <w:r w:rsidR="004508B7" w:rsidRPr="000E33F8">
        <w:rPr>
          <w:rFonts w:hint="eastAsia"/>
        </w:rPr>
        <w:t>個</w:t>
      </w:r>
      <w:proofErr w:type="gramEnd"/>
      <w:r w:rsidR="004508B7" w:rsidRPr="000E33F8">
        <w:rPr>
          <w:rFonts w:hint="eastAsia"/>
        </w:rPr>
        <w:t>函式可以用來</w:t>
      </w:r>
      <w:r w:rsidRPr="000E33F8">
        <w:rPr>
          <w:rFonts w:hint="eastAsia"/>
        </w:rPr>
        <w:t>填滿矩形色彩？</w:t>
      </w:r>
    </w:p>
    <w:p w14:paraId="58C1CEC4" w14:textId="626D149D" w:rsidR="00F35AD1" w:rsidRDefault="004E5A50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A. </w:t>
      </w:r>
      <w:proofErr w:type="spellStart"/>
      <w:r w:rsidRPr="000E33F8">
        <w:t>imagefill</w:t>
      </w:r>
      <w:proofErr w:type="spellEnd"/>
      <w:r w:rsidRPr="000E33F8">
        <w:t>()</w:t>
      </w:r>
      <w:r w:rsidRPr="000E33F8">
        <w:tab/>
      </w:r>
      <w:r w:rsidR="00F35AD1">
        <w:tab/>
      </w:r>
      <w:r w:rsidR="00F35AD1">
        <w:tab/>
      </w:r>
      <w:r w:rsidR="00F35AD1">
        <w:tab/>
      </w:r>
      <w:r w:rsidRPr="000E33F8">
        <w:tab/>
        <w:t>B.</w:t>
      </w:r>
      <w:r w:rsidRPr="000E33F8">
        <w:tab/>
      </w:r>
      <w:proofErr w:type="spellStart"/>
      <w:r w:rsidRPr="000E33F8">
        <w:t>imagearc</w:t>
      </w:r>
      <w:proofErr w:type="spellEnd"/>
      <w:r w:rsidRPr="000E33F8">
        <w:t>()</w:t>
      </w:r>
    </w:p>
    <w:p w14:paraId="5E31D557" w14:textId="195B1706" w:rsidR="004E5A50" w:rsidRPr="000E33F8" w:rsidRDefault="004E5A50" w:rsidP="00855E66">
      <w:pPr>
        <w:pStyle w:val="a9"/>
        <w:spacing w:line="350" w:lineRule="exact"/>
        <w:rPr>
          <w:spacing w:val="-4"/>
        </w:rPr>
      </w:pPr>
      <w:r w:rsidRPr="000E33F8">
        <w:rPr>
          <w:rFonts w:hint="eastAsia"/>
        </w:rPr>
        <w:tab/>
      </w:r>
      <w:r w:rsidRPr="000E33F8">
        <w:tab/>
        <w:t xml:space="preserve">C. </w:t>
      </w:r>
      <w:proofErr w:type="spellStart"/>
      <w:r w:rsidRPr="000E33F8">
        <w:t>imagechar</w:t>
      </w:r>
      <w:proofErr w:type="spellEnd"/>
      <w:r w:rsidRPr="000E33F8">
        <w:t>()</w:t>
      </w:r>
      <w:r w:rsidRPr="000E33F8">
        <w:tab/>
      </w:r>
      <w:r w:rsidR="00F35AD1">
        <w:tab/>
      </w:r>
      <w:r w:rsidR="00F35AD1">
        <w:tab/>
      </w:r>
      <w:r w:rsidR="00F35AD1">
        <w:tab/>
      </w:r>
      <w:r w:rsidRPr="000E33F8">
        <w:tab/>
      </w:r>
      <w:r w:rsidRPr="000E33F8">
        <w:rPr>
          <w:spacing w:val="-4"/>
        </w:rPr>
        <w:t>D.</w:t>
      </w:r>
      <w:r>
        <w:rPr>
          <w:rFonts w:hint="eastAsia"/>
          <w:spacing w:val="-4"/>
        </w:rPr>
        <w:tab/>
      </w:r>
      <w:proofErr w:type="spellStart"/>
      <w:r w:rsidRPr="000E33F8">
        <w:rPr>
          <w:spacing w:val="-4"/>
        </w:rPr>
        <w:t>imagefilledrectangle</w:t>
      </w:r>
      <w:proofErr w:type="spellEnd"/>
      <w:r w:rsidRPr="000E33F8">
        <w:rPr>
          <w:spacing w:val="-4"/>
        </w:rPr>
        <w:t>()</w:t>
      </w:r>
    </w:p>
    <w:p w14:paraId="38D25C1F" w14:textId="669642F4" w:rsidR="004E5A50" w:rsidRPr="000E33F8" w:rsidRDefault="004E5A50" w:rsidP="00855E66">
      <w:pPr>
        <w:pStyle w:val="a9"/>
        <w:spacing w:line="350" w:lineRule="exact"/>
      </w:pPr>
      <w:r w:rsidRPr="000E33F8">
        <w:rPr>
          <w:rFonts w:hint="eastAsia"/>
        </w:rPr>
        <w:t>(  )5.</w:t>
      </w:r>
      <w:r w:rsidRPr="000E33F8">
        <w:rPr>
          <w:rFonts w:hint="eastAsia"/>
        </w:rPr>
        <w:tab/>
      </w:r>
      <w:r w:rsidR="004508B7" w:rsidRPr="000E33F8">
        <w:rPr>
          <w:rFonts w:hint="eastAsia"/>
        </w:rPr>
        <w:t>下列哪</w:t>
      </w:r>
      <w:proofErr w:type="gramStart"/>
      <w:r w:rsidR="004508B7" w:rsidRPr="000E33F8">
        <w:rPr>
          <w:rFonts w:hint="eastAsia"/>
        </w:rPr>
        <w:t>個</w:t>
      </w:r>
      <w:proofErr w:type="gramEnd"/>
      <w:r w:rsidR="004508B7" w:rsidRPr="000E33F8">
        <w:rPr>
          <w:rFonts w:hint="eastAsia"/>
        </w:rPr>
        <w:t>函式可以用來</w:t>
      </w:r>
      <w:r w:rsidRPr="000E33F8">
        <w:rPr>
          <w:rFonts w:hint="eastAsia"/>
        </w:rPr>
        <w:t>將圖形輸出成</w:t>
      </w:r>
      <w:r w:rsidRPr="000E33F8">
        <w:rPr>
          <w:rFonts w:hint="eastAsia"/>
        </w:rPr>
        <w:t>PNG</w:t>
      </w:r>
      <w:r w:rsidRPr="000E33F8">
        <w:rPr>
          <w:rFonts w:hint="eastAsia"/>
        </w:rPr>
        <w:t>格式的圖形？</w:t>
      </w:r>
    </w:p>
    <w:p w14:paraId="3491F0E0" w14:textId="23652065" w:rsidR="00F35AD1" w:rsidRDefault="004E5A50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A. </w:t>
      </w:r>
      <w:proofErr w:type="spellStart"/>
      <w:r w:rsidRPr="000E33F8">
        <w:t>exportgif</w:t>
      </w:r>
      <w:proofErr w:type="spellEnd"/>
      <w:r w:rsidRPr="000E33F8">
        <w:t>()</w:t>
      </w:r>
      <w:r w:rsidRPr="000E33F8">
        <w:tab/>
      </w:r>
      <w:r w:rsidR="00F35AD1">
        <w:tab/>
      </w:r>
      <w:r w:rsidR="00F35AD1">
        <w:tab/>
      </w:r>
      <w:r w:rsidR="00F35AD1">
        <w:tab/>
      </w:r>
      <w:r w:rsidRPr="000E33F8">
        <w:tab/>
        <w:t>B.</w:t>
      </w:r>
      <w:r w:rsidRPr="000E33F8">
        <w:tab/>
      </w:r>
      <w:proofErr w:type="spellStart"/>
      <w:r w:rsidRPr="000E33F8">
        <w:t>exportpng</w:t>
      </w:r>
      <w:proofErr w:type="spellEnd"/>
      <w:r w:rsidRPr="000E33F8">
        <w:t>()</w:t>
      </w:r>
    </w:p>
    <w:p w14:paraId="7924F237" w14:textId="510E08D2" w:rsidR="004E5A50" w:rsidRDefault="004E5A50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C. </w:t>
      </w:r>
      <w:proofErr w:type="spellStart"/>
      <w:r w:rsidRPr="000E33F8">
        <w:t>imagegif</w:t>
      </w:r>
      <w:proofErr w:type="spellEnd"/>
      <w:r w:rsidRPr="000E33F8">
        <w:t>()</w:t>
      </w:r>
      <w:r w:rsidRPr="000E33F8">
        <w:tab/>
      </w:r>
      <w:r w:rsidRPr="000E33F8">
        <w:tab/>
      </w:r>
      <w:r w:rsidR="00F35AD1">
        <w:tab/>
      </w:r>
      <w:r w:rsidR="00F35AD1">
        <w:tab/>
      </w:r>
      <w:r w:rsidR="00F35AD1">
        <w:tab/>
      </w:r>
      <w:r w:rsidRPr="000E33F8">
        <w:t>D.</w:t>
      </w:r>
      <w:r w:rsidRPr="000E33F8">
        <w:tab/>
      </w:r>
      <w:proofErr w:type="spellStart"/>
      <w:r w:rsidRPr="000E33F8">
        <w:t>imagepng</w:t>
      </w:r>
      <w:proofErr w:type="spellEnd"/>
      <w:r w:rsidRPr="000E33F8">
        <w:t>()</w:t>
      </w:r>
    </w:p>
    <w:p w14:paraId="5C074883" w14:textId="143D5F34" w:rsidR="006D793B" w:rsidRPr="000E33F8" w:rsidRDefault="006D793B" w:rsidP="00855E66">
      <w:pPr>
        <w:pStyle w:val="a9"/>
        <w:spacing w:line="350" w:lineRule="exact"/>
      </w:pPr>
      <w:r w:rsidRPr="000E33F8">
        <w:rPr>
          <w:rFonts w:hint="eastAsia"/>
        </w:rPr>
        <w:t>(  )</w:t>
      </w:r>
      <w:r w:rsidR="002F539E">
        <w:rPr>
          <w:rFonts w:hint="eastAsia"/>
        </w:rPr>
        <w:t>6</w:t>
      </w:r>
      <w:r w:rsidRPr="000E33F8">
        <w:rPr>
          <w:rFonts w:hint="eastAsia"/>
        </w:rPr>
        <w:t>.</w:t>
      </w:r>
      <w:r w:rsidRPr="000E33F8">
        <w:rPr>
          <w:rFonts w:hint="eastAsia"/>
        </w:rPr>
        <w:tab/>
      </w:r>
      <w:r w:rsidR="004508B7">
        <w:rPr>
          <w:rFonts w:hint="eastAsia"/>
        </w:rPr>
        <w:t>下</w:t>
      </w:r>
      <w:r w:rsidR="002F539E" w:rsidRPr="000E33F8">
        <w:rPr>
          <w:rFonts w:hint="eastAsia"/>
        </w:rPr>
        <w:t>列哪</w:t>
      </w:r>
      <w:proofErr w:type="gramStart"/>
      <w:r w:rsidR="002F539E" w:rsidRPr="000E33F8">
        <w:rPr>
          <w:rFonts w:hint="eastAsia"/>
        </w:rPr>
        <w:t>個</w:t>
      </w:r>
      <w:proofErr w:type="gramEnd"/>
      <w:r w:rsidR="002F539E" w:rsidRPr="000E33F8">
        <w:rPr>
          <w:rFonts w:hint="eastAsia"/>
        </w:rPr>
        <w:t>函式可以用來</w:t>
      </w:r>
      <w:r w:rsidR="002F539E">
        <w:rPr>
          <w:rFonts w:hint="eastAsia"/>
        </w:rPr>
        <w:t>繪製多邊形</w:t>
      </w:r>
      <w:r w:rsidRPr="000E33F8">
        <w:rPr>
          <w:rFonts w:hint="eastAsia"/>
        </w:rPr>
        <w:t>？</w:t>
      </w:r>
    </w:p>
    <w:p w14:paraId="1E75BB1C" w14:textId="616B3AB9" w:rsidR="006D793B" w:rsidRDefault="006D793B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A. </w:t>
      </w:r>
      <w:proofErr w:type="spellStart"/>
      <w:r w:rsidR="002F539E" w:rsidRPr="002F539E">
        <w:t>imageline</w:t>
      </w:r>
      <w:proofErr w:type="spellEnd"/>
      <w:r w:rsidR="002F539E" w:rsidRPr="002F539E">
        <w:t>()</w:t>
      </w:r>
      <w:r w:rsidRPr="000E33F8">
        <w:tab/>
      </w:r>
      <w:r>
        <w:tab/>
      </w:r>
      <w:r>
        <w:tab/>
      </w:r>
      <w:r>
        <w:tab/>
      </w:r>
      <w:r w:rsidRPr="000E33F8">
        <w:tab/>
        <w:t>B.</w:t>
      </w:r>
      <w:r w:rsidRPr="000E33F8">
        <w:tab/>
      </w:r>
      <w:proofErr w:type="spellStart"/>
      <w:r w:rsidR="002F539E" w:rsidRPr="000E33F8">
        <w:t>imageellipse</w:t>
      </w:r>
      <w:proofErr w:type="spellEnd"/>
      <w:r w:rsidR="002F539E" w:rsidRPr="000E33F8">
        <w:t>()</w:t>
      </w:r>
    </w:p>
    <w:p w14:paraId="2597DBC5" w14:textId="7B92E927" w:rsidR="006D793B" w:rsidRDefault="006D793B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C. </w:t>
      </w:r>
      <w:proofErr w:type="spellStart"/>
      <w:r w:rsidR="002F539E" w:rsidRPr="002F539E">
        <w:t>imagepolygon</w:t>
      </w:r>
      <w:proofErr w:type="spellEnd"/>
      <w:r w:rsidR="002F539E" w:rsidRPr="002F539E">
        <w:t>()</w:t>
      </w:r>
      <w:r w:rsidRPr="000E33F8">
        <w:tab/>
      </w:r>
      <w:r w:rsidRPr="000E33F8">
        <w:tab/>
      </w:r>
      <w:r>
        <w:tab/>
      </w:r>
      <w:r w:rsidRPr="000E33F8">
        <w:t>D.</w:t>
      </w:r>
      <w:r w:rsidRPr="000E33F8">
        <w:tab/>
      </w:r>
      <w:proofErr w:type="spellStart"/>
      <w:r w:rsidRPr="000E33F8">
        <w:t>image</w:t>
      </w:r>
      <w:r w:rsidR="002F539E">
        <w:t>arc</w:t>
      </w:r>
      <w:proofErr w:type="spellEnd"/>
      <w:r w:rsidRPr="000E33F8">
        <w:t>()</w:t>
      </w:r>
    </w:p>
    <w:p w14:paraId="4DD6C9B1" w14:textId="2633CB90" w:rsidR="006D793B" w:rsidRPr="000E33F8" w:rsidRDefault="006D793B" w:rsidP="00855E66">
      <w:pPr>
        <w:pStyle w:val="a9"/>
        <w:spacing w:line="350" w:lineRule="exact"/>
      </w:pPr>
      <w:r w:rsidRPr="000E33F8">
        <w:rPr>
          <w:rFonts w:hint="eastAsia"/>
        </w:rPr>
        <w:t>(  )</w:t>
      </w:r>
      <w:r w:rsidR="004508B7">
        <w:rPr>
          <w:rFonts w:hint="eastAsia"/>
        </w:rPr>
        <w:t>7</w:t>
      </w:r>
      <w:r w:rsidRPr="000E33F8">
        <w:rPr>
          <w:rFonts w:hint="eastAsia"/>
        </w:rPr>
        <w:t>.</w:t>
      </w:r>
      <w:r w:rsidRPr="000E33F8">
        <w:rPr>
          <w:rFonts w:hint="eastAsia"/>
        </w:rPr>
        <w:tab/>
      </w:r>
      <w:r w:rsidR="004508B7">
        <w:rPr>
          <w:rFonts w:hint="eastAsia"/>
        </w:rPr>
        <w:t>下</w:t>
      </w:r>
      <w:r w:rsidR="004508B7" w:rsidRPr="000E33F8">
        <w:rPr>
          <w:rFonts w:hint="eastAsia"/>
        </w:rPr>
        <w:t>列哪</w:t>
      </w:r>
      <w:proofErr w:type="gramStart"/>
      <w:r w:rsidR="004508B7" w:rsidRPr="000E33F8">
        <w:rPr>
          <w:rFonts w:hint="eastAsia"/>
        </w:rPr>
        <w:t>個</w:t>
      </w:r>
      <w:proofErr w:type="gramEnd"/>
      <w:r w:rsidR="004508B7" w:rsidRPr="000E33F8">
        <w:rPr>
          <w:rFonts w:hint="eastAsia"/>
        </w:rPr>
        <w:t>函式可以用來</w:t>
      </w:r>
      <w:r w:rsidR="004508B7">
        <w:rPr>
          <w:rFonts w:hint="eastAsia"/>
        </w:rPr>
        <w:t>取得圖形大小</w:t>
      </w:r>
      <w:r w:rsidRPr="000E33F8">
        <w:rPr>
          <w:rFonts w:hint="eastAsia"/>
        </w:rPr>
        <w:t>？</w:t>
      </w:r>
    </w:p>
    <w:p w14:paraId="44045CD3" w14:textId="22652863" w:rsidR="006D793B" w:rsidRDefault="006D793B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A. </w:t>
      </w:r>
      <w:proofErr w:type="spellStart"/>
      <w:r w:rsidRPr="000E33F8">
        <w:t>exportgif</w:t>
      </w:r>
      <w:proofErr w:type="spellEnd"/>
      <w:r w:rsidRPr="000E33F8">
        <w:t>()</w:t>
      </w:r>
      <w:r w:rsidRPr="000E33F8">
        <w:tab/>
      </w:r>
      <w:r>
        <w:tab/>
      </w:r>
      <w:r>
        <w:tab/>
      </w:r>
      <w:r>
        <w:tab/>
      </w:r>
      <w:r w:rsidRPr="000E33F8">
        <w:tab/>
        <w:t>B.</w:t>
      </w:r>
      <w:r w:rsidRPr="000E33F8">
        <w:tab/>
      </w:r>
      <w:proofErr w:type="spellStart"/>
      <w:r w:rsidR="004508B7">
        <w:t>getimagesize</w:t>
      </w:r>
      <w:proofErr w:type="spellEnd"/>
      <w:r w:rsidR="004508B7">
        <w:t>(</w:t>
      </w:r>
      <w:r w:rsidR="004508B7">
        <w:rPr>
          <w:rFonts w:hint="eastAsia"/>
        </w:rPr>
        <w:t>)</w:t>
      </w:r>
    </w:p>
    <w:p w14:paraId="7669D61A" w14:textId="276FFDCE" w:rsidR="006D793B" w:rsidRDefault="006D793B" w:rsidP="00855E66">
      <w:pPr>
        <w:pStyle w:val="a9"/>
        <w:spacing w:line="350" w:lineRule="exact"/>
      </w:pPr>
      <w:r w:rsidRPr="000E33F8">
        <w:lastRenderedPageBreak/>
        <w:tab/>
      </w:r>
      <w:r w:rsidRPr="000E33F8">
        <w:tab/>
        <w:t xml:space="preserve">C. </w:t>
      </w:r>
      <w:proofErr w:type="spellStart"/>
      <w:r w:rsidRPr="000E33F8">
        <w:t>imagegif</w:t>
      </w:r>
      <w:proofErr w:type="spellEnd"/>
      <w:r w:rsidRPr="000E33F8">
        <w:t>()</w:t>
      </w:r>
      <w:r w:rsidRPr="000E33F8">
        <w:tab/>
      </w:r>
      <w:r w:rsidRPr="000E33F8">
        <w:tab/>
      </w:r>
      <w:r>
        <w:tab/>
      </w:r>
      <w:r>
        <w:tab/>
      </w:r>
      <w:r>
        <w:tab/>
      </w:r>
      <w:r w:rsidRPr="000E33F8">
        <w:t>D.</w:t>
      </w:r>
      <w:r w:rsidR="004508B7" w:rsidRPr="004508B7">
        <w:t xml:space="preserve"> </w:t>
      </w:r>
      <w:proofErr w:type="spellStart"/>
      <w:r w:rsidR="004508B7" w:rsidRPr="004508B7">
        <w:t>imagecreatefromgif</w:t>
      </w:r>
      <w:proofErr w:type="spellEnd"/>
      <w:r w:rsidR="004508B7" w:rsidRPr="004508B7">
        <w:t>()</w:t>
      </w:r>
    </w:p>
    <w:p w14:paraId="5E2B570F" w14:textId="77777777" w:rsidR="008243FD" w:rsidRDefault="008243FD" w:rsidP="008243FD">
      <w:pPr>
        <w:widowControl/>
        <w:spacing w:before="0" w:after="0" w:line="240" w:lineRule="auto"/>
        <w:jc w:val="left"/>
      </w:pPr>
    </w:p>
    <w:p w14:paraId="4FF25402" w14:textId="1B2E66D2" w:rsidR="00855E66" w:rsidRPr="008243FD" w:rsidRDefault="00855E66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 w:rsidRPr="000E33F8">
        <w:rPr>
          <w:rFonts w:hint="eastAsia"/>
        </w:rPr>
        <w:t>(  )</w:t>
      </w:r>
      <w:r>
        <w:rPr>
          <w:rFonts w:hint="eastAsia"/>
        </w:rPr>
        <w:t>8</w:t>
      </w:r>
      <w:r w:rsidRPr="000E33F8">
        <w:rPr>
          <w:rFonts w:hint="eastAsia"/>
        </w:rPr>
        <w:t>.</w:t>
      </w:r>
      <w:r w:rsidRPr="000E33F8">
        <w:rPr>
          <w:rFonts w:hint="eastAsia"/>
        </w:rPr>
        <w:tab/>
      </w:r>
      <w:r>
        <w:rPr>
          <w:rFonts w:hint="eastAsia"/>
        </w:rPr>
        <w:t>下</w:t>
      </w:r>
      <w:r w:rsidRPr="000E33F8">
        <w:rPr>
          <w:rFonts w:hint="eastAsia"/>
        </w:rPr>
        <w:t>列哪</w:t>
      </w:r>
      <w:proofErr w:type="gramStart"/>
      <w:r w:rsidRPr="000E33F8">
        <w:rPr>
          <w:rFonts w:hint="eastAsia"/>
        </w:rPr>
        <w:t>個</w:t>
      </w:r>
      <w:proofErr w:type="gramEnd"/>
      <w:r w:rsidRPr="000E33F8">
        <w:rPr>
          <w:rFonts w:hint="eastAsia"/>
        </w:rPr>
        <w:t>函式可以用來</w:t>
      </w:r>
      <w:r>
        <w:rPr>
          <w:rFonts w:hint="eastAsia"/>
        </w:rPr>
        <w:t>繪製橫向文字</w:t>
      </w:r>
      <w:r w:rsidRPr="000E33F8">
        <w:rPr>
          <w:rFonts w:hint="eastAsia"/>
        </w:rPr>
        <w:t>？</w:t>
      </w:r>
    </w:p>
    <w:p w14:paraId="1E8DA0C1" w14:textId="34B29158" w:rsidR="00855E66" w:rsidRDefault="00855E66" w:rsidP="00855E66">
      <w:pPr>
        <w:pStyle w:val="a9"/>
        <w:spacing w:line="350" w:lineRule="exact"/>
      </w:pPr>
      <w:r w:rsidRPr="000E33F8">
        <w:tab/>
      </w:r>
      <w:r w:rsidRPr="000E33F8">
        <w:tab/>
        <w:t xml:space="preserve">A. </w:t>
      </w:r>
      <w:proofErr w:type="spellStart"/>
      <w:r w:rsidRPr="00855E66">
        <w:t>imagestring</w:t>
      </w:r>
      <w:proofErr w:type="spellEnd"/>
      <w:r w:rsidRPr="00855E66">
        <w:t>()</w:t>
      </w:r>
      <w:r w:rsidRPr="000E33F8">
        <w:tab/>
      </w:r>
      <w:r>
        <w:tab/>
      </w:r>
      <w:r>
        <w:tab/>
      </w:r>
      <w:r>
        <w:tab/>
      </w:r>
      <w:r w:rsidRPr="000E33F8">
        <w:tab/>
        <w:t>B.</w:t>
      </w:r>
      <w:r w:rsidRPr="000E33F8">
        <w:tab/>
      </w:r>
      <w:proofErr w:type="spellStart"/>
      <w:r w:rsidRPr="00855E66">
        <w:t>imagestringup</w:t>
      </w:r>
      <w:proofErr w:type="spellEnd"/>
      <w:r w:rsidRPr="00855E66">
        <w:t>()</w:t>
      </w:r>
    </w:p>
    <w:p w14:paraId="67E425A0" w14:textId="6DE658C6" w:rsidR="000A4A21" w:rsidRDefault="00855E66" w:rsidP="00855E66">
      <w:pPr>
        <w:pStyle w:val="a9"/>
        <w:spacing w:line="350" w:lineRule="exact"/>
        <w:rPr>
          <w:rFonts w:ascii="Arial" w:eastAsia="華康明體 Std W9" w:hAnsi="Arial"/>
          <w:bCs w:val="0"/>
          <w:sz w:val="26"/>
        </w:rPr>
      </w:pPr>
      <w:r w:rsidRPr="000E33F8">
        <w:tab/>
      </w:r>
      <w:r w:rsidRPr="000E33F8">
        <w:tab/>
        <w:t>C.</w:t>
      </w:r>
      <w:r w:rsidRPr="00855E66">
        <w:t xml:space="preserve"> </w:t>
      </w:r>
      <w:proofErr w:type="spellStart"/>
      <w:r w:rsidRPr="00855E66">
        <w:t>imagechar</w:t>
      </w:r>
      <w:proofErr w:type="spellEnd"/>
      <w:r w:rsidRPr="00855E66">
        <w:t>()</w:t>
      </w:r>
      <w:r w:rsidRPr="000E33F8">
        <w:tab/>
      </w:r>
      <w:r w:rsidRPr="000E33F8">
        <w:tab/>
      </w:r>
      <w:r>
        <w:tab/>
      </w:r>
      <w:r>
        <w:tab/>
      </w:r>
      <w:r>
        <w:tab/>
      </w:r>
      <w:r>
        <w:tab/>
      </w:r>
      <w:r w:rsidRPr="000E33F8">
        <w:t>D.</w:t>
      </w:r>
      <w:r w:rsidRPr="004508B7">
        <w:t xml:space="preserve"> </w:t>
      </w:r>
      <w:proofErr w:type="spellStart"/>
      <w:r w:rsidRPr="00855E66">
        <w:t>imagechar</w:t>
      </w:r>
      <w:r>
        <w:t>up</w:t>
      </w:r>
      <w:proofErr w:type="spellEnd"/>
      <w:r w:rsidRPr="00855E66">
        <w:t>()</w:t>
      </w:r>
    </w:p>
    <w:p w14:paraId="5CA1380A" w14:textId="536C805E" w:rsidR="00855E66" w:rsidRPr="002815F5" w:rsidRDefault="00855E66" w:rsidP="00855E66">
      <w:pPr>
        <w:pStyle w:val="1-1A1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 w:rsidRPr="002815F5">
        <w:rPr>
          <w:rFonts w:hint="eastAsia"/>
        </w:rPr>
        <w:t>學習評量</w:t>
      </w:r>
    </w:p>
    <w:p w14:paraId="2FEFBAD7" w14:textId="12F48320" w:rsidR="00855E66" w:rsidRPr="00D35F3F" w:rsidRDefault="00855E66" w:rsidP="00855E66">
      <w:pPr>
        <w:pStyle w:val="1-22"/>
        <w:rPr>
          <w:rFonts w:ascii="Arno Pro SmText" w:eastAsia="華康明體 Std W3" w:hAnsi="Arno Pro SmText"/>
          <w:sz w:val="20"/>
        </w:rPr>
      </w:pPr>
      <w:r>
        <w:rPr>
          <w:rFonts w:hint="eastAsia"/>
        </w:rPr>
        <w:t>選擇題</w:t>
      </w:r>
    </w:p>
    <w:p w14:paraId="0D6DA07E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>(  )1.</w:t>
      </w:r>
      <w:r w:rsidRPr="00137E4C">
        <w:rPr>
          <w:rFonts w:hint="eastAsia"/>
        </w:rPr>
        <w:tab/>
      </w:r>
      <w:r w:rsidRPr="00137E4C">
        <w:rPr>
          <w:rFonts w:hint="eastAsia"/>
        </w:rPr>
        <w:t>我們可以使用</w:t>
      </w:r>
      <w:r w:rsidRPr="00137E4C">
        <w:rPr>
          <w:rFonts w:hint="eastAsia"/>
        </w:rPr>
        <w:t>Exception</w:t>
      </w:r>
      <w:r w:rsidRPr="00137E4C">
        <w:rPr>
          <w:rFonts w:hint="eastAsia"/>
        </w:rPr>
        <w:t>類別的哪</w:t>
      </w:r>
      <w:proofErr w:type="gramStart"/>
      <w:r w:rsidRPr="00137E4C">
        <w:rPr>
          <w:rFonts w:hint="eastAsia"/>
        </w:rPr>
        <w:t>個</w:t>
      </w:r>
      <w:proofErr w:type="gramEnd"/>
      <w:r w:rsidRPr="00137E4C">
        <w:rPr>
          <w:rFonts w:hint="eastAsia"/>
        </w:rPr>
        <w:t>方法取得例外的錯誤訊息？</w:t>
      </w:r>
    </w:p>
    <w:p w14:paraId="41B2BB78" w14:textId="77777777" w:rsidR="006E6EC6" w:rsidRPr="00137E4C" w:rsidRDefault="006E6EC6" w:rsidP="006E6EC6">
      <w:pPr>
        <w:pStyle w:val="a9"/>
      </w:pPr>
      <w:r w:rsidRPr="00137E4C">
        <w:tab/>
      </w:r>
      <w:r w:rsidRPr="00137E4C">
        <w:tab/>
        <w:t xml:space="preserve">A. </w:t>
      </w:r>
      <w:proofErr w:type="spellStart"/>
      <w:r w:rsidRPr="00137E4C">
        <w:t>getMessage</w:t>
      </w:r>
      <w:proofErr w:type="spellEnd"/>
      <w:r w:rsidRPr="00137E4C">
        <w:t>()</w:t>
      </w:r>
      <w:r w:rsidRPr="00137E4C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E4C">
        <w:tab/>
        <w:t xml:space="preserve">B. </w:t>
      </w:r>
      <w:proofErr w:type="spellStart"/>
      <w:r w:rsidRPr="00137E4C">
        <w:t>getCode</w:t>
      </w:r>
      <w:proofErr w:type="spellEnd"/>
      <w:r w:rsidRPr="00137E4C">
        <w:t>()</w:t>
      </w:r>
    </w:p>
    <w:p w14:paraId="00CEBF31" w14:textId="77777777" w:rsidR="006E6EC6" w:rsidRPr="00137E4C" w:rsidRDefault="006E6EC6" w:rsidP="006E6EC6">
      <w:pPr>
        <w:pStyle w:val="a9"/>
      </w:pPr>
      <w:r w:rsidRPr="00137E4C">
        <w:tab/>
      </w:r>
      <w:r w:rsidRPr="00137E4C">
        <w:tab/>
        <w:t xml:space="preserve">C. </w:t>
      </w:r>
      <w:proofErr w:type="spellStart"/>
      <w:r w:rsidRPr="00137E4C">
        <w:t>getFile</w:t>
      </w:r>
      <w:proofErr w:type="spellEnd"/>
      <w:r w:rsidRPr="00137E4C"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E4C">
        <w:tab/>
      </w:r>
      <w:r>
        <w:rPr>
          <w:rFonts w:hint="eastAsia"/>
        </w:rPr>
        <w:tab/>
      </w:r>
      <w:r w:rsidRPr="00137E4C">
        <w:tab/>
      </w:r>
      <w:r>
        <w:t xml:space="preserve">D. </w:t>
      </w:r>
      <w:proofErr w:type="spellStart"/>
      <w:r>
        <w:t>getLine</w:t>
      </w:r>
      <w:proofErr w:type="spellEnd"/>
      <w:r>
        <w:t>()</w:t>
      </w:r>
    </w:p>
    <w:p w14:paraId="1689710D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>(  )2.</w:t>
      </w:r>
      <w:r w:rsidRPr="00137E4C">
        <w:rPr>
          <w:rFonts w:hint="eastAsia"/>
        </w:rPr>
        <w:tab/>
      </w:r>
      <w:r w:rsidRPr="00137E4C">
        <w:rPr>
          <w:rFonts w:hint="eastAsia"/>
        </w:rPr>
        <w:t>我們可以使用下列哪</w:t>
      </w:r>
      <w:proofErr w:type="gramStart"/>
      <w:r w:rsidRPr="00137E4C">
        <w:rPr>
          <w:rFonts w:hint="eastAsia"/>
        </w:rPr>
        <w:t>個</w:t>
      </w:r>
      <w:proofErr w:type="gramEnd"/>
      <w:r w:rsidRPr="00137E4C">
        <w:rPr>
          <w:rFonts w:hint="eastAsia"/>
        </w:rPr>
        <w:t>語法捕捉</w:t>
      </w:r>
      <w:r w:rsidRPr="00137E4C">
        <w:rPr>
          <w:rFonts w:hint="eastAsia"/>
        </w:rPr>
        <w:t>PHP</w:t>
      </w:r>
      <w:r w:rsidRPr="00137E4C">
        <w:rPr>
          <w:rFonts w:hint="eastAsia"/>
        </w:rPr>
        <w:t>程式產生的例外？</w:t>
      </w:r>
    </w:p>
    <w:p w14:paraId="31C2C6AF" w14:textId="77777777" w:rsidR="006E6EC6" w:rsidRPr="00137E4C" w:rsidRDefault="006E6EC6" w:rsidP="006E6EC6">
      <w:pPr>
        <w:pStyle w:val="a9"/>
      </w:pPr>
      <w:r w:rsidRPr="00137E4C">
        <w:tab/>
      </w:r>
      <w:r w:rsidRPr="00137E4C">
        <w:tab/>
        <w:t xml:space="preserve">A. </w:t>
      </w:r>
      <w:proofErr w:type="spellStart"/>
      <w:r w:rsidRPr="00137E4C">
        <w:t>onError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E4C">
        <w:tab/>
      </w:r>
      <w:r w:rsidRPr="00137E4C">
        <w:tab/>
        <w:t xml:space="preserve">B. </w:t>
      </w:r>
      <w:r w:rsidRPr="00137E4C">
        <w:rPr>
          <w:rFonts w:hint="eastAsia"/>
        </w:rPr>
        <w:t>throw</w:t>
      </w:r>
    </w:p>
    <w:p w14:paraId="184CE714" w14:textId="77777777" w:rsidR="006E6EC6" w:rsidRPr="00137E4C" w:rsidRDefault="006E6EC6" w:rsidP="006E6EC6">
      <w:pPr>
        <w:pStyle w:val="a9"/>
      </w:pPr>
      <w:r w:rsidRPr="00137E4C">
        <w:tab/>
      </w:r>
      <w:r w:rsidRPr="00137E4C">
        <w:tab/>
        <w:t>C.</w:t>
      </w:r>
      <w:r w:rsidRPr="00137E4C">
        <w:rPr>
          <w:rFonts w:hint="eastAsia"/>
        </w:rPr>
        <w:t xml:space="preserve"> </w:t>
      </w:r>
      <w:r>
        <w:rPr>
          <w:rFonts w:hint="eastAsia"/>
        </w:rPr>
        <w:t>switch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7E4C">
        <w:tab/>
      </w:r>
      <w:r w:rsidRPr="00137E4C">
        <w:tab/>
        <w:t>D. try</w:t>
      </w:r>
      <w:r w:rsidRPr="00137E4C">
        <w:rPr>
          <w:rFonts w:hint="eastAsia"/>
        </w:rPr>
        <w:t>…</w:t>
      </w:r>
      <w:r w:rsidRPr="00137E4C">
        <w:t>catch</w:t>
      </w:r>
    </w:p>
    <w:p w14:paraId="5949AEA3" w14:textId="77777777" w:rsidR="006E6EC6" w:rsidRPr="00137E4C" w:rsidRDefault="006E6EC6" w:rsidP="006E6EC6">
      <w:pPr>
        <w:pStyle w:val="a9"/>
        <w:ind w:left="700" w:hangingChars="318" w:hanging="700"/>
      </w:pPr>
      <w:r w:rsidRPr="00137E4C">
        <w:rPr>
          <w:rFonts w:hint="eastAsia"/>
        </w:rPr>
        <w:t>(  )3.</w:t>
      </w:r>
      <w:r w:rsidRPr="00137E4C">
        <w:rPr>
          <w:rFonts w:hint="eastAsia"/>
        </w:rPr>
        <w:tab/>
      </w:r>
      <w:r w:rsidRPr="00137E4C">
        <w:rPr>
          <w:rFonts w:hint="eastAsia"/>
        </w:rPr>
        <w:t>在</w:t>
      </w:r>
      <w:r w:rsidRPr="00137E4C">
        <w:rPr>
          <w:rFonts w:hint="eastAsia"/>
        </w:rPr>
        <w:t>PHP</w:t>
      </w:r>
      <w:r w:rsidRPr="00137E4C">
        <w:rPr>
          <w:rFonts w:hint="eastAsia"/>
        </w:rPr>
        <w:t>程式所產生的錯誤中，下列何者不僅會顯示錯誤訊息，同時會終止程式？</w:t>
      </w:r>
    </w:p>
    <w:p w14:paraId="7ABD8687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>A. Notice (</w:t>
      </w:r>
      <w:r w:rsidRPr="00137E4C">
        <w:rPr>
          <w:rFonts w:hint="eastAsia"/>
        </w:rPr>
        <w:t>注意</w:t>
      </w:r>
      <w:r w:rsidRPr="00137E4C">
        <w:rPr>
          <w:rFonts w:hint="eastAsia"/>
        </w:rPr>
        <w:t>)</w:t>
      </w:r>
    </w:p>
    <w:p w14:paraId="53DEF35C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>B. Warning (</w:t>
      </w:r>
      <w:r w:rsidRPr="00137E4C">
        <w:rPr>
          <w:rFonts w:hint="eastAsia"/>
        </w:rPr>
        <w:t>警告</w:t>
      </w:r>
      <w:r w:rsidRPr="00137E4C">
        <w:rPr>
          <w:rFonts w:hint="eastAsia"/>
        </w:rPr>
        <w:t>)</w:t>
      </w:r>
    </w:p>
    <w:p w14:paraId="2B2AF640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>C. Fatal Error (</w:t>
      </w:r>
      <w:r w:rsidRPr="00137E4C">
        <w:rPr>
          <w:rFonts w:hint="eastAsia"/>
        </w:rPr>
        <w:t>嚴重錯誤</w:t>
      </w:r>
      <w:r w:rsidRPr="00137E4C">
        <w:rPr>
          <w:rFonts w:hint="eastAsia"/>
        </w:rPr>
        <w:t>)</w:t>
      </w:r>
    </w:p>
    <w:p w14:paraId="2A35C952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 xml:space="preserve">D. </w:t>
      </w:r>
      <w:r w:rsidRPr="00137E4C">
        <w:rPr>
          <w:rFonts w:hint="eastAsia"/>
        </w:rPr>
        <w:t>以上皆非</w:t>
      </w:r>
    </w:p>
    <w:p w14:paraId="6C7920FC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>(  )4.</w:t>
      </w:r>
      <w:r w:rsidRPr="00137E4C">
        <w:rPr>
          <w:rFonts w:hint="eastAsia"/>
        </w:rPr>
        <w:tab/>
      </w:r>
      <w:proofErr w:type="gramStart"/>
      <w:r w:rsidRPr="00137E4C">
        <w:rPr>
          <w:rFonts w:hint="eastAsia"/>
        </w:rPr>
        <w:t>當函式的</w:t>
      </w:r>
      <w:proofErr w:type="gramEnd"/>
      <w:r w:rsidRPr="00137E4C">
        <w:rPr>
          <w:rFonts w:hint="eastAsia"/>
        </w:rPr>
        <w:t>傳回值型別錯誤時，</w:t>
      </w:r>
      <w:r w:rsidRPr="00137E4C">
        <w:rPr>
          <w:rFonts w:hint="eastAsia"/>
        </w:rPr>
        <w:t>PHP 7</w:t>
      </w:r>
      <w:proofErr w:type="gramStart"/>
      <w:r w:rsidRPr="00137E4C">
        <w:rPr>
          <w:rFonts w:hint="eastAsia"/>
        </w:rPr>
        <w:t>會擲出</w:t>
      </w:r>
      <w:proofErr w:type="gramEnd"/>
      <w:r w:rsidRPr="00137E4C">
        <w:rPr>
          <w:rFonts w:hint="eastAsia"/>
        </w:rPr>
        <w:t>下列哪種例外物件？</w:t>
      </w:r>
    </w:p>
    <w:p w14:paraId="7DF34759" w14:textId="77777777" w:rsidR="006E6EC6" w:rsidRDefault="006E6EC6" w:rsidP="006E6EC6">
      <w:pPr>
        <w:pStyle w:val="a9"/>
      </w:pPr>
      <w:r w:rsidRPr="00137E4C">
        <w:tab/>
      </w:r>
      <w:r w:rsidRPr="00137E4C">
        <w:tab/>
        <w:t xml:space="preserve">A. </w:t>
      </w:r>
      <w:proofErr w:type="spellStart"/>
      <w:r w:rsidRPr="00137E4C">
        <w:t>ArithmeticError</w:t>
      </w:r>
      <w:proofErr w:type="spellEnd"/>
    </w:p>
    <w:p w14:paraId="79051F6F" w14:textId="77777777" w:rsidR="006E6EC6" w:rsidRDefault="006E6EC6" w:rsidP="006E6EC6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Pr="00137E4C">
        <w:rPr>
          <w:rFonts w:hint="eastAsia"/>
        </w:rPr>
        <w:t xml:space="preserve">B. </w:t>
      </w:r>
      <w:proofErr w:type="spellStart"/>
      <w:r w:rsidRPr="00137E4C">
        <w:rPr>
          <w:rFonts w:hint="eastAsia"/>
        </w:rPr>
        <w:t>AssertionError</w:t>
      </w:r>
      <w:proofErr w:type="spellEnd"/>
    </w:p>
    <w:p w14:paraId="5493DA23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 xml:space="preserve">C. </w:t>
      </w:r>
      <w:proofErr w:type="spellStart"/>
      <w:r w:rsidRPr="00137E4C">
        <w:rPr>
          <w:rFonts w:hint="eastAsia"/>
        </w:rPr>
        <w:t>ParseError</w:t>
      </w:r>
      <w:proofErr w:type="spellEnd"/>
    </w:p>
    <w:p w14:paraId="47245172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 xml:space="preserve">D. </w:t>
      </w:r>
      <w:proofErr w:type="spellStart"/>
      <w:r w:rsidRPr="00137E4C">
        <w:rPr>
          <w:rFonts w:hint="eastAsia"/>
        </w:rPr>
        <w:t>TypeError</w:t>
      </w:r>
      <w:proofErr w:type="spellEnd"/>
    </w:p>
    <w:p w14:paraId="57556F5C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lastRenderedPageBreak/>
        <w:t>(  )5.</w:t>
      </w:r>
      <w:r w:rsidRPr="00137E4C">
        <w:rPr>
          <w:rFonts w:hint="eastAsia"/>
        </w:rPr>
        <w:tab/>
      </w:r>
      <w:r w:rsidRPr="00137E4C">
        <w:rPr>
          <w:rFonts w:hint="eastAsia"/>
        </w:rPr>
        <w:t>當</w:t>
      </w:r>
      <w:r w:rsidRPr="00137E4C">
        <w:rPr>
          <w:rFonts w:hint="eastAsia"/>
        </w:rPr>
        <w:t>PHP</w:t>
      </w:r>
      <w:r w:rsidRPr="00137E4C">
        <w:rPr>
          <w:rFonts w:hint="eastAsia"/>
        </w:rPr>
        <w:t>程式的語法錯誤時，</w:t>
      </w:r>
      <w:r w:rsidRPr="00137E4C">
        <w:rPr>
          <w:rFonts w:hint="eastAsia"/>
        </w:rPr>
        <w:t>PHP 7</w:t>
      </w:r>
      <w:proofErr w:type="gramStart"/>
      <w:r w:rsidRPr="00137E4C">
        <w:rPr>
          <w:rFonts w:hint="eastAsia"/>
        </w:rPr>
        <w:t>會擲出</w:t>
      </w:r>
      <w:proofErr w:type="gramEnd"/>
      <w:r w:rsidRPr="00137E4C">
        <w:rPr>
          <w:rFonts w:hint="eastAsia"/>
        </w:rPr>
        <w:t>下列哪種例外物件？</w:t>
      </w:r>
    </w:p>
    <w:p w14:paraId="039DFA50" w14:textId="77777777" w:rsidR="006E6EC6" w:rsidRPr="00137E4C" w:rsidRDefault="006E6EC6" w:rsidP="006E6EC6">
      <w:pPr>
        <w:pStyle w:val="a9"/>
      </w:pPr>
      <w:r w:rsidRPr="00137E4C">
        <w:tab/>
      </w:r>
      <w:r w:rsidRPr="00137E4C">
        <w:tab/>
        <w:t xml:space="preserve">A. </w:t>
      </w:r>
      <w:proofErr w:type="spellStart"/>
      <w:r w:rsidRPr="00137E4C">
        <w:t>ArithmeticError</w:t>
      </w:r>
      <w:proofErr w:type="spellEnd"/>
    </w:p>
    <w:p w14:paraId="5E987307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 xml:space="preserve">B. </w:t>
      </w:r>
      <w:proofErr w:type="spellStart"/>
      <w:r w:rsidRPr="00137E4C">
        <w:rPr>
          <w:rFonts w:hint="eastAsia"/>
        </w:rPr>
        <w:t>AssertionError</w:t>
      </w:r>
      <w:proofErr w:type="spellEnd"/>
    </w:p>
    <w:p w14:paraId="1981B494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 xml:space="preserve">C. </w:t>
      </w:r>
      <w:proofErr w:type="spellStart"/>
      <w:r w:rsidRPr="00137E4C">
        <w:rPr>
          <w:rFonts w:hint="eastAsia"/>
        </w:rPr>
        <w:t>ParseError</w:t>
      </w:r>
      <w:proofErr w:type="spellEnd"/>
    </w:p>
    <w:p w14:paraId="1FF94DDC" w14:textId="77777777" w:rsidR="006E6EC6" w:rsidRPr="00137E4C" w:rsidRDefault="006E6EC6" w:rsidP="006E6EC6">
      <w:pPr>
        <w:pStyle w:val="a9"/>
      </w:pPr>
      <w:r w:rsidRPr="00137E4C">
        <w:rPr>
          <w:rFonts w:hint="eastAsia"/>
        </w:rPr>
        <w:tab/>
      </w:r>
      <w:r w:rsidRPr="00137E4C">
        <w:rPr>
          <w:rFonts w:hint="eastAsia"/>
        </w:rPr>
        <w:tab/>
        <w:t xml:space="preserve">D. </w:t>
      </w:r>
      <w:proofErr w:type="spellStart"/>
      <w:r w:rsidRPr="00137E4C">
        <w:rPr>
          <w:rFonts w:hint="eastAsia"/>
        </w:rPr>
        <w:t>TypeError</w:t>
      </w:r>
      <w:proofErr w:type="spellEnd"/>
    </w:p>
    <w:p w14:paraId="75CDFBAE" w14:textId="77777777" w:rsidR="008243FD" w:rsidRDefault="008243FD" w:rsidP="008243FD">
      <w:pPr>
        <w:widowControl/>
        <w:spacing w:before="0" w:after="0" w:line="240" w:lineRule="auto"/>
        <w:jc w:val="left"/>
        <w:rPr>
          <w:rFonts w:ascii="華康明體 Std W3" w:eastAsia="華康明體 Std W3" w:hAnsi="Arno Pro SmText"/>
          <w:bCs/>
          <w:color w:val="000000"/>
          <w:spacing w:val="0"/>
          <w:kern w:val="20"/>
          <w:sz w:val="20"/>
          <w:szCs w:val="36"/>
        </w:rPr>
      </w:pPr>
    </w:p>
    <w:p w14:paraId="5B54E4FC" w14:textId="77777777" w:rsidR="008243FD" w:rsidRDefault="008243FD" w:rsidP="008243FD">
      <w:pPr>
        <w:widowControl/>
        <w:spacing w:before="0" w:after="0" w:line="240" w:lineRule="auto"/>
        <w:jc w:val="left"/>
        <w:rPr>
          <w:rFonts w:ascii="華康明體 Std W3" w:eastAsia="華康明體 Std W3" w:hAnsi="Arno Pro SmText"/>
          <w:bCs/>
          <w:color w:val="000000"/>
          <w:spacing w:val="0"/>
          <w:kern w:val="20"/>
          <w:sz w:val="20"/>
          <w:szCs w:val="36"/>
        </w:rPr>
      </w:pPr>
    </w:p>
    <w:p w14:paraId="014A2E63" w14:textId="15E05CCD" w:rsidR="000F0D08" w:rsidRPr="008243FD" w:rsidRDefault="000F0D08" w:rsidP="008243FD">
      <w:pPr>
        <w:widowControl/>
        <w:spacing w:before="0" w:after="0" w:line="240" w:lineRule="auto"/>
        <w:jc w:val="left"/>
        <w:rPr>
          <w:rFonts w:ascii="華康明體 Std W3" w:eastAsia="華康明體 Std W3" w:hAnsi="Arno Pro SmText"/>
          <w:bCs/>
          <w:color w:val="000000"/>
          <w:spacing w:val="0"/>
          <w:kern w:val="20"/>
          <w:sz w:val="20"/>
          <w:szCs w:val="36"/>
        </w:rPr>
      </w:pPr>
      <w:r>
        <w:rPr>
          <w:rFonts w:hint="eastAsia"/>
        </w:rPr>
        <w:t>第9章</w:t>
      </w:r>
      <w:r w:rsidRPr="002815F5">
        <w:rPr>
          <w:rFonts w:hint="eastAsia"/>
        </w:rPr>
        <w:t>學習評量</w:t>
      </w:r>
    </w:p>
    <w:p w14:paraId="15E24CC8" w14:textId="77777777" w:rsidR="000F0D08" w:rsidRPr="00D35F3F" w:rsidRDefault="000F0D08" w:rsidP="000F0D08">
      <w:pPr>
        <w:pStyle w:val="1-22"/>
        <w:rPr>
          <w:rFonts w:ascii="Arno Pro SmText" w:eastAsia="華康明體 Std W3" w:hAnsi="Arno Pro SmText"/>
          <w:sz w:val="20"/>
        </w:rPr>
      </w:pPr>
      <w:r>
        <w:rPr>
          <w:rFonts w:ascii="微軟正黑體" w:eastAsia="微軟正黑體" w:hAnsi="微軟正黑體" w:cs="微軟正黑體" w:hint="eastAsia"/>
        </w:rPr>
        <w:t>選</w:t>
      </w:r>
      <w:r>
        <w:rPr>
          <w:rFonts w:hint="eastAsia"/>
        </w:rPr>
        <w:t>擇題</w:t>
      </w:r>
    </w:p>
    <w:p w14:paraId="23453742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)1.</w:t>
      </w:r>
      <w:r w:rsidRPr="00473D7F">
        <w:rPr>
          <w:rFonts w:hint="eastAsia"/>
        </w:rPr>
        <w:tab/>
      </w:r>
      <w:r w:rsidRPr="00473D7F">
        <w:rPr>
          <w:rFonts w:hint="eastAsia"/>
        </w:rPr>
        <w:t>在沒有自行定義命名空間的情況下，</w:t>
      </w:r>
      <w:r w:rsidRPr="00473D7F">
        <w:rPr>
          <w:rFonts w:hint="eastAsia"/>
        </w:rPr>
        <w:t>PHP</w:t>
      </w:r>
      <w:r w:rsidRPr="00473D7F">
        <w:rPr>
          <w:rFonts w:hint="eastAsia"/>
        </w:rPr>
        <w:t>程式是放在哪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命名空間？</w:t>
      </w:r>
    </w:p>
    <w:p w14:paraId="3165B05A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ab/>
      </w:r>
      <w:r w:rsidRPr="00473D7F">
        <w:rPr>
          <w:rFonts w:hint="eastAsia"/>
        </w:rPr>
        <w:tab/>
        <w:t>A. \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>B.</w:t>
      </w:r>
      <w:r w:rsidRPr="00473D7F">
        <w:rPr>
          <w:rFonts w:hint="eastAsia"/>
        </w:rPr>
        <w:tab/>
        <w:t>.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>C.</w:t>
      </w:r>
      <w:r w:rsidRPr="00473D7F">
        <w:rPr>
          <w:rFonts w:hint="eastAsia"/>
        </w:rPr>
        <w:tab/>
        <w:t>~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ab/>
      </w:r>
      <w:r w:rsidRPr="00473D7F">
        <w:rPr>
          <w:rFonts w:hint="eastAsia"/>
        </w:rPr>
        <w:t>\root</w:t>
      </w:r>
    </w:p>
    <w:p w14:paraId="252B2A37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)2.</w:t>
      </w:r>
      <w:r w:rsidRPr="00473D7F">
        <w:rPr>
          <w:rFonts w:hint="eastAsia"/>
        </w:rPr>
        <w:tab/>
      </w:r>
      <w:r w:rsidRPr="00473D7F">
        <w:rPr>
          <w:rFonts w:hint="eastAsia"/>
        </w:rPr>
        <w:t>下列何者可以存取定義為</w:t>
      </w:r>
      <w:r w:rsidRPr="00473D7F">
        <w:rPr>
          <w:rFonts w:hint="eastAsia"/>
        </w:rPr>
        <w:t>private</w:t>
      </w:r>
      <w:r w:rsidRPr="00473D7F">
        <w:rPr>
          <w:rFonts w:hint="eastAsia"/>
        </w:rPr>
        <w:t>的變數？</w:t>
      </w:r>
    </w:p>
    <w:p w14:paraId="03FF3855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ab/>
      </w:r>
      <w:r w:rsidRPr="00473D7F">
        <w:rPr>
          <w:rFonts w:hint="eastAsia"/>
        </w:rPr>
        <w:tab/>
        <w:t>A.</w:t>
      </w:r>
      <w:r w:rsidRPr="00473D7F">
        <w:rPr>
          <w:rFonts w:hint="eastAsia"/>
        </w:rPr>
        <w:tab/>
        <w:t xml:space="preserve"> </w:t>
      </w:r>
      <w:r w:rsidRPr="00473D7F">
        <w:rPr>
          <w:rFonts w:hint="eastAsia"/>
        </w:rPr>
        <w:t>整個程式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>B.</w:t>
      </w:r>
      <w:r w:rsidRPr="00473D7F">
        <w:rPr>
          <w:rFonts w:hint="eastAsia"/>
        </w:rPr>
        <w:tab/>
      </w:r>
      <w:r w:rsidRPr="00473D7F">
        <w:rPr>
          <w:rFonts w:hint="eastAsia"/>
        </w:rPr>
        <w:t>子類別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>C.</w:t>
      </w:r>
      <w:r w:rsidRPr="00473D7F">
        <w:rPr>
          <w:rFonts w:hint="eastAsia"/>
        </w:rPr>
        <w:tab/>
      </w:r>
      <w:r w:rsidRPr="00473D7F">
        <w:rPr>
          <w:rFonts w:hint="eastAsia"/>
        </w:rPr>
        <w:t>介面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>D.</w:t>
      </w:r>
      <w:r w:rsidRPr="00473D7F">
        <w:rPr>
          <w:rFonts w:hint="eastAsia"/>
        </w:rPr>
        <w:tab/>
      </w:r>
      <w:r w:rsidRPr="00473D7F">
        <w:rPr>
          <w:rFonts w:hint="eastAsia"/>
        </w:rPr>
        <w:t>包含其定義的類別</w:t>
      </w:r>
    </w:p>
    <w:p w14:paraId="7120B8C4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)3.</w:t>
      </w:r>
      <w:r w:rsidRPr="00473D7F">
        <w:rPr>
          <w:rFonts w:hint="eastAsia"/>
        </w:rPr>
        <w:tab/>
      </w:r>
      <w:r w:rsidRPr="00473D7F">
        <w:rPr>
          <w:rFonts w:hint="eastAsia"/>
        </w:rPr>
        <w:t>以下列哪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關鍵字定義的方法表示不可以被子類別覆蓋？</w:t>
      </w:r>
    </w:p>
    <w:p w14:paraId="0F5D37A2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</w:t>
      </w:r>
      <w:r w:rsidRPr="00473D7F">
        <w:tab/>
      </w:r>
      <w:r w:rsidRPr="00473D7F">
        <w:rPr>
          <w:rFonts w:hint="eastAsia"/>
        </w:rPr>
        <w:t xml:space="preserve"> </w:t>
      </w:r>
      <w:r w:rsidRPr="00473D7F">
        <w:t>abstract</w:t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  <w:t>virtual</w:t>
      </w:r>
      <w:r w:rsidRPr="00473D7F">
        <w:tab/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override</w:t>
      </w:r>
      <w:r w:rsidRPr="00473D7F">
        <w:tab/>
      </w:r>
      <w:r w:rsidRPr="00473D7F">
        <w:tab/>
      </w:r>
      <w:r w:rsidRPr="00473D7F">
        <w:tab/>
        <w:t>D.</w:t>
      </w:r>
      <w:r w:rsidRPr="00473D7F">
        <w:tab/>
        <w:t>final</w:t>
      </w:r>
    </w:p>
    <w:p w14:paraId="062C0238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)4.</w:t>
      </w:r>
      <w:r w:rsidRPr="00473D7F">
        <w:rPr>
          <w:rFonts w:hint="eastAsia"/>
        </w:rPr>
        <w:tab/>
      </w:r>
      <w:r w:rsidRPr="00473D7F">
        <w:rPr>
          <w:rFonts w:hint="eastAsia"/>
        </w:rPr>
        <w:t>在類別內定義常數可以使用下列哪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關鍵字？</w:t>
      </w:r>
    </w:p>
    <w:p w14:paraId="615DD2F1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</w:t>
      </w:r>
      <w:r w:rsidRPr="00473D7F">
        <w:tab/>
        <w:t xml:space="preserve"> var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  <w:t>const</w:t>
      </w:r>
      <w:r w:rsidRPr="00473D7F">
        <w:tab/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function</w:t>
      </w:r>
      <w:r w:rsidRPr="00473D7F">
        <w:tab/>
      </w:r>
      <w:r w:rsidRPr="00473D7F">
        <w:tab/>
      </w:r>
      <w:r w:rsidRPr="00473D7F">
        <w:tab/>
        <w:t>D.</w:t>
      </w:r>
      <w:r w:rsidRPr="00473D7F">
        <w:tab/>
        <w:t>public</w:t>
      </w:r>
    </w:p>
    <w:p w14:paraId="67725505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)5.</w:t>
      </w:r>
      <w:r w:rsidRPr="00473D7F">
        <w:rPr>
          <w:rFonts w:hint="eastAsia"/>
        </w:rPr>
        <w:tab/>
      </w:r>
      <w:r w:rsidRPr="00473D7F">
        <w:rPr>
          <w:rFonts w:hint="eastAsia"/>
        </w:rPr>
        <w:t>下列關於建構</w:t>
      </w:r>
      <w:proofErr w:type="gramStart"/>
      <w:r w:rsidRPr="00473D7F">
        <w:rPr>
          <w:rFonts w:hint="eastAsia"/>
        </w:rPr>
        <w:t>函式的敘述</w:t>
      </w:r>
      <w:proofErr w:type="gramEnd"/>
      <w:r w:rsidRPr="00473D7F">
        <w:rPr>
          <w:rFonts w:hint="eastAsia"/>
        </w:rPr>
        <w:t>何者錯誤？</w:t>
      </w:r>
    </w:p>
    <w:p w14:paraId="2834891E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ab/>
      </w:r>
      <w:r w:rsidRPr="00473D7F">
        <w:rPr>
          <w:rFonts w:hint="eastAsia"/>
        </w:rPr>
        <w:tab/>
        <w:t>A.</w:t>
      </w:r>
      <w:r w:rsidRPr="00473D7F">
        <w:rPr>
          <w:rFonts w:hint="eastAsia"/>
        </w:rPr>
        <w:tab/>
      </w:r>
      <w:r w:rsidRPr="00473D7F">
        <w:rPr>
          <w:rFonts w:hint="eastAsia"/>
        </w:rPr>
        <w:t>名稱為</w:t>
      </w:r>
      <w:r w:rsidRPr="00473D7F">
        <w:rPr>
          <w:rFonts w:hint="eastAsia"/>
        </w:rPr>
        <w:t xml:space="preserve"> __construct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>B.</w:t>
      </w:r>
      <w:r w:rsidRPr="00473D7F">
        <w:rPr>
          <w:rFonts w:hint="eastAsia"/>
        </w:rPr>
        <w:tab/>
      </w:r>
      <w:r w:rsidRPr="00473D7F">
        <w:rPr>
          <w:rFonts w:hint="eastAsia"/>
        </w:rPr>
        <w:t>使用</w:t>
      </w:r>
      <w:r w:rsidRPr="00473D7F">
        <w:rPr>
          <w:rFonts w:hint="eastAsia"/>
        </w:rPr>
        <w:t>new</w:t>
      </w:r>
      <w:r w:rsidRPr="00473D7F">
        <w:rPr>
          <w:rFonts w:hint="eastAsia"/>
        </w:rPr>
        <w:t>建立物件時會自動執行</w:t>
      </w:r>
      <w:r w:rsidRPr="00473D7F">
        <w:rPr>
          <w:rFonts w:hint="eastAsia"/>
        </w:rPr>
        <w:tab/>
      </w:r>
    </w:p>
    <w:p w14:paraId="027D17BF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ab/>
      </w:r>
      <w:r w:rsidRPr="00473D7F">
        <w:rPr>
          <w:rFonts w:hint="eastAsia"/>
        </w:rPr>
        <w:tab/>
        <w:t>C.</w:t>
      </w:r>
      <w:r w:rsidRPr="00473D7F">
        <w:rPr>
          <w:rFonts w:hint="eastAsia"/>
        </w:rPr>
        <w:t>不可以有參數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>D.</w:t>
      </w:r>
      <w:r w:rsidRPr="00473D7F">
        <w:rPr>
          <w:rFonts w:hint="eastAsia"/>
        </w:rPr>
        <w:tab/>
      </w:r>
      <w:r w:rsidRPr="00473D7F">
        <w:rPr>
          <w:rFonts w:hint="eastAsia"/>
        </w:rPr>
        <w:t>子類別會繼承父類別的建構函式</w:t>
      </w:r>
    </w:p>
    <w:p w14:paraId="1404B7AE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)6.</w:t>
      </w:r>
      <w:r w:rsidRPr="00473D7F">
        <w:rPr>
          <w:rFonts w:hint="eastAsia"/>
        </w:rPr>
        <w:tab/>
      </w:r>
      <w:r w:rsidRPr="00473D7F">
        <w:rPr>
          <w:rFonts w:hint="eastAsia"/>
        </w:rPr>
        <w:t>下列哪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運算子可以用來存取物件的成員？</w:t>
      </w:r>
    </w:p>
    <w:p w14:paraId="14075805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 ::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  <w:t>=&gt;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-&gt;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D.</w:t>
      </w:r>
      <w:r>
        <w:rPr>
          <w:rFonts w:hint="eastAsia"/>
        </w:rPr>
        <w:tab/>
      </w:r>
      <w:r w:rsidRPr="00473D7F">
        <w:t>.</w:t>
      </w:r>
    </w:p>
    <w:p w14:paraId="78C87F12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)7.</w:t>
      </w:r>
      <w:r w:rsidRPr="00473D7F">
        <w:rPr>
          <w:rFonts w:hint="eastAsia"/>
        </w:rPr>
        <w:tab/>
      </w:r>
      <w:r w:rsidRPr="00473D7F">
        <w:rPr>
          <w:rFonts w:hint="eastAsia"/>
        </w:rPr>
        <w:t>下列哪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運算子可以直接存取類別內的方法或常數，而無須建立物件？</w:t>
      </w:r>
    </w:p>
    <w:p w14:paraId="3EBFCBC7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 ::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  <w:t>=&gt;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-&gt;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D.</w:t>
      </w:r>
      <w:r w:rsidRPr="00473D7F">
        <w:tab/>
        <w:t>.</w:t>
      </w:r>
    </w:p>
    <w:p w14:paraId="5EF95D0B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)8.</w:t>
      </w:r>
      <w:r w:rsidRPr="00473D7F">
        <w:rPr>
          <w:rFonts w:hint="eastAsia"/>
        </w:rPr>
        <w:tab/>
      </w:r>
      <w:r w:rsidRPr="00473D7F">
        <w:rPr>
          <w:rFonts w:hint="eastAsia"/>
        </w:rPr>
        <w:t>若建立三個隸屬於相同類別的物件，那麼記憶體內有幾份成員資料？</w:t>
      </w:r>
    </w:p>
    <w:p w14:paraId="1F736157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 1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  <w:t>2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3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D.</w:t>
      </w:r>
      <w:r w:rsidRPr="00473D7F">
        <w:tab/>
        <w:t>4</w:t>
      </w:r>
    </w:p>
    <w:p w14:paraId="286A0120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lastRenderedPageBreak/>
        <w:t>(  )9.</w:t>
      </w:r>
      <w:r w:rsidRPr="00473D7F">
        <w:rPr>
          <w:rFonts w:hint="eastAsia"/>
        </w:rPr>
        <w:tab/>
      </w:r>
      <w:r w:rsidRPr="00473D7F">
        <w:rPr>
          <w:rFonts w:hint="eastAsia"/>
        </w:rPr>
        <w:t>建立子類別時要使用下列哪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關鍵字指定父類別的名稱？</w:t>
      </w:r>
    </w:p>
    <w:p w14:paraId="05B9FD26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 extends</w:t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  <w:t>interface</w:t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class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D.</w:t>
      </w:r>
      <w:r w:rsidRPr="00473D7F">
        <w:tab/>
        <w:t xml:space="preserve">implements </w:t>
      </w:r>
    </w:p>
    <w:p w14:paraId="4B314A16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)10.</w:t>
      </w:r>
      <w:r w:rsidRPr="00473D7F">
        <w:rPr>
          <w:rFonts w:hint="eastAsia"/>
        </w:rPr>
        <w:tab/>
      </w:r>
      <w:r w:rsidRPr="00473D7F">
        <w:rPr>
          <w:rFonts w:hint="eastAsia"/>
        </w:rPr>
        <w:t>子類別無法存取父類別內以下列哪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關鍵字定義的屬性？</w:t>
      </w:r>
    </w:p>
    <w:p w14:paraId="3CF3F912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 public</w:t>
      </w:r>
      <w:r w:rsidRPr="00473D7F">
        <w:tab/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  <w:t>protected</w:t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var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D.</w:t>
      </w:r>
      <w:r w:rsidRPr="00473D7F">
        <w:tab/>
        <w:t>private</w:t>
      </w:r>
    </w:p>
    <w:p w14:paraId="76A70186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)11.</w:t>
      </w:r>
      <w:r w:rsidRPr="00473D7F">
        <w:rPr>
          <w:rFonts w:hint="eastAsia"/>
        </w:rPr>
        <w:tab/>
      </w:r>
      <w:r w:rsidRPr="00473D7F">
        <w:rPr>
          <w:rFonts w:hint="eastAsia"/>
        </w:rPr>
        <w:t>下列哪</w:t>
      </w:r>
      <w:proofErr w:type="gramStart"/>
      <w:r w:rsidRPr="00473D7F">
        <w:rPr>
          <w:rFonts w:hint="eastAsia"/>
        </w:rPr>
        <w:t>個</w:t>
      </w:r>
      <w:proofErr w:type="gramEnd"/>
      <w:r w:rsidRPr="00473D7F">
        <w:rPr>
          <w:rFonts w:hint="eastAsia"/>
        </w:rPr>
        <w:t>關鍵字代表目前所在之子類別的父類別？</w:t>
      </w:r>
    </w:p>
    <w:p w14:paraId="7FF277A6" w14:textId="77777777" w:rsidR="000F0D08" w:rsidRPr="00473D7F" w:rsidRDefault="000F0D08" w:rsidP="000F0D08">
      <w:pPr>
        <w:pStyle w:val="a9"/>
        <w:spacing w:line="300" w:lineRule="exact"/>
      </w:pPr>
      <w:r w:rsidRPr="00473D7F">
        <w:tab/>
      </w:r>
      <w:r w:rsidRPr="00473D7F">
        <w:tab/>
        <w:t>A. this</w:t>
      </w:r>
      <w:r w:rsidRPr="00473D7F">
        <w:tab/>
      </w:r>
      <w:r w:rsidRPr="00473D7F">
        <w:tab/>
      </w:r>
      <w:r w:rsidRPr="00473D7F">
        <w:tab/>
      </w:r>
      <w:r w:rsidRPr="00473D7F">
        <w:tab/>
      </w:r>
      <w:r w:rsidRPr="00473D7F">
        <w:tab/>
        <w:t>B.</w:t>
      </w:r>
      <w:r w:rsidRPr="00473D7F">
        <w:tab/>
      </w:r>
      <w:proofErr w:type="spellStart"/>
      <w:r w:rsidRPr="00473D7F">
        <w:t>mybase</w:t>
      </w:r>
      <w:proofErr w:type="spellEnd"/>
      <w:r w:rsidRPr="00473D7F">
        <w:tab/>
      </w:r>
      <w:r w:rsidRPr="00473D7F">
        <w:tab/>
      </w:r>
      <w:r w:rsidRPr="00473D7F">
        <w:tab/>
      </w:r>
      <w:r w:rsidRPr="00473D7F">
        <w:tab/>
        <w:t>C.</w:t>
      </w:r>
      <w:r w:rsidRPr="00473D7F">
        <w:tab/>
        <w:t>parent</w:t>
      </w:r>
      <w:r w:rsidRPr="00473D7F">
        <w:tab/>
      </w:r>
      <w:r w:rsidRPr="00473D7F">
        <w:tab/>
      </w:r>
      <w:r w:rsidRPr="00473D7F">
        <w:tab/>
      </w:r>
      <w:r w:rsidRPr="00473D7F">
        <w:tab/>
        <w:t>D.</w:t>
      </w:r>
      <w:r w:rsidRPr="00473D7F">
        <w:tab/>
        <w:t>base</w:t>
      </w:r>
    </w:p>
    <w:p w14:paraId="13E512D1" w14:textId="77777777" w:rsidR="000F0D08" w:rsidRPr="00473D7F" w:rsidRDefault="000F0D08" w:rsidP="000F0D08">
      <w:pPr>
        <w:pStyle w:val="a9"/>
        <w:spacing w:line="300" w:lineRule="exact"/>
      </w:pPr>
      <w:r w:rsidRPr="00473D7F">
        <w:rPr>
          <w:rFonts w:hint="eastAsia"/>
        </w:rPr>
        <w:t>(  )12.</w:t>
      </w:r>
      <w:r w:rsidRPr="00473D7F">
        <w:rPr>
          <w:rFonts w:hint="eastAsia"/>
        </w:rPr>
        <w:tab/>
        <w:t>PHP</w:t>
      </w:r>
      <w:r w:rsidRPr="00473D7F">
        <w:rPr>
          <w:rFonts w:hint="eastAsia"/>
        </w:rPr>
        <w:t>允許父類別有多個子類別，亦允許子類別有</w:t>
      </w:r>
      <w:proofErr w:type="gramStart"/>
      <w:r w:rsidRPr="00473D7F">
        <w:rPr>
          <w:rFonts w:hint="eastAsia"/>
        </w:rPr>
        <w:t>多個父</w:t>
      </w:r>
      <w:proofErr w:type="gramEnd"/>
      <w:r w:rsidRPr="00473D7F">
        <w:rPr>
          <w:rFonts w:hint="eastAsia"/>
        </w:rPr>
        <w:t>類別，對不對？</w:t>
      </w:r>
    </w:p>
    <w:p w14:paraId="0CC6C913" w14:textId="77777777" w:rsidR="008243FD" w:rsidRDefault="000F0D08" w:rsidP="008243FD">
      <w:pPr>
        <w:pStyle w:val="a9"/>
        <w:spacing w:line="300" w:lineRule="exact"/>
      </w:pPr>
      <w:r w:rsidRPr="00473D7F">
        <w:rPr>
          <w:rFonts w:hint="eastAsia"/>
        </w:rPr>
        <w:tab/>
      </w:r>
      <w:r w:rsidRPr="00473D7F">
        <w:rPr>
          <w:rFonts w:hint="eastAsia"/>
        </w:rPr>
        <w:tab/>
        <w:t xml:space="preserve">A. </w:t>
      </w:r>
      <w:r w:rsidRPr="00473D7F">
        <w:rPr>
          <w:rFonts w:hint="eastAsia"/>
        </w:rPr>
        <w:t>對</w:t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</w:r>
      <w:r w:rsidRPr="00473D7F">
        <w:rPr>
          <w:rFonts w:hint="eastAsia"/>
        </w:rPr>
        <w:tab/>
        <w:t xml:space="preserve">B. </w:t>
      </w:r>
      <w:r w:rsidRPr="00473D7F">
        <w:rPr>
          <w:rFonts w:hint="eastAsia"/>
        </w:rPr>
        <w:t>不對</w:t>
      </w:r>
    </w:p>
    <w:p w14:paraId="13DC6134" w14:textId="77777777" w:rsidR="008243FD" w:rsidRDefault="008243FD" w:rsidP="008243FD">
      <w:pPr>
        <w:pStyle w:val="a9"/>
        <w:spacing w:line="300" w:lineRule="exact"/>
      </w:pPr>
    </w:p>
    <w:p w14:paraId="7F8D3935" w14:textId="77777777" w:rsidR="008243FD" w:rsidRDefault="008243FD" w:rsidP="008243FD">
      <w:pPr>
        <w:pStyle w:val="a9"/>
        <w:spacing w:line="300" w:lineRule="exact"/>
      </w:pPr>
    </w:p>
    <w:p w14:paraId="5ECD65A6" w14:textId="5FF61B96" w:rsidR="009039C5" w:rsidRPr="002815F5" w:rsidRDefault="009039C5" w:rsidP="008243FD">
      <w:pPr>
        <w:pStyle w:val="a9"/>
        <w:spacing w:line="300" w:lineRule="exact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 w:rsidRPr="002815F5">
        <w:rPr>
          <w:rFonts w:hint="eastAsia"/>
        </w:rPr>
        <w:t>學習評量</w:t>
      </w:r>
    </w:p>
    <w:p w14:paraId="08C17424" w14:textId="77777777" w:rsidR="009039C5" w:rsidRPr="005A33C5" w:rsidRDefault="009039C5" w:rsidP="009039C5">
      <w:pPr>
        <w:pStyle w:val="1-22"/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4FEFCEDC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>(  )1.</w:t>
      </w:r>
      <w:r w:rsidRPr="0075239A">
        <w:rPr>
          <w:rFonts w:hint="eastAsia"/>
        </w:rPr>
        <w:tab/>
      </w:r>
      <w:r w:rsidRPr="0075239A">
        <w:rPr>
          <w:rFonts w:hint="eastAsia"/>
        </w:rPr>
        <w:t>下列哪種表單欄位適合做為單一的選擇題使用？</w:t>
      </w:r>
    </w:p>
    <w:p w14:paraId="6001B7A9" w14:textId="5ABC1BC9" w:rsidR="0075239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A.</w:t>
      </w:r>
      <w:r w:rsidRPr="0075239A">
        <w:rPr>
          <w:rFonts w:hint="eastAsia"/>
        </w:rPr>
        <w:tab/>
      </w:r>
      <w:r w:rsidRPr="0075239A">
        <w:rPr>
          <w:rFonts w:hint="eastAsia"/>
        </w:rPr>
        <w:t>單行文字方塊</w:t>
      </w:r>
      <w:r w:rsidRPr="0075239A">
        <w:rPr>
          <w:rFonts w:hint="eastAsia"/>
        </w:rPr>
        <w:tab/>
      </w:r>
      <w:r w:rsidR="0075239A">
        <w:tab/>
      </w:r>
      <w:r w:rsidR="0075239A">
        <w:tab/>
      </w:r>
      <w:r w:rsidRPr="0075239A">
        <w:rPr>
          <w:rFonts w:hint="eastAsia"/>
        </w:rPr>
        <w:tab/>
        <w:t>B.</w:t>
      </w:r>
      <w:r w:rsidRPr="0075239A">
        <w:rPr>
          <w:rFonts w:hint="eastAsia"/>
        </w:rPr>
        <w:t>核取方塊</w:t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</w:p>
    <w:p w14:paraId="3DDFB360" w14:textId="201153E0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C.</w:t>
      </w:r>
      <w:r w:rsidRPr="0075239A">
        <w:rPr>
          <w:rFonts w:hint="eastAsia"/>
        </w:rPr>
        <w:t>選擇鈕</w:t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  <w:r w:rsidR="0075239A">
        <w:tab/>
      </w:r>
      <w:r w:rsidR="0075239A">
        <w:tab/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  <w:t>D.</w:t>
      </w:r>
      <w:r w:rsidRPr="0075239A">
        <w:rPr>
          <w:rFonts w:hint="eastAsia"/>
        </w:rPr>
        <w:t>下拉式清單</w:t>
      </w:r>
    </w:p>
    <w:p w14:paraId="49F14177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>(  )2.</w:t>
      </w:r>
      <w:r w:rsidRPr="0075239A">
        <w:rPr>
          <w:rFonts w:hint="eastAsia"/>
        </w:rPr>
        <w:tab/>
      </w:r>
      <w:r w:rsidRPr="0075239A">
        <w:rPr>
          <w:rFonts w:hint="eastAsia"/>
        </w:rPr>
        <w:t>下列哪種表單欄位適合用來輸入自我介紹？</w:t>
      </w:r>
    </w:p>
    <w:p w14:paraId="53B0B977" w14:textId="42A12611" w:rsidR="0075239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A.</w:t>
      </w:r>
      <w:r w:rsidRPr="0075239A">
        <w:rPr>
          <w:rFonts w:hint="eastAsia"/>
        </w:rPr>
        <w:tab/>
      </w:r>
      <w:r w:rsidRPr="0075239A">
        <w:rPr>
          <w:rFonts w:hint="eastAsia"/>
        </w:rPr>
        <w:t>核取方塊</w:t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  <w:r w:rsidR="0075239A">
        <w:tab/>
      </w:r>
      <w:r w:rsidR="0075239A">
        <w:tab/>
      </w:r>
      <w:r w:rsidRPr="0075239A">
        <w:rPr>
          <w:rFonts w:hint="eastAsia"/>
        </w:rPr>
        <w:tab/>
        <w:t>B.</w:t>
      </w:r>
      <w:r w:rsidRPr="0075239A">
        <w:rPr>
          <w:rFonts w:hint="eastAsia"/>
        </w:rPr>
        <w:tab/>
      </w:r>
      <w:r w:rsidRPr="0075239A">
        <w:rPr>
          <w:rFonts w:hint="eastAsia"/>
        </w:rPr>
        <w:t>多行文字方塊</w:t>
      </w:r>
    </w:p>
    <w:p w14:paraId="47695908" w14:textId="5E18FB35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C.</w:t>
      </w:r>
      <w:r w:rsidRPr="0075239A">
        <w:rPr>
          <w:rFonts w:hint="eastAsia"/>
        </w:rPr>
        <w:t>單行文字方塊</w:t>
      </w:r>
      <w:r w:rsidRPr="0075239A">
        <w:rPr>
          <w:rFonts w:hint="eastAsia"/>
        </w:rPr>
        <w:tab/>
      </w:r>
      <w:r w:rsidR="0075239A">
        <w:tab/>
      </w:r>
      <w:r w:rsidR="0075239A">
        <w:tab/>
      </w:r>
      <w:r w:rsidRPr="0075239A">
        <w:rPr>
          <w:rFonts w:hint="eastAsia"/>
        </w:rPr>
        <w:tab/>
        <w:t>D.</w:t>
      </w:r>
      <w:r w:rsidRPr="0075239A">
        <w:rPr>
          <w:rFonts w:hint="eastAsia"/>
        </w:rPr>
        <w:tab/>
      </w:r>
      <w:r w:rsidRPr="0075239A">
        <w:rPr>
          <w:rFonts w:hint="eastAsia"/>
        </w:rPr>
        <w:t>下拉式清單</w:t>
      </w:r>
    </w:p>
    <w:p w14:paraId="2F8969D7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>(  )3.</w:t>
      </w:r>
      <w:r w:rsidRPr="0075239A">
        <w:rPr>
          <w:rFonts w:hint="eastAsia"/>
        </w:rPr>
        <w:tab/>
      </w:r>
      <w:r w:rsidRPr="0075239A">
        <w:rPr>
          <w:rFonts w:hint="eastAsia"/>
        </w:rPr>
        <w:t>表單處理程式可以使用下列哪種語言來撰寫？</w:t>
      </w:r>
    </w:p>
    <w:p w14:paraId="4F9F2413" w14:textId="77777777" w:rsidR="0075239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A. PHP</w:t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</w:p>
    <w:p w14:paraId="38E713D1" w14:textId="11CBB9AF" w:rsidR="0075239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B.</w:t>
      </w:r>
      <w:r w:rsidRPr="0075239A">
        <w:rPr>
          <w:rFonts w:hint="eastAsia"/>
        </w:rPr>
        <w:tab/>
        <w:t>VBScript</w:t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</w:p>
    <w:p w14:paraId="200A0D22" w14:textId="77777777" w:rsidR="0075239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C. Pascal</w:t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  <w:r w:rsidRPr="0075239A">
        <w:rPr>
          <w:rFonts w:hint="eastAsia"/>
        </w:rPr>
        <w:tab/>
      </w:r>
    </w:p>
    <w:p w14:paraId="45AE2017" w14:textId="2737BAE8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D.</w:t>
      </w:r>
      <w:r w:rsidRPr="0075239A">
        <w:rPr>
          <w:rFonts w:hint="eastAsia"/>
        </w:rPr>
        <w:tab/>
      </w:r>
      <w:r w:rsidRPr="0075239A">
        <w:rPr>
          <w:rFonts w:hint="eastAsia"/>
        </w:rPr>
        <w:t>以上皆可</w:t>
      </w:r>
    </w:p>
    <w:p w14:paraId="4411FB08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>(  )4.</w:t>
      </w:r>
      <w:r w:rsidRPr="0075239A">
        <w:rPr>
          <w:rFonts w:hint="eastAsia"/>
        </w:rPr>
        <w:tab/>
      </w:r>
      <w:r w:rsidRPr="0075239A">
        <w:rPr>
          <w:rFonts w:hint="eastAsia"/>
        </w:rPr>
        <w:t>下列有關單行文字方塊的敘述何者錯誤？</w:t>
      </w:r>
    </w:p>
    <w:p w14:paraId="00D8323C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A.</w:t>
      </w:r>
      <w:r w:rsidRPr="0075239A">
        <w:rPr>
          <w:rFonts w:hint="eastAsia"/>
        </w:rPr>
        <w:tab/>
      </w:r>
      <w:r w:rsidRPr="0075239A">
        <w:rPr>
          <w:rFonts w:hint="eastAsia"/>
        </w:rPr>
        <w:t>名稱不限中英文字</w:t>
      </w:r>
    </w:p>
    <w:p w14:paraId="010BD07D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 xml:space="preserve">B. [Tab] </w:t>
      </w:r>
      <w:r w:rsidRPr="0075239A">
        <w:rPr>
          <w:rFonts w:hint="eastAsia"/>
        </w:rPr>
        <w:t>鍵順序可以是</w:t>
      </w:r>
      <w:r w:rsidRPr="0075239A">
        <w:rPr>
          <w:rFonts w:hint="eastAsia"/>
        </w:rPr>
        <w:t>1 ~ 999</w:t>
      </w:r>
      <w:r w:rsidRPr="0075239A">
        <w:rPr>
          <w:rFonts w:hint="eastAsia"/>
        </w:rPr>
        <w:t>的數字</w:t>
      </w:r>
    </w:p>
    <w:p w14:paraId="3D49F0BA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lastRenderedPageBreak/>
        <w:tab/>
      </w:r>
      <w:r w:rsidRPr="0075239A">
        <w:rPr>
          <w:rFonts w:hint="eastAsia"/>
        </w:rPr>
        <w:tab/>
        <w:t xml:space="preserve">C. &lt;input&gt; </w:t>
      </w:r>
      <w:r w:rsidRPr="0075239A">
        <w:rPr>
          <w:rFonts w:hint="eastAsia"/>
        </w:rPr>
        <w:t>標籤的</w:t>
      </w:r>
      <w:r w:rsidRPr="0075239A">
        <w:rPr>
          <w:rFonts w:hint="eastAsia"/>
        </w:rPr>
        <w:t>type</w:t>
      </w:r>
      <w:r w:rsidRPr="0075239A">
        <w:rPr>
          <w:rFonts w:hint="eastAsia"/>
        </w:rPr>
        <w:t>屬性必須設定為</w:t>
      </w:r>
      <w:r w:rsidRPr="0075239A">
        <w:rPr>
          <w:rFonts w:hint="eastAsia"/>
        </w:rPr>
        <w:t>text</w:t>
      </w:r>
    </w:p>
    <w:p w14:paraId="58A4E014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D.</w:t>
      </w:r>
      <w:r w:rsidRPr="0075239A">
        <w:rPr>
          <w:rFonts w:hint="eastAsia"/>
        </w:rPr>
        <w:t>若要顯示預設的資訊，可以設定</w:t>
      </w:r>
      <w:r w:rsidRPr="0075239A">
        <w:rPr>
          <w:rFonts w:hint="eastAsia"/>
        </w:rPr>
        <w:t>value</w:t>
      </w:r>
      <w:r w:rsidRPr="0075239A">
        <w:rPr>
          <w:rFonts w:hint="eastAsia"/>
        </w:rPr>
        <w:t>屬性</w:t>
      </w:r>
    </w:p>
    <w:p w14:paraId="48353BF4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>(  )5.</w:t>
      </w:r>
      <w:r w:rsidRPr="0075239A">
        <w:rPr>
          <w:rFonts w:hint="eastAsia"/>
        </w:rPr>
        <w:tab/>
      </w:r>
      <w:r w:rsidRPr="0075239A">
        <w:rPr>
          <w:rFonts w:hint="eastAsia"/>
        </w:rPr>
        <w:t>下列有關選擇鈕的敘述何者錯誤？</w:t>
      </w:r>
    </w:p>
    <w:p w14:paraId="3D49CD91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A.</w:t>
      </w:r>
      <w:r w:rsidRPr="0075239A">
        <w:rPr>
          <w:rFonts w:hint="eastAsia"/>
        </w:rPr>
        <w:tab/>
      </w:r>
      <w:r w:rsidRPr="0075239A">
        <w:rPr>
          <w:rFonts w:hint="eastAsia"/>
        </w:rPr>
        <w:t>選擇鈕適合用來詢問只有一個答案的問題</w:t>
      </w:r>
    </w:p>
    <w:p w14:paraId="536009EB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B.</w:t>
      </w:r>
      <w:r w:rsidRPr="0075239A">
        <w:rPr>
          <w:rFonts w:hint="eastAsia"/>
        </w:rPr>
        <w:t>同一組選擇鈕的每</w:t>
      </w:r>
      <w:proofErr w:type="gramStart"/>
      <w:r w:rsidRPr="0075239A">
        <w:rPr>
          <w:rFonts w:hint="eastAsia"/>
        </w:rPr>
        <w:t>個</w:t>
      </w:r>
      <w:proofErr w:type="gramEnd"/>
      <w:r w:rsidRPr="0075239A">
        <w:rPr>
          <w:rFonts w:hint="eastAsia"/>
        </w:rPr>
        <w:t>選項名稱必須相同</w:t>
      </w:r>
    </w:p>
    <w:p w14:paraId="266958D6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 xml:space="preserve">C. &lt;input&gt; </w:t>
      </w:r>
      <w:r w:rsidRPr="0075239A">
        <w:rPr>
          <w:rFonts w:hint="eastAsia"/>
        </w:rPr>
        <w:t>標籤的</w:t>
      </w:r>
      <w:r w:rsidRPr="0075239A">
        <w:rPr>
          <w:rFonts w:hint="eastAsia"/>
        </w:rPr>
        <w:t>type</w:t>
      </w:r>
      <w:r w:rsidRPr="0075239A">
        <w:rPr>
          <w:rFonts w:hint="eastAsia"/>
        </w:rPr>
        <w:t>屬性必須設定為</w:t>
      </w:r>
      <w:r w:rsidRPr="0075239A">
        <w:rPr>
          <w:rFonts w:hint="eastAsia"/>
        </w:rPr>
        <w:t>checkbox</w:t>
      </w:r>
    </w:p>
    <w:p w14:paraId="3281C2C4" w14:textId="77777777" w:rsidR="00C606DA" w:rsidRPr="0075239A" w:rsidRDefault="00C606DA" w:rsidP="0075239A">
      <w:pPr>
        <w:pStyle w:val="a9"/>
      </w:pPr>
      <w:r w:rsidRPr="0075239A">
        <w:rPr>
          <w:rFonts w:hint="eastAsia"/>
        </w:rPr>
        <w:tab/>
      </w:r>
      <w:r w:rsidRPr="0075239A">
        <w:rPr>
          <w:rFonts w:hint="eastAsia"/>
        </w:rPr>
        <w:tab/>
        <w:t>D.</w:t>
      </w:r>
      <w:r w:rsidRPr="0075239A">
        <w:rPr>
          <w:rFonts w:hint="eastAsia"/>
        </w:rPr>
        <w:t>同一組選擇鈕的每</w:t>
      </w:r>
      <w:proofErr w:type="gramStart"/>
      <w:r w:rsidRPr="0075239A">
        <w:rPr>
          <w:rFonts w:hint="eastAsia"/>
        </w:rPr>
        <w:t>個</w:t>
      </w:r>
      <w:proofErr w:type="gramEnd"/>
      <w:r w:rsidRPr="0075239A">
        <w:rPr>
          <w:rFonts w:hint="eastAsia"/>
        </w:rPr>
        <w:t>選項是透過</w:t>
      </w:r>
      <w:r w:rsidRPr="0075239A">
        <w:rPr>
          <w:rFonts w:hint="eastAsia"/>
        </w:rPr>
        <w:t>value</w:t>
      </w:r>
      <w:r w:rsidRPr="0075239A">
        <w:rPr>
          <w:rFonts w:hint="eastAsia"/>
        </w:rPr>
        <w:t>屬性去區分</w:t>
      </w:r>
    </w:p>
    <w:p w14:paraId="37199572" w14:textId="36930A47" w:rsidR="00C606DA" w:rsidRPr="008243FD" w:rsidRDefault="00C606DA" w:rsidP="008243FD">
      <w:pPr>
        <w:widowControl/>
        <w:spacing w:before="0" w:after="0" w:line="240" w:lineRule="auto"/>
        <w:jc w:val="left"/>
        <w:rPr>
          <w:rFonts w:ascii="Arno Pro SmText" w:eastAsia="華康明體 Std W3" w:hAnsi="Arno Pro SmText"/>
          <w:bCs/>
          <w:color w:val="000000"/>
          <w:spacing w:val="0"/>
          <w:w w:val="110"/>
          <w:sz w:val="20"/>
          <w:szCs w:val="36"/>
        </w:rPr>
      </w:pPr>
      <w:r>
        <w:rPr>
          <w:rFonts w:hint="eastAsia"/>
        </w:rPr>
        <w:t>(  )6.</w:t>
      </w:r>
      <w:r>
        <w:rPr>
          <w:rFonts w:hint="eastAsia"/>
        </w:rPr>
        <w:tab/>
        <w:t>下列敘述何者正確？</w:t>
      </w:r>
    </w:p>
    <w:p w14:paraId="6B8711C0" w14:textId="77777777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密碼欄位是在表單中看不見，但值仍會傳回</w:t>
      </w:r>
      <w:r>
        <w:rPr>
          <w:rFonts w:hint="eastAsia"/>
        </w:rPr>
        <w:t>Web</w:t>
      </w:r>
      <w:r>
        <w:rPr>
          <w:rFonts w:hint="eastAsia"/>
        </w:rPr>
        <w:t>伺服器的表單欄位</w:t>
      </w:r>
    </w:p>
    <w:p w14:paraId="37C0DCB3" w14:textId="77777777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B. &lt;form&gt; </w:t>
      </w:r>
      <w:r>
        <w:rPr>
          <w:rFonts w:hint="eastAsia"/>
        </w:rPr>
        <w:t>標籤的</w:t>
      </w:r>
      <w:r>
        <w:rPr>
          <w:rFonts w:hint="eastAsia"/>
        </w:rPr>
        <w:t>method</w:t>
      </w:r>
      <w:r>
        <w:rPr>
          <w:rFonts w:hint="eastAsia"/>
        </w:rPr>
        <w:t>屬性可以設定表單處理程式</w:t>
      </w:r>
    </w:p>
    <w:p w14:paraId="7CDF92DE" w14:textId="77777777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C. &lt;input&gt; </w:t>
      </w:r>
      <w:r>
        <w:rPr>
          <w:rFonts w:hint="eastAsia"/>
        </w:rPr>
        <w:t>標籤的</w:t>
      </w:r>
      <w:r>
        <w:rPr>
          <w:rFonts w:hint="eastAsia"/>
        </w:rPr>
        <w:t>target</w:t>
      </w:r>
      <w:r>
        <w:rPr>
          <w:rFonts w:hint="eastAsia"/>
        </w:rPr>
        <w:t>屬性可以設定表單處理程式的目標框架名稱</w:t>
      </w:r>
    </w:p>
    <w:p w14:paraId="281258AB" w14:textId="77777777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D. get</w:t>
      </w:r>
      <w:r>
        <w:rPr>
          <w:rFonts w:hint="eastAsia"/>
        </w:rPr>
        <w:t>方式在傳送密碼欄位時不會以星號</w:t>
      </w:r>
      <w:r>
        <w:rPr>
          <w:rFonts w:hint="eastAsia"/>
        </w:rPr>
        <w:t xml:space="preserve"> (*) </w:t>
      </w:r>
      <w:r>
        <w:rPr>
          <w:rFonts w:hint="eastAsia"/>
        </w:rPr>
        <w:t>表示</w:t>
      </w:r>
    </w:p>
    <w:p w14:paraId="62E06213" w14:textId="77777777" w:rsidR="00C606DA" w:rsidRDefault="00C606DA" w:rsidP="00C606DA">
      <w:pPr>
        <w:pStyle w:val="a9"/>
      </w:pPr>
      <w:r>
        <w:rPr>
          <w:rFonts w:hint="eastAsia"/>
        </w:rPr>
        <w:t>(  )7.</w:t>
      </w:r>
      <w:r>
        <w:rPr>
          <w:rFonts w:hint="eastAsia"/>
        </w:rPr>
        <w:tab/>
      </w:r>
      <w:r>
        <w:rPr>
          <w:rFonts w:hint="eastAsia"/>
        </w:rPr>
        <w:t>我們可以使用下列哪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變數取得表單欄位的值？</w:t>
      </w:r>
    </w:p>
    <w:p w14:paraId="2E3B6126" w14:textId="77777777" w:rsidR="0075239A" w:rsidRDefault="00C606DA" w:rsidP="00C606DA">
      <w:pPr>
        <w:pStyle w:val="a9"/>
      </w:pPr>
      <w:r>
        <w:tab/>
      </w:r>
      <w:r>
        <w:tab/>
        <w:t>A. $_SERVER</w:t>
      </w:r>
      <w:r>
        <w:tab/>
      </w:r>
    </w:p>
    <w:p w14:paraId="0EB83491" w14:textId="29153913" w:rsidR="0075239A" w:rsidRDefault="00C606DA" w:rsidP="00C606DA">
      <w:pPr>
        <w:pStyle w:val="a9"/>
      </w:pPr>
      <w:r>
        <w:tab/>
      </w:r>
      <w:r>
        <w:tab/>
        <w:t>B.</w:t>
      </w:r>
      <w:r>
        <w:tab/>
        <w:t>$_COOKIE</w:t>
      </w:r>
      <w:r>
        <w:tab/>
      </w:r>
    </w:p>
    <w:p w14:paraId="329DE0AD" w14:textId="77777777" w:rsidR="0075239A" w:rsidRDefault="00C606DA" w:rsidP="00C606DA">
      <w:pPr>
        <w:pStyle w:val="a9"/>
      </w:pPr>
      <w:r>
        <w:tab/>
      </w:r>
      <w:r>
        <w:tab/>
        <w:t>C. $_POST</w:t>
      </w:r>
      <w:r>
        <w:tab/>
      </w:r>
      <w:r>
        <w:tab/>
      </w:r>
    </w:p>
    <w:p w14:paraId="551F5775" w14:textId="0B27D2B9" w:rsidR="00C606DA" w:rsidRDefault="00C606DA" w:rsidP="00C606DA">
      <w:pPr>
        <w:pStyle w:val="a9"/>
      </w:pPr>
      <w:r>
        <w:tab/>
      </w:r>
      <w:r>
        <w:tab/>
        <w:t>D.</w:t>
      </w:r>
      <w:r w:rsidR="0075239A">
        <w:rPr>
          <w:rFonts w:hint="eastAsia"/>
        </w:rPr>
        <w:t xml:space="preserve"> </w:t>
      </w:r>
      <w:r>
        <w:t>$_SESSION</w:t>
      </w:r>
    </w:p>
    <w:p w14:paraId="2E6AF434" w14:textId="77777777" w:rsidR="00C606DA" w:rsidRDefault="00C606DA" w:rsidP="00C606DA">
      <w:pPr>
        <w:pStyle w:val="a9"/>
      </w:pPr>
      <w:r>
        <w:rPr>
          <w:rFonts w:hint="eastAsia"/>
        </w:rPr>
        <w:t>(  )8.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函式可以刪除</w:t>
      </w:r>
      <w:r>
        <w:rPr>
          <w:rFonts w:hint="eastAsia"/>
        </w:rPr>
        <w:t>Cookie</w:t>
      </w:r>
      <w:r>
        <w:rPr>
          <w:rFonts w:hint="eastAsia"/>
        </w:rPr>
        <w:t>？</w:t>
      </w:r>
    </w:p>
    <w:p w14:paraId="25076A58" w14:textId="77777777" w:rsidR="0075239A" w:rsidRDefault="00C606DA" w:rsidP="00C606DA">
      <w:pPr>
        <w:pStyle w:val="a9"/>
      </w:pPr>
      <w:r>
        <w:tab/>
      </w:r>
      <w:r>
        <w:tab/>
        <w:t xml:space="preserve">A. </w:t>
      </w:r>
      <w:proofErr w:type="spellStart"/>
      <w:r>
        <w:t>clearcookie</w:t>
      </w:r>
      <w:proofErr w:type="spellEnd"/>
      <w:r>
        <w:t>()</w:t>
      </w:r>
    </w:p>
    <w:p w14:paraId="6C12D228" w14:textId="6DC12077" w:rsidR="0075239A" w:rsidRDefault="00C606DA" w:rsidP="00C606DA">
      <w:pPr>
        <w:pStyle w:val="a9"/>
      </w:pPr>
      <w:r>
        <w:tab/>
      </w:r>
      <w:r>
        <w:tab/>
        <w:t>B.</w:t>
      </w:r>
      <w:r>
        <w:tab/>
      </w:r>
      <w:proofErr w:type="spellStart"/>
      <w:r>
        <w:t>setcookie</w:t>
      </w:r>
      <w:proofErr w:type="spellEnd"/>
      <w:r>
        <w:t>()</w:t>
      </w:r>
      <w:r>
        <w:tab/>
      </w:r>
    </w:p>
    <w:p w14:paraId="72815C13" w14:textId="77777777" w:rsidR="0075239A" w:rsidRDefault="00C606DA" w:rsidP="00C606DA">
      <w:pPr>
        <w:pStyle w:val="a9"/>
      </w:pPr>
      <w:r>
        <w:tab/>
      </w:r>
      <w:r>
        <w:tab/>
        <w:t xml:space="preserve">C. </w:t>
      </w:r>
      <w:proofErr w:type="spellStart"/>
      <w:r>
        <w:t>ob_start</w:t>
      </w:r>
      <w:proofErr w:type="spellEnd"/>
      <w:r>
        <w:t>()</w:t>
      </w:r>
      <w:r>
        <w:tab/>
      </w:r>
    </w:p>
    <w:p w14:paraId="58273A6B" w14:textId="28878837" w:rsidR="00C606DA" w:rsidRDefault="00C606DA" w:rsidP="00C606DA">
      <w:pPr>
        <w:pStyle w:val="a9"/>
      </w:pPr>
      <w:r>
        <w:tab/>
      </w:r>
      <w:r>
        <w:tab/>
        <w:t>D.</w:t>
      </w:r>
      <w:r>
        <w:tab/>
      </w:r>
      <w:proofErr w:type="spellStart"/>
      <w:r>
        <w:t>ob_end_flush</w:t>
      </w:r>
      <w:proofErr w:type="spellEnd"/>
      <w:r>
        <w:t>()</w:t>
      </w:r>
    </w:p>
    <w:p w14:paraId="73F8F84E" w14:textId="77777777" w:rsidR="00C606DA" w:rsidRDefault="00C606DA" w:rsidP="00C606DA">
      <w:pPr>
        <w:pStyle w:val="a9"/>
      </w:pPr>
      <w:r>
        <w:rPr>
          <w:rFonts w:hint="eastAsia"/>
        </w:rPr>
        <w:t>(  )9.</w:t>
      </w:r>
      <w:r>
        <w:rPr>
          <w:rFonts w:hint="eastAsia"/>
        </w:rPr>
        <w:tab/>
      </w:r>
      <w:r>
        <w:rPr>
          <w:rFonts w:hint="eastAsia"/>
        </w:rPr>
        <w:t>下列關於變數、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的比較何者錯誤？</w:t>
      </w:r>
    </w:p>
    <w:p w14:paraId="315AB595" w14:textId="77777777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變數的生命週期起始於網頁開始執行時，結束於網頁終止執行時</w:t>
      </w:r>
    </w:p>
    <w:p w14:paraId="7FF4E8AC" w14:textId="77777777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B. 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預設的生命週期都是等於瀏覽器的執行期間</w:t>
      </w:r>
    </w:p>
    <w:p w14:paraId="718EFCA0" w14:textId="0C83E429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我們可以自行設定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的生命週期</w:t>
      </w:r>
    </w:p>
    <w:p w14:paraId="157E86EE" w14:textId="77777777" w:rsidR="00C606DA" w:rsidRDefault="00C606DA" w:rsidP="00C606DA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D. 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均存放在用戶端的記憶體或磁碟</w:t>
      </w:r>
    </w:p>
    <w:p w14:paraId="320B153B" w14:textId="77777777" w:rsidR="00C606DA" w:rsidRDefault="00C606DA" w:rsidP="00C606DA">
      <w:pPr>
        <w:pStyle w:val="a9"/>
      </w:pPr>
      <w:r>
        <w:rPr>
          <w:rFonts w:hint="eastAsia"/>
        </w:rPr>
        <w:t>(  )10.</w:t>
      </w:r>
      <w:r>
        <w:rPr>
          <w:rFonts w:hint="eastAsia"/>
        </w:rPr>
        <w:tab/>
      </w:r>
      <w:r>
        <w:rPr>
          <w:rFonts w:hint="eastAsia"/>
        </w:rPr>
        <w:t>下列敘述何者錯誤？</w:t>
      </w:r>
    </w:p>
    <w:p w14:paraId="6E3A37D2" w14:textId="77777777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若要將網頁重新導向，可以使用</w:t>
      </w:r>
      <w:proofErr w:type="spellStart"/>
      <w:r>
        <w:rPr>
          <w:rFonts w:hint="eastAsia"/>
        </w:rPr>
        <w:t>ob_start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函式</w:t>
      </w:r>
    </w:p>
    <w:p w14:paraId="4A7C66C1" w14:textId="443B9282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傳送自訂的</w:t>
      </w:r>
      <w:r>
        <w:rPr>
          <w:rFonts w:hint="eastAsia"/>
        </w:rPr>
        <w:t>HTTP Header</w:t>
      </w:r>
      <w:r>
        <w:rPr>
          <w:rFonts w:hint="eastAsia"/>
        </w:rPr>
        <w:t>都必須放在任何輸出的前面</w:t>
      </w:r>
    </w:p>
    <w:p w14:paraId="217ED082" w14:textId="67B64AA6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功能之前要呼叫</w:t>
      </w:r>
      <w:proofErr w:type="spellStart"/>
      <w:r>
        <w:rPr>
          <w:rFonts w:hint="eastAsia"/>
        </w:rPr>
        <w:t>session_start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函式</w:t>
      </w:r>
    </w:p>
    <w:p w14:paraId="489C6492" w14:textId="1911CF44" w:rsidR="00C606DA" w:rsidRDefault="00C606DA" w:rsidP="00C606D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D. Session ID</w:t>
      </w:r>
      <w:r>
        <w:rPr>
          <w:rFonts w:hint="eastAsia"/>
        </w:rPr>
        <w:t>是存放在用戶端的</w:t>
      </w:r>
      <w:r>
        <w:rPr>
          <w:rFonts w:hint="eastAsia"/>
        </w:rPr>
        <w:t>Cookie</w:t>
      </w:r>
    </w:p>
    <w:p w14:paraId="4ADDA369" w14:textId="77777777" w:rsidR="0090202F" w:rsidRDefault="0090202F" w:rsidP="008243FD">
      <w:pPr>
        <w:widowControl/>
        <w:spacing w:before="0" w:after="0" w:line="240" w:lineRule="auto"/>
        <w:jc w:val="left"/>
      </w:pPr>
    </w:p>
    <w:p w14:paraId="447D8929" w14:textId="77777777" w:rsidR="0090202F" w:rsidRDefault="0090202F" w:rsidP="008243FD">
      <w:pPr>
        <w:widowControl/>
        <w:spacing w:before="0" w:after="0" w:line="240" w:lineRule="auto"/>
        <w:jc w:val="left"/>
      </w:pPr>
    </w:p>
    <w:p w14:paraId="62C5B7A1" w14:textId="3D5A18FD" w:rsidR="00955CAD" w:rsidRPr="0090202F" w:rsidRDefault="00955CAD" w:rsidP="008243FD">
      <w:pPr>
        <w:widowControl/>
        <w:spacing w:before="0" w:after="0" w:line="240" w:lineRule="auto"/>
        <w:jc w:val="left"/>
        <w:rPr>
          <w:rFonts w:ascii="Arial" w:eastAsia="華康明體 Std W9" w:hAnsi="Arial"/>
          <w:bCs/>
          <w:color w:val="000000"/>
          <w:spacing w:val="0"/>
          <w:w w:val="110"/>
          <w:sz w:val="26"/>
          <w:szCs w:val="36"/>
        </w:rPr>
      </w:pPr>
      <w:bookmarkStart w:id="0" w:name="_GoBack"/>
      <w:bookmarkEnd w:id="0"/>
      <w:r>
        <w:rPr>
          <w:rFonts w:hint="eastAsia"/>
        </w:rPr>
        <w:t>第11章</w:t>
      </w:r>
      <w:r w:rsidRPr="002815F5">
        <w:rPr>
          <w:rFonts w:hint="eastAsia"/>
        </w:rPr>
        <w:t>學習評量</w:t>
      </w:r>
      <w:r>
        <w:rPr>
          <w:rFonts w:hint="eastAsia"/>
        </w:rPr>
        <w:t>解答</w:t>
      </w:r>
    </w:p>
    <w:p w14:paraId="56229878" w14:textId="451A6D82" w:rsidR="00955CAD" w:rsidRPr="005A33C5" w:rsidRDefault="00955CAD" w:rsidP="00955CAD">
      <w:pPr>
        <w:pStyle w:val="1-22"/>
      </w:pPr>
      <w:r>
        <w:rPr>
          <w:rFonts w:ascii="微軟正黑體" w:eastAsia="微軟正黑體" w:hAnsi="微軟正黑體" w:cs="微軟正黑體" w:hint="eastAsia"/>
        </w:rPr>
        <w:t>選</w:t>
      </w:r>
      <w:r>
        <w:rPr>
          <w:rFonts w:hint="eastAsia"/>
        </w:rPr>
        <w:t>擇題</w:t>
      </w:r>
    </w:p>
    <w:p w14:paraId="5EFF251A" w14:textId="77777777" w:rsidR="00955CAD" w:rsidRDefault="00955CAD" w:rsidP="00955CAD">
      <w:pPr>
        <w:pStyle w:val="a9"/>
      </w:pPr>
      <w:r>
        <w:rPr>
          <w:rFonts w:hint="eastAsia"/>
        </w:rPr>
        <w:t>(  )1.</w:t>
      </w:r>
      <w:r>
        <w:rPr>
          <w:rFonts w:hint="eastAsia"/>
        </w:rPr>
        <w:tab/>
      </w:r>
      <w:r>
        <w:rPr>
          <w:rFonts w:hint="eastAsia"/>
        </w:rPr>
        <w:t>下列何者屬於瀏覽器端</w:t>
      </w:r>
      <w:r>
        <w:rPr>
          <w:rFonts w:hint="eastAsia"/>
        </w:rPr>
        <w:t>Scripts</w:t>
      </w:r>
      <w:r>
        <w:rPr>
          <w:rFonts w:hint="eastAsia"/>
        </w:rPr>
        <w:t>？</w:t>
      </w:r>
    </w:p>
    <w:p w14:paraId="7D3F3261" w14:textId="19F2DE39" w:rsidR="00955CAD" w:rsidRDefault="00955CAD" w:rsidP="00955CAD">
      <w:pPr>
        <w:pStyle w:val="a9"/>
      </w:pPr>
      <w:r>
        <w:tab/>
      </w:r>
      <w:r>
        <w:tab/>
        <w:t>A. ASP.NET</w:t>
      </w:r>
      <w:r w:rsidR="0079207D">
        <w:tab/>
      </w:r>
      <w:r w:rsidR="0079207D">
        <w:tab/>
      </w:r>
      <w:r>
        <w:tab/>
      </w:r>
      <w:r>
        <w:tab/>
        <w:t>B. JSP</w:t>
      </w:r>
    </w:p>
    <w:p w14:paraId="7C7CAE91" w14:textId="497346FC" w:rsidR="00955CAD" w:rsidRDefault="00955CAD" w:rsidP="00955CAD">
      <w:pPr>
        <w:pStyle w:val="a9"/>
      </w:pPr>
      <w:r>
        <w:tab/>
      </w:r>
      <w:r>
        <w:tab/>
        <w:t>C. PHP</w:t>
      </w:r>
      <w:r>
        <w:tab/>
      </w:r>
      <w:r>
        <w:tab/>
      </w:r>
      <w:r w:rsidR="0079207D">
        <w:tab/>
      </w:r>
      <w:r w:rsidR="0079207D">
        <w:tab/>
      </w:r>
      <w:r w:rsidR="0079207D">
        <w:tab/>
      </w:r>
      <w:r>
        <w:t>D. JavaScript</w:t>
      </w:r>
    </w:p>
    <w:p w14:paraId="5641F047" w14:textId="77777777" w:rsidR="00955CAD" w:rsidRDefault="00955CAD" w:rsidP="00955CAD">
      <w:pPr>
        <w:pStyle w:val="a9"/>
      </w:pPr>
      <w:r>
        <w:rPr>
          <w:rFonts w:hint="eastAsia"/>
        </w:rPr>
        <w:t>(  )2.</w:t>
      </w:r>
      <w:r>
        <w:rPr>
          <w:rFonts w:hint="eastAsia"/>
        </w:rPr>
        <w:tab/>
      </w:r>
      <w:r>
        <w:rPr>
          <w:rFonts w:hint="eastAsia"/>
        </w:rPr>
        <w:t>下列關於</w:t>
      </w:r>
      <w:r>
        <w:rPr>
          <w:rFonts w:hint="eastAsia"/>
        </w:rPr>
        <w:t>Ajax</w:t>
      </w:r>
      <w:r>
        <w:rPr>
          <w:rFonts w:hint="eastAsia"/>
        </w:rPr>
        <w:t>的敘述何者錯誤？</w:t>
      </w:r>
    </w:p>
    <w:p w14:paraId="3AABBA85" w14:textId="77777777" w:rsidR="00955CAD" w:rsidRDefault="00955CAD" w:rsidP="00955CA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r>
        <w:rPr>
          <w:rFonts w:hint="eastAsia"/>
        </w:rPr>
        <w:t>非同步溝通無須將整個網頁內容傳回</w:t>
      </w:r>
      <w:r>
        <w:rPr>
          <w:rFonts w:hint="eastAsia"/>
        </w:rPr>
        <w:t>Web</w:t>
      </w:r>
      <w:r>
        <w:rPr>
          <w:rFonts w:hint="eastAsia"/>
        </w:rPr>
        <w:t>伺服器</w:t>
      </w:r>
    </w:p>
    <w:p w14:paraId="691F5B47" w14:textId="77777777" w:rsidR="00955CAD" w:rsidRDefault="00955CAD" w:rsidP="00955CA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B. Google</w:t>
      </w:r>
      <w:r>
        <w:rPr>
          <w:rFonts w:hint="eastAsia"/>
        </w:rPr>
        <w:t>地圖因為使用</w:t>
      </w:r>
      <w:r>
        <w:rPr>
          <w:rFonts w:hint="eastAsia"/>
        </w:rPr>
        <w:t>Ajax</w:t>
      </w:r>
      <w:r>
        <w:rPr>
          <w:rFonts w:hint="eastAsia"/>
        </w:rPr>
        <w:t>技術可以減少延遲</w:t>
      </w:r>
    </w:p>
    <w:p w14:paraId="72FDA043" w14:textId="77777777" w:rsidR="00955CAD" w:rsidRDefault="00955CAD" w:rsidP="00955CA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技術的網頁每次更新表單欄位都會重新載入整個網頁</w:t>
      </w:r>
    </w:p>
    <w:p w14:paraId="23AE1D15" w14:textId="2F01792F" w:rsidR="006E6EC6" w:rsidRDefault="00955CAD" w:rsidP="00955CA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基於安全性限制，</w:t>
      </w:r>
      <w:r>
        <w:rPr>
          <w:rFonts w:hint="eastAsia"/>
        </w:rPr>
        <w:t>Ajax</w:t>
      </w:r>
      <w:r>
        <w:rPr>
          <w:rFonts w:hint="eastAsia"/>
        </w:rPr>
        <w:t>在一般情況下無法跨網域運作</w:t>
      </w:r>
    </w:p>
    <w:p w14:paraId="6692CA7A" w14:textId="3F7631D0" w:rsidR="00966E2E" w:rsidRDefault="00966E2E" w:rsidP="0079207D">
      <w:pPr>
        <w:pStyle w:val="a9"/>
        <w:ind w:left="678" w:hanging="678"/>
      </w:pPr>
      <w:r>
        <w:rPr>
          <w:rFonts w:hint="eastAsia"/>
        </w:rPr>
        <w:t>(</w:t>
      </w:r>
      <w:r>
        <w:t xml:space="preserve">  )3.</w:t>
      </w:r>
      <w:r>
        <w:tab/>
      </w:r>
      <w:r>
        <w:rPr>
          <w:rFonts w:hint="eastAsia"/>
        </w:rPr>
        <w:t>我們可以呼叫</w:t>
      </w:r>
      <w:proofErr w:type="spellStart"/>
      <w:r w:rsidRPr="00966E2E">
        <w:rPr>
          <w:rFonts w:hint="eastAsia"/>
        </w:rPr>
        <w:t>XMLHttpRequest</w:t>
      </w:r>
      <w:proofErr w:type="spellEnd"/>
      <w:r w:rsidRPr="00966E2E">
        <w:rPr>
          <w:rFonts w:hint="eastAsia"/>
        </w:rPr>
        <w:t>物件的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 w:rsidRPr="00966E2E">
        <w:rPr>
          <w:rFonts w:hint="eastAsia"/>
        </w:rPr>
        <w:t>方法來設定要向</w:t>
      </w:r>
      <w:r w:rsidRPr="00966E2E">
        <w:rPr>
          <w:rFonts w:hint="eastAsia"/>
        </w:rPr>
        <w:t>Web</w:t>
      </w:r>
      <w:r w:rsidRPr="00966E2E">
        <w:rPr>
          <w:rFonts w:hint="eastAsia"/>
        </w:rPr>
        <w:t>伺服器要求什麼資源</w:t>
      </w:r>
      <w:r>
        <w:rPr>
          <w:rFonts w:hint="eastAsia"/>
        </w:rPr>
        <w:t>？</w:t>
      </w:r>
    </w:p>
    <w:p w14:paraId="02A8C7DC" w14:textId="60DE361B" w:rsidR="0079207D" w:rsidRDefault="00966E2E" w:rsidP="00955CAD">
      <w:pPr>
        <w:pStyle w:val="a9"/>
      </w:pPr>
      <w:r>
        <w:tab/>
      </w:r>
      <w:r>
        <w:tab/>
      </w:r>
      <w:r>
        <w:rPr>
          <w:rFonts w:hint="eastAsia"/>
        </w:rPr>
        <w:t xml:space="preserve">A. </w:t>
      </w:r>
      <w:r>
        <w:t>open()</w:t>
      </w:r>
      <w:r>
        <w:tab/>
      </w:r>
      <w:r>
        <w:tab/>
      </w:r>
      <w:r w:rsidR="0079207D">
        <w:tab/>
      </w:r>
      <w:r w:rsidR="0079207D">
        <w:tab/>
      </w:r>
      <w:r w:rsidR="0079207D">
        <w:tab/>
      </w:r>
      <w:r>
        <w:t>B. request()</w:t>
      </w:r>
    </w:p>
    <w:p w14:paraId="3461BBA0" w14:textId="47CE9B7A" w:rsidR="00966E2E" w:rsidRDefault="00966E2E" w:rsidP="00955CAD">
      <w:pPr>
        <w:pStyle w:val="a9"/>
      </w:pPr>
      <w:r>
        <w:tab/>
      </w:r>
      <w:r>
        <w:tab/>
        <w:t xml:space="preserve">C. </w:t>
      </w:r>
      <w:r>
        <w:rPr>
          <w:rFonts w:hint="eastAsia"/>
        </w:rPr>
        <w:t>r</w:t>
      </w:r>
      <w:r>
        <w:t>esponse()</w:t>
      </w:r>
      <w:r>
        <w:tab/>
      </w:r>
      <w:r w:rsidR="0079207D">
        <w:tab/>
      </w:r>
      <w:r>
        <w:tab/>
        <w:t>D. send()</w:t>
      </w:r>
    </w:p>
    <w:p w14:paraId="02B4F226" w14:textId="3E5AE0A8" w:rsidR="00966E2E" w:rsidRDefault="00966E2E" w:rsidP="00955CAD">
      <w:pPr>
        <w:pStyle w:val="a9"/>
      </w:pPr>
      <w:r>
        <w:rPr>
          <w:rFonts w:hint="eastAsia"/>
        </w:rPr>
        <w:t>(</w:t>
      </w:r>
      <w:r>
        <w:t xml:space="preserve">  )4.</w:t>
      </w:r>
      <w:r>
        <w:tab/>
      </w:r>
      <w:r>
        <w:rPr>
          <w:rFonts w:hint="eastAsia"/>
        </w:rPr>
        <w:t>我們可以</w:t>
      </w:r>
      <w:r w:rsidRPr="00966E2E">
        <w:rPr>
          <w:rFonts w:hint="eastAsia"/>
        </w:rPr>
        <w:t>呼叫</w:t>
      </w:r>
      <w:proofErr w:type="spellStart"/>
      <w:r w:rsidRPr="00966E2E">
        <w:rPr>
          <w:rFonts w:hint="eastAsia"/>
        </w:rPr>
        <w:t>XMLHttpRequest</w:t>
      </w:r>
      <w:proofErr w:type="spellEnd"/>
      <w:r w:rsidRPr="00966E2E">
        <w:rPr>
          <w:rFonts w:hint="eastAsia"/>
        </w:rPr>
        <w:t>物件的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 w:rsidRPr="00966E2E">
        <w:rPr>
          <w:rFonts w:hint="eastAsia"/>
        </w:rPr>
        <w:t>方法來送出</w:t>
      </w:r>
      <w:r w:rsidRPr="00966E2E">
        <w:rPr>
          <w:rFonts w:hint="eastAsia"/>
        </w:rPr>
        <w:t>Http Request</w:t>
      </w:r>
      <w:r>
        <w:rPr>
          <w:rFonts w:hint="eastAsia"/>
        </w:rPr>
        <w:t>？</w:t>
      </w:r>
    </w:p>
    <w:p w14:paraId="6EF15CCB" w14:textId="76AD1E52" w:rsidR="0079207D" w:rsidRDefault="00966E2E" w:rsidP="00966E2E">
      <w:pPr>
        <w:pStyle w:val="a9"/>
      </w:pPr>
      <w:r>
        <w:tab/>
      </w:r>
      <w:r>
        <w:tab/>
      </w:r>
      <w:r>
        <w:rPr>
          <w:rFonts w:hint="eastAsia"/>
        </w:rPr>
        <w:t xml:space="preserve">A. </w:t>
      </w:r>
      <w:r>
        <w:t>open()</w:t>
      </w:r>
      <w:r>
        <w:tab/>
      </w:r>
      <w:r>
        <w:tab/>
      </w:r>
      <w:r w:rsidR="0079207D">
        <w:tab/>
      </w:r>
      <w:r w:rsidR="0079207D">
        <w:tab/>
      </w:r>
      <w:r w:rsidR="0079207D">
        <w:tab/>
      </w:r>
      <w:r>
        <w:t>B. request()</w:t>
      </w:r>
    </w:p>
    <w:p w14:paraId="5E58C2E4" w14:textId="6A711A8F" w:rsidR="00966E2E" w:rsidRDefault="00966E2E" w:rsidP="00966E2E">
      <w:pPr>
        <w:pStyle w:val="a9"/>
      </w:pPr>
      <w:r>
        <w:tab/>
      </w:r>
      <w:r>
        <w:tab/>
        <w:t xml:space="preserve">C. </w:t>
      </w:r>
      <w:r>
        <w:rPr>
          <w:rFonts w:hint="eastAsia"/>
        </w:rPr>
        <w:t>r</w:t>
      </w:r>
      <w:r>
        <w:t>esponse()</w:t>
      </w:r>
      <w:r>
        <w:tab/>
      </w:r>
      <w:r w:rsidR="0079207D">
        <w:tab/>
      </w:r>
      <w:r>
        <w:tab/>
        <w:t>D. send()</w:t>
      </w:r>
    </w:p>
    <w:p w14:paraId="5A614090" w14:textId="73E07624" w:rsidR="0079207D" w:rsidRDefault="0079207D" w:rsidP="0079207D">
      <w:pPr>
        <w:pStyle w:val="a9"/>
      </w:pPr>
      <w:r>
        <w:rPr>
          <w:rFonts w:hint="eastAsia"/>
        </w:rPr>
        <w:t>(  )5.</w:t>
      </w:r>
      <w:r>
        <w:tab/>
      </w:r>
      <w:r>
        <w:rPr>
          <w:rFonts w:hint="eastAsia"/>
        </w:rPr>
        <w:t>下列何者不是使用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技術的優點？</w:t>
      </w:r>
    </w:p>
    <w:p w14:paraId="29E2F13C" w14:textId="7B6763BB" w:rsidR="0079207D" w:rsidRDefault="0079207D" w:rsidP="0079207D">
      <w:pPr>
        <w:pStyle w:val="a9"/>
      </w:pPr>
      <w:r>
        <w:lastRenderedPageBreak/>
        <w:tab/>
      </w:r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非同步溝通無須將整個網頁內容傳回</w:t>
      </w:r>
      <w:r>
        <w:rPr>
          <w:rFonts w:hint="eastAsia"/>
        </w:rPr>
        <w:t>Web</w:t>
      </w:r>
      <w:r>
        <w:rPr>
          <w:rFonts w:hint="eastAsia"/>
        </w:rPr>
        <w:t>伺服器，能夠節省頻寬</w:t>
      </w:r>
    </w:p>
    <w:p w14:paraId="1E9BA269" w14:textId="6DCE701C" w:rsidR="0079207D" w:rsidRDefault="0079207D" w:rsidP="0079207D">
      <w:pPr>
        <w:pStyle w:val="a9"/>
      </w:pPr>
      <w:r>
        <w:tab/>
      </w:r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只傳回部分資料，能夠減輕</w:t>
      </w:r>
      <w:r>
        <w:rPr>
          <w:rFonts w:hint="eastAsia"/>
        </w:rPr>
        <w:t>Web</w:t>
      </w:r>
      <w:r>
        <w:rPr>
          <w:rFonts w:hint="eastAsia"/>
        </w:rPr>
        <w:t>伺服器的負荷</w:t>
      </w:r>
    </w:p>
    <w:p w14:paraId="5FF63B18" w14:textId="2D128673" w:rsidR="0079207D" w:rsidRDefault="0079207D" w:rsidP="0079207D">
      <w:pPr>
        <w:pStyle w:val="a9"/>
      </w:pPr>
      <w:r>
        <w:tab/>
      </w:r>
      <w:r>
        <w:tab/>
      </w:r>
      <w:r>
        <w:rPr>
          <w:rFonts w:hint="eastAsia"/>
        </w:rPr>
        <w:t xml:space="preserve">C. </w:t>
      </w:r>
      <w:r>
        <w:rPr>
          <w:rFonts w:hint="eastAsia"/>
        </w:rPr>
        <w:t>減少延遲，不會像傳統的動態網頁產生短暫空白或閃動的情況</w:t>
      </w:r>
    </w:p>
    <w:p w14:paraId="0CC75073" w14:textId="77777777" w:rsidR="008243FD" w:rsidRDefault="0079207D" w:rsidP="008243FD">
      <w:pPr>
        <w:pStyle w:val="a9"/>
      </w:pPr>
      <w:r>
        <w:tab/>
      </w:r>
      <w:r>
        <w:tab/>
      </w:r>
      <w:r>
        <w:rPr>
          <w:rFonts w:hint="eastAsia"/>
        </w:rPr>
        <w:t xml:space="preserve">D. </w:t>
      </w:r>
      <w:r>
        <w:rPr>
          <w:rFonts w:hint="eastAsia"/>
        </w:rPr>
        <w:t>網頁的程式碼比較簡潔</w:t>
      </w:r>
    </w:p>
    <w:p w14:paraId="3F9DEAA1" w14:textId="77777777" w:rsidR="008243FD" w:rsidRDefault="008243FD" w:rsidP="008243FD">
      <w:pPr>
        <w:pStyle w:val="a9"/>
      </w:pPr>
    </w:p>
    <w:p w14:paraId="7894E200" w14:textId="77777777" w:rsidR="008243FD" w:rsidRDefault="008243FD" w:rsidP="008243FD">
      <w:pPr>
        <w:pStyle w:val="a9"/>
      </w:pPr>
    </w:p>
    <w:p w14:paraId="2B1973BB" w14:textId="5D6B4DCF" w:rsidR="00BF1D2A" w:rsidRPr="002815F5" w:rsidRDefault="00BF1D2A" w:rsidP="008243FD">
      <w:pPr>
        <w:pStyle w:val="a9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 w:rsidRPr="002815F5">
        <w:rPr>
          <w:rFonts w:hint="eastAsia"/>
        </w:rPr>
        <w:t>學習評量</w:t>
      </w:r>
    </w:p>
    <w:p w14:paraId="0A79A102" w14:textId="77777777" w:rsidR="00BF1D2A" w:rsidRPr="005A33C5" w:rsidRDefault="00BF1D2A" w:rsidP="00BF1D2A">
      <w:pPr>
        <w:pStyle w:val="1-22"/>
      </w:pPr>
      <w:r>
        <w:rPr>
          <w:rFonts w:ascii="微軟正黑體" w:eastAsia="微軟正黑體" w:hAnsi="微軟正黑體" w:cs="微軟正黑體" w:hint="eastAsia"/>
        </w:rPr>
        <w:t>一</w:t>
      </w:r>
      <w:r>
        <w:rPr>
          <w:rFonts w:hint="eastAsia"/>
        </w:rPr>
        <w:t>、選擇題</w:t>
      </w:r>
    </w:p>
    <w:p w14:paraId="07AEAF2F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>(  )1.</w:t>
      </w:r>
      <w:r w:rsidRPr="00292455">
        <w:rPr>
          <w:rFonts w:hint="eastAsia"/>
        </w:rPr>
        <w:tab/>
      </w:r>
      <w:r w:rsidRPr="00292455">
        <w:rPr>
          <w:rFonts w:hint="eastAsia"/>
        </w:rPr>
        <w:t>在設計關聯式資料庫時，下列何者比較適合做為資料表的主索引鍵？</w:t>
      </w:r>
    </w:p>
    <w:p w14:paraId="5383451C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ab/>
      </w:r>
      <w:r w:rsidRPr="00292455">
        <w:rPr>
          <w:rFonts w:hint="eastAsia"/>
        </w:rPr>
        <w:tab/>
        <w:t xml:space="preserve">A. </w:t>
      </w:r>
      <w:r w:rsidRPr="00292455">
        <w:rPr>
          <w:rFonts w:hint="eastAsia"/>
        </w:rPr>
        <w:t>身</w:t>
      </w:r>
      <w:r>
        <w:rPr>
          <w:rFonts w:hint="eastAsia"/>
        </w:rPr>
        <w:t>分</w:t>
      </w:r>
      <w:r w:rsidRPr="00292455">
        <w:rPr>
          <w:rFonts w:hint="eastAsia"/>
        </w:rPr>
        <w:t>證字號</w:t>
      </w:r>
      <w:r w:rsidRPr="00292455">
        <w:rPr>
          <w:rFonts w:hint="eastAsia"/>
        </w:rPr>
        <w:tab/>
      </w:r>
      <w:r w:rsidRPr="00292455">
        <w:rPr>
          <w:rFonts w:hint="eastAsia"/>
        </w:rPr>
        <w:tab/>
        <w:t xml:space="preserve">B. </w:t>
      </w:r>
      <w:r w:rsidRPr="00292455">
        <w:rPr>
          <w:rFonts w:hint="eastAsia"/>
        </w:rPr>
        <w:t>姓名</w:t>
      </w:r>
      <w:r w:rsidRPr="00292455">
        <w:rPr>
          <w:rFonts w:hint="eastAsia"/>
        </w:rPr>
        <w:tab/>
      </w:r>
      <w:r w:rsidRPr="0029245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2455">
        <w:rPr>
          <w:rFonts w:hint="eastAsia"/>
        </w:rPr>
        <w:t xml:space="preserve">C. </w:t>
      </w:r>
      <w:r w:rsidRPr="00292455">
        <w:rPr>
          <w:rFonts w:hint="eastAsia"/>
        </w:rPr>
        <w:t>性別</w:t>
      </w:r>
      <w:r w:rsidRPr="0029245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2455">
        <w:rPr>
          <w:rFonts w:hint="eastAsia"/>
        </w:rPr>
        <w:tab/>
        <w:t xml:space="preserve">D. </w:t>
      </w:r>
      <w:r w:rsidRPr="00292455">
        <w:rPr>
          <w:rFonts w:hint="eastAsia"/>
        </w:rPr>
        <w:t>職稱</w:t>
      </w:r>
    </w:p>
    <w:p w14:paraId="6DFF355C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>(  )2.</w:t>
      </w:r>
      <w:r w:rsidRPr="00292455">
        <w:rPr>
          <w:rFonts w:hint="eastAsia"/>
        </w:rPr>
        <w:tab/>
      </w:r>
      <w:r w:rsidRPr="00292455">
        <w:rPr>
          <w:rFonts w:hint="eastAsia"/>
        </w:rPr>
        <w:t>下列哪</w:t>
      </w:r>
      <w:proofErr w:type="gramStart"/>
      <w:r w:rsidRPr="00292455">
        <w:rPr>
          <w:rFonts w:hint="eastAsia"/>
        </w:rPr>
        <w:t>個</w:t>
      </w:r>
      <w:proofErr w:type="gramEnd"/>
      <w:r w:rsidRPr="00292455">
        <w:rPr>
          <w:rFonts w:hint="eastAsia"/>
        </w:rPr>
        <w:t>SQL</w:t>
      </w:r>
      <w:r w:rsidRPr="00292455">
        <w:rPr>
          <w:rFonts w:hint="eastAsia"/>
        </w:rPr>
        <w:t>指令可以用來</w:t>
      </w:r>
      <w:r>
        <w:rPr>
          <w:rFonts w:hint="eastAsia"/>
        </w:rPr>
        <w:t>篩選</w:t>
      </w:r>
      <w:r w:rsidRPr="00292455">
        <w:rPr>
          <w:rFonts w:hint="eastAsia"/>
        </w:rPr>
        <w:t>資料？</w:t>
      </w:r>
    </w:p>
    <w:p w14:paraId="72AF03BA" w14:textId="77777777" w:rsidR="00BF1D2A" w:rsidRPr="00292455" w:rsidRDefault="00BF1D2A" w:rsidP="00BF1D2A">
      <w:pPr>
        <w:pStyle w:val="a9"/>
      </w:pPr>
      <w:r w:rsidRPr="00292455">
        <w:tab/>
      </w:r>
      <w:r w:rsidRPr="00292455">
        <w:tab/>
        <w:t>A. INSERT</w:t>
      </w:r>
      <w:r w:rsidRPr="00292455">
        <w:tab/>
      </w:r>
      <w:r>
        <w:tab/>
      </w:r>
      <w:r>
        <w:tab/>
      </w:r>
      <w:r>
        <w:tab/>
      </w:r>
      <w:r w:rsidRPr="00292455">
        <w:t>B. UPDATE</w:t>
      </w:r>
      <w:r w:rsidRPr="00292455">
        <w:tab/>
      </w:r>
      <w:r>
        <w:tab/>
      </w:r>
      <w:r>
        <w:tab/>
      </w:r>
      <w:r>
        <w:rPr>
          <w:rFonts w:hint="eastAsia"/>
        </w:rPr>
        <w:t>C</w:t>
      </w:r>
      <w:r w:rsidRPr="00292455">
        <w:t>. DELETE</w:t>
      </w:r>
      <w:r w:rsidRPr="00292455">
        <w:tab/>
      </w:r>
      <w:r>
        <w:tab/>
      </w:r>
      <w:r>
        <w:tab/>
      </w:r>
      <w:r w:rsidRPr="00292455">
        <w:t>D. SELECT</w:t>
      </w:r>
    </w:p>
    <w:p w14:paraId="3F2EF9C5" w14:textId="77777777" w:rsidR="00BF1D2A" w:rsidRPr="00292455" w:rsidRDefault="00BF1D2A" w:rsidP="00BF1D2A">
      <w:pPr>
        <w:pStyle w:val="a9"/>
      </w:pPr>
      <w:r w:rsidRPr="00292455">
        <w:t>(  )3.</w:t>
      </w:r>
      <w:r w:rsidRPr="00292455">
        <w:tab/>
        <w:t>SELECT</w:t>
      </w:r>
      <w:r w:rsidRPr="00292455">
        <w:rPr>
          <w:rFonts w:hint="eastAsia"/>
        </w:rPr>
        <w:t>指令的哪</w:t>
      </w:r>
      <w:proofErr w:type="gramStart"/>
      <w:r w:rsidRPr="00292455">
        <w:rPr>
          <w:rFonts w:hint="eastAsia"/>
        </w:rPr>
        <w:t>個</w:t>
      </w:r>
      <w:proofErr w:type="gramEnd"/>
      <w:r w:rsidRPr="00292455">
        <w:rPr>
          <w:rFonts w:hint="eastAsia"/>
        </w:rPr>
        <w:t>子句可以用來進行排序？</w:t>
      </w:r>
    </w:p>
    <w:p w14:paraId="0830D682" w14:textId="77777777" w:rsidR="00BF1D2A" w:rsidRPr="00292455" w:rsidRDefault="00BF1D2A" w:rsidP="00BF1D2A">
      <w:pPr>
        <w:pStyle w:val="a9"/>
      </w:pPr>
      <w:r w:rsidRPr="00292455">
        <w:tab/>
      </w:r>
      <w:r w:rsidRPr="00292455">
        <w:tab/>
        <w:t>A. FROM</w:t>
      </w:r>
      <w:r w:rsidRPr="00292455">
        <w:tab/>
      </w:r>
      <w:r>
        <w:tab/>
      </w:r>
      <w:r>
        <w:tab/>
      </w:r>
      <w:r w:rsidRPr="00292455">
        <w:tab/>
      </w:r>
      <w:r>
        <w:tab/>
      </w:r>
      <w:r w:rsidRPr="00292455">
        <w:t>B. WHERE</w:t>
      </w:r>
      <w:r w:rsidRPr="00292455">
        <w:tab/>
      </w:r>
      <w:r w:rsidRPr="00292455">
        <w:tab/>
      </w:r>
      <w:r>
        <w:tab/>
      </w:r>
      <w:r w:rsidRPr="00292455">
        <w:t>C. ORDER BY</w:t>
      </w:r>
      <w:r w:rsidRPr="00292455">
        <w:tab/>
      </w:r>
      <w:r w:rsidRPr="00292455">
        <w:tab/>
        <w:t>D. LIKE</w:t>
      </w:r>
    </w:p>
    <w:p w14:paraId="54A1E7D5" w14:textId="77777777" w:rsidR="00BF1D2A" w:rsidRPr="00292455" w:rsidRDefault="00BF1D2A" w:rsidP="00BF1D2A">
      <w:pPr>
        <w:pStyle w:val="a9"/>
        <w:ind w:left="713" w:hangingChars="324" w:hanging="713"/>
      </w:pPr>
      <w:r w:rsidRPr="00292455">
        <w:rPr>
          <w:rFonts w:hint="eastAsia"/>
        </w:rPr>
        <w:t>(  )4.</w:t>
      </w:r>
      <w:r w:rsidRPr="00292455">
        <w:rPr>
          <w:rFonts w:hint="eastAsia"/>
        </w:rPr>
        <w:tab/>
      </w:r>
      <w:r w:rsidRPr="00292455">
        <w:rPr>
          <w:rFonts w:hint="eastAsia"/>
        </w:rPr>
        <w:t>下列哪</w:t>
      </w:r>
      <w:proofErr w:type="gramStart"/>
      <w:r w:rsidRPr="00292455">
        <w:rPr>
          <w:rFonts w:hint="eastAsia"/>
        </w:rPr>
        <w:t>個</w:t>
      </w:r>
      <w:proofErr w:type="gramEnd"/>
      <w:r w:rsidRPr="00292455">
        <w:rPr>
          <w:rFonts w:hint="eastAsia"/>
        </w:rPr>
        <w:t>SQL</w:t>
      </w:r>
      <w:r w:rsidRPr="00292455">
        <w:rPr>
          <w:rFonts w:hint="eastAsia"/>
        </w:rPr>
        <w:t>查詢可以從</w:t>
      </w:r>
      <w:r>
        <w:rPr>
          <w:rFonts w:hint="eastAsia"/>
        </w:rPr>
        <w:t>grade</w:t>
      </w:r>
      <w:r w:rsidRPr="00292455">
        <w:rPr>
          <w:rFonts w:hint="eastAsia"/>
        </w:rPr>
        <w:t>資料表篩選</w:t>
      </w:r>
      <w:proofErr w:type="gramStart"/>
      <w:r w:rsidRPr="00292455">
        <w:rPr>
          <w:rFonts w:hint="eastAsia"/>
        </w:rPr>
        <w:t>所有姓</w:t>
      </w:r>
      <w:proofErr w:type="gramEnd"/>
      <w:r w:rsidRPr="00292455">
        <w:rPr>
          <w:rFonts w:hint="eastAsia"/>
        </w:rPr>
        <w:t>「林」的同學資料？</w:t>
      </w:r>
    </w:p>
    <w:p w14:paraId="6247AF78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ab/>
      </w:r>
      <w:r w:rsidRPr="00292455">
        <w:rPr>
          <w:rFonts w:hint="eastAsia"/>
        </w:rPr>
        <w:tab/>
        <w:t xml:space="preserve">A. </w:t>
      </w:r>
      <w:r w:rsidRPr="00292455">
        <w:t xml:space="preserve">SELECT * FROM </w:t>
      </w:r>
      <w:r>
        <w:rPr>
          <w:rFonts w:hint="eastAsia"/>
        </w:rPr>
        <w:t>grade</w:t>
      </w:r>
      <w:r w:rsidRPr="00292455">
        <w:t xml:space="preserve"> WHERE </w:t>
      </w:r>
      <w:r>
        <w:rPr>
          <w:rFonts w:hint="eastAsia"/>
        </w:rPr>
        <w:t>name</w:t>
      </w:r>
      <w:r w:rsidRPr="00292455">
        <w:t xml:space="preserve"> LIKE '</w:t>
      </w:r>
      <w:r w:rsidRPr="00292455">
        <w:rPr>
          <w:rFonts w:hint="eastAsia"/>
        </w:rPr>
        <w:t>林</w:t>
      </w:r>
      <w:r w:rsidRPr="00292455">
        <w:t>%'</w:t>
      </w:r>
    </w:p>
    <w:p w14:paraId="7323674E" w14:textId="77777777" w:rsidR="00BF1D2A" w:rsidRPr="00292455" w:rsidRDefault="00BF1D2A" w:rsidP="00BF1D2A">
      <w:pPr>
        <w:pStyle w:val="a9"/>
      </w:pPr>
      <w:r w:rsidRPr="00292455">
        <w:tab/>
      </w:r>
      <w:r w:rsidRPr="00292455">
        <w:tab/>
        <w:t xml:space="preserve">B. SELECT * FROM </w:t>
      </w:r>
      <w:r>
        <w:rPr>
          <w:rFonts w:hint="eastAsia"/>
        </w:rPr>
        <w:t>grade</w:t>
      </w:r>
      <w:r w:rsidRPr="00292455">
        <w:t xml:space="preserve"> WHERE </w:t>
      </w:r>
      <w:r>
        <w:rPr>
          <w:rFonts w:hint="eastAsia"/>
        </w:rPr>
        <w:t>name</w:t>
      </w:r>
      <w:r w:rsidRPr="00292455">
        <w:t xml:space="preserve"> LIKE '</w:t>
      </w:r>
      <w:r w:rsidRPr="00292455">
        <w:rPr>
          <w:rFonts w:hint="eastAsia"/>
        </w:rPr>
        <w:t>林</w:t>
      </w:r>
      <w:r w:rsidRPr="00292455">
        <w:t>_'</w:t>
      </w:r>
    </w:p>
    <w:p w14:paraId="303F1DF0" w14:textId="77777777" w:rsidR="00BF1D2A" w:rsidRPr="00292455" w:rsidRDefault="00BF1D2A" w:rsidP="00BF1D2A">
      <w:pPr>
        <w:pStyle w:val="a9"/>
      </w:pPr>
      <w:r w:rsidRPr="00292455">
        <w:tab/>
      </w:r>
      <w:r w:rsidRPr="00292455">
        <w:tab/>
        <w:t xml:space="preserve">C. SELECT * FROM </w:t>
      </w:r>
      <w:r>
        <w:rPr>
          <w:rFonts w:hint="eastAsia"/>
        </w:rPr>
        <w:t>grade</w:t>
      </w:r>
      <w:r w:rsidRPr="00292455">
        <w:t xml:space="preserve"> WHERE </w:t>
      </w:r>
      <w:r>
        <w:rPr>
          <w:rFonts w:hint="eastAsia"/>
        </w:rPr>
        <w:t>name</w:t>
      </w:r>
      <w:r w:rsidRPr="00292455">
        <w:t xml:space="preserve"> LIKE '[</w:t>
      </w:r>
      <w:r w:rsidRPr="00292455">
        <w:rPr>
          <w:rFonts w:hint="eastAsia"/>
        </w:rPr>
        <w:t>林</w:t>
      </w:r>
      <w:r w:rsidRPr="00292455">
        <w:t>]XX'</w:t>
      </w:r>
    </w:p>
    <w:p w14:paraId="006C4ABF" w14:textId="77777777" w:rsidR="00BF1D2A" w:rsidRPr="00292455" w:rsidRDefault="00BF1D2A" w:rsidP="00BF1D2A">
      <w:pPr>
        <w:pStyle w:val="a9"/>
      </w:pPr>
      <w:r w:rsidRPr="00292455">
        <w:tab/>
      </w:r>
      <w:r w:rsidRPr="00292455">
        <w:tab/>
        <w:t xml:space="preserve">D. SELECT * FROM </w:t>
      </w:r>
      <w:r>
        <w:rPr>
          <w:rFonts w:hint="eastAsia"/>
        </w:rPr>
        <w:t>grade</w:t>
      </w:r>
      <w:r w:rsidRPr="00292455">
        <w:t xml:space="preserve"> WHERE </w:t>
      </w:r>
      <w:r>
        <w:rPr>
          <w:rFonts w:hint="eastAsia"/>
        </w:rPr>
        <w:t>name</w:t>
      </w:r>
      <w:r w:rsidRPr="00292455">
        <w:t xml:space="preserve"> IS '</w:t>
      </w:r>
      <w:r w:rsidRPr="00292455">
        <w:rPr>
          <w:rFonts w:hint="eastAsia"/>
        </w:rPr>
        <w:t>林</w:t>
      </w:r>
      <w:r w:rsidRPr="00292455">
        <w:t>%'</w:t>
      </w:r>
    </w:p>
    <w:p w14:paraId="557C2A99" w14:textId="77777777" w:rsidR="00BF1D2A" w:rsidRPr="00292455" w:rsidRDefault="00BF1D2A" w:rsidP="00BF1D2A">
      <w:pPr>
        <w:pStyle w:val="a9"/>
        <w:ind w:left="713" w:hangingChars="324" w:hanging="713"/>
      </w:pPr>
      <w:r w:rsidRPr="00292455">
        <w:rPr>
          <w:rFonts w:hint="eastAsia"/>
        </w:rPr>
        <w:t>(  )5.</w:t>
      </w:r>
      <w:r w:rsidRPr="00292455">
        <w:rPr>
          <w:rFonts w:hint="eastAsia"/>
        </w:rPr>
        <w:tab/>
      </w:r>
      <w:r w:rsidRPr="00DC2B96">
        <w:rPr>
          <w:rFonts w:hint="eastAsia"/>
          <w:spacing w:val="2"/>
        </w:rPr>
        <w:t>下列哪</w:t>
      </w:r>
      <w:proofErr w:type="gramStart"/>
      <w:r w:rsidRPr="00DC2B96">
        <w:rPr>
          <w:rFonts w:hint="eastAsia"/>
          <w:spacing w:val="2"/>
        </w:rPr>
        <w:t>個</w:t>
      </w:r>
      <w:proofErr w:type="gramEnd"/>
      <w:r w:rsidRPr="00DC2B96">
        <w:rPr>
          <w:rFonts w:hint="eastAsia"/>
          <w:spacing w:val="2"/>
        </w:rPr>
        <w:t>SQL</w:t>
      </w:r>
      <w:r w:rsidRPr="00DC2B96">
        <w:rPr>
          <w:rFonts w:hint="eastAsia"/>
          <w:spacing w:val="2"/>
        </w:rPr>
        <w:t>查詢可以將</w:t>
      </w:r>
      <w:r>
        <w:rPr>
          <w:rFonts w:hint="eastAsia"/>
          <w:spacing w:val="2"/>
        </w:rPr>
        <w:t>grade</w:t>
      </w:r>
      <w:r w:rsidRPr="00DC2B96">
        <w:rPr>
          <w:rFonts w:hint="eastAsia"/>
          <w:spacing w:val="2"/>
        </w:rPr>
        <w:t>資料表內學號為</w:t>
      </w:r>
      <w:r w:rsidRPr="00DC2B96">
        <w:rPr>
          <w:rFonts w:hint="eastAsia"/>
          <w:spacing w:val="2"/>
        </w:rPr>
        <w:t xml:space="preserve"> 'A01' </w:t>
      </w:r>
      <w:r w:rsidRPr="00DC2B96">
        <w:rPr>
          <w:rFonts w:hint="eastAsia"/>
          <w:spacing w:val="2"/>
        </w:rPr>
        <w:t>之資料的</w:t>
      </w:r>
      <w:r>
        <w:rPr>
          <w:rFonts w:hint="eastAsia"/>
          <w:spacing w:val="2"/>
        </w:rPr>
        <w:t>name</w:t>
      </w:r>
      <w:r w:rsidRPr="00292455">
        <w:rPr>
          <w:rFonts w:hint="eastAsia"/>
        </w:rPr>
        <w:t>欄位更新為</w:t>
      </w:r>
      <w:r w:rsidRPr="00292455">
        <w:rPr>
          <w:rFonts w:hint="eastAsia"/>
        </w:rPr>
        <w:t xml:space="preserve"> 'Jerry'</w:t>
      </w:r>
      <w:r w:rsidRPr="00292455">
        <w:rPr>
          <w:rFonts w:hint="eastAsia"/>
        </w:rPr>
        <w:t>？</w:t>
      </w:r>
    </w:p>
    <w:p w14:paraId="177B05AE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ab/>
      </w:r>
      <w:r w:rsidRPr="00292455">
        <w:rPr>
          <w:rFonts w:hint="eastAsia"/>
        </w:rPr>
        <w:tab/>
        <w:t xml:space="preserve">A. </w:t>
      </w:r>
      <w:r w:rsidRPr="00292455">
        <w:t xml:space="preserve">INSERT INTO </w:t>
      </w:r>
      <w:r>
        <w:rPr>
          <w:rFonts w:hint="eastAsia"/>
          <w:spacing w:val="2"/>
        </w:rPr>
        <w:t>grade</w:t>
      </w:r>
      <w:r w:rsidRPr="00292455">
        <w:t xml:space="preserve"> SET</w:t>
      </w:r>
      <w:r w:rsidRPr="00292455">
        <w:rPr>
          <w:rFonts w:hint="eastAsia"/>
        </w:rPr>
        <w:t xml:space="preserve"> </w:t>
      </w:r>
      <w:r>
        <w:rPr>
          <w:rFonts w:hint="eastAsia"/>
        </w:rPr>
        <w:t>name</w:t>
      </w:r>
      <w:r w:rsidRPr="00292455">
        <w:rPr>
          <w:rFonts w:hint="eastAsia"/>
        </w:rPr>
        <w:t xml:space="preserve">='Jerry' </w:t>
      </w:r>
      <w:r w:rsidRPr="00292455">
        <w:t xml:space="preserve">WHERE </w:t>
      </w:r>
      <w:r>
        <w:rPr>
          <w:rFonts w:hint="eastAsia"/>
        </w:rPr>
        <w:t>no</w:t>
      </w:r>
      <w:r w:rsidRPr="00292455">
        <w:rPr>
          <w:rFonts w:hint="eastAsia"/>
        </w:rPr>
        <w:t>='A01'</w:t>
      </w:r>
    </w:p>
    <w:p w14:paraId="659597D6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ab/>
      </w:r>
      <w:r w:rsidRPr="00292455">
        <w:rPr>
          <w:rFonts w:hint="eastAsia"/>
        </w:rPr>
        <w:tab/>
        <w:t xml:space="preserve">B. </w:t>
      </w:r>
      <w:r w:rsidRPr="00292455">
        <w:t xml:space="preserve">UPDATE </w:t>
      </w:r>
      <w:r>
        <w:rPr>
          <w:rFonts w:hint="eastAsia"/>
          <w:spacing w:val="2"/>
        </w:rPr>
        <w:t>grade</w:t>
      </w:r>
      <w:r w:rsidRPr="00292455">
        <w:t xml:space="preserve"> SET </w:t>
      </w:r>
      <w:r>
        <w:rPr>
          <w:rFonts w:hint="eastAsia"/>
        </w:rPr>
        <w:t>name</w:t>
      </w:r>
      <w:r w:rsidRPr="00292455">
        <w:rPr>
          <w:rFonts w:hint="eastAsia"/>
        </w:rPr>
        <w:t xml:space="preserve"> ='Jerry' </w:t>
      </w:r>
      <w:r w:rsidRPr="00292455">
        <w:t xml:space="preserve">WHERE </w:t>
      </w:r>
      <w:r>
        <w:rPr>
          <w:rFonts w:hint="eastAsia"/>
        </w:rPr>
        <w:t>no</w:t>
      </w:r>
      <w:r w:rsidRPr="00292455">
        <w:rPr>
          <w:rFonts w:hint="eastAsia"/>
        </w:rPr>
        <w:t>='A01'</w:t>
      </w:r>
    </w:p>
    <w:p w14:paraId="36EECC5A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ab/>
      </w:r>
      <w:r w:rsidRPr="00292455">
        <w:rPr>
          <w:rFonts w:hint="eastAsia"/>
        </w:rPr>
        <w:tab/>
        <w:t xml:space="preserve">C. </w:t>
      </w:r>
      <w:r w:rsidRPr="00292455">
        <w:t xml:space="preserve">UPDATE </w:t>
      </w:r>
      <w:r>
        <w:rPr>
          <w:rFonts w:hint="eastAsia"/>
          <w:spacing w:val="2"/>
        </w:rPr>
        <w:t>grade</w:t>
      </w:r>
      <w:r w:rsidRPr="00292455">
        <w:t xml:space="preserve"> INTO </w:t>
      </w:r>
      <w:r>
        <w:rPr>
          <w:rFonts w:hint="eastAsia"/>
        </w:rPr>
        <w:t>name</w:t>
      </w:r>
      <w:r w:rsidRPr="00292455">
        <w:rPr>
          <w:rFonts w:hint="eastAsia"/>
        </w:rPr>
        <w:t xml:space="preserve"> ='Jerry' </w:t>
      </w:r>
      <w:r w:rsidRPr="00292455">
        <w:t xml:space="preserve">WHERE </w:t>
      </w:r>
      <w:r>
        <w:rPr>
          <w:rFonts w:hint="eastAsia"/>
        </w:rPr>
        <w:t>no</w:t>
      </w:r>
      <w:r w:rsidRPr="00292455">
        <w:rPr>
          <w:rFonts w:hint="eastAsia"/>
        </w:rPr>
        <w:t>='A01'</w:t>
      </w:r>
    </w:p>
    <w:p w14:paraId="022269D9" w14:textId="77777777" w:rsidR="00BF1D2A" w:rsidRPr="00292455" w:rsidRDefault="00BF1D2A" w:rsidP="00BF1D2A">
      <w:pPr>
        <w:pStyle w:val="a9"/>
      </w:pPr>
      <w:r w:rsidRPr="00292455">
        <w:rPr>
          <w:rFonts w:hint="eastAsia"/>
        </w:rPr>
        <w:tab/>
      </w:r>
      <w:r w:rsidRPr="00292455">
        <w:rPr>
          <w:rFonts w:hint="eastAsia"/>
        </w:rPr>
        <w:tab/>
        <w:t xml:space="preserve">D. </w:t>
      </w:r>
      <w:r w:rsidRPr="00292455">
        <w:t xml:space="preserve">UPDATE </w:t>
      </w:r>
      <w:r>
        <w:rPr>
          <w:rFonts w:hint="eastAsia"/>
          <w:spacing w:val="2"/>
        </w:rPr>
        <w:t>grade</w:t>
      </w:r>
      <w:r w:rsidRPr="00292455">
        <w:t xml:space="preserve"> SET </w:t>
      </w:r>
      <w:r>
        <w:rPr>
          <w:rFonts w:hint="eastAsia"/>
        </w:rPr>
        <w:t>name</w:t>
      </w:r>
      <w:r w:rsidRPr="00292455">
        <w:rPr>
          <w:rFonts w:hint="eastAsia"/>
        </w:rPr>
        <w:t xml:space="preserve"> ='Jerry'</w:t>
      </w:r>
      <w:r w:rsidRPr="00292455">
        <w:t xml:space="preserve"> WHERE</w:t>
      </w:r>
      <w:r w:rsidRPr="00292455">
        <w:rPr>
          <w:rFonts w:hint="eastAsia"/>
        </w:rPr>
        <w:t xml:space="preserve"> </w:t>
      </w:r>
      <w:r>
        <w:rPr>
          <w:rFonts w:hint="eastAsia"/>
        </w:rPr>
        <w:t>no</w:t>
      </w:r>
      <w:r w:rsidRPr="00292455">
        <w:rPr>
          <w:rFonts w:hint="eastAsia"/>
        </w:rPr>
        <w:t>='A%'</w:t>
      </w:r>
    </w:p>
    <w:p w14:paraId="7BDA533D" w14:textId="208DC2BC" w:rsidR="005F211B" w:rsidRPr="002815F5" w:rsidRDefault="005F211B" w:rsidP="005F211B">
      <w:pPr>
        <w:pStyle w:val="1-1A1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章</w:t>
      </w:r>
      <w:r w:rsidRPr="002815F5">
        <w:rPr>
          <w:rFonts w:hint="eastAsia"/>
        </w:rPr>
        <w:t>學習評量</w:t>
      </w:r>
    </w:p>
    <w:p w14:paraId="01B85781" w14:textId="0DAECDA1" w:rsidR="005F211B" w:rsidRPr="005A33C5" w:rsidRDefault="005F211B" w:rsidP="005F211B">
      <w:pPr>
        <w:pStyle w:val="1-22"/>
      </w:pPr>
      <w:r>
        <w:rPr>
          <w:rFonts w:hint="eastAsia"/>
        </w:rPr>
        <w:t>選擇題</w:t>
      </w:r>
    </w:p>
    <w:p w14:paraId="71D759C6" w14:textId="77777777" w:rsidR="005F211B" w:rsidRDefault="005F211B" w:rsidP="005F211B">
      <w:pPr>
        <w:pStyle w:val="a9"/>
      </w:pPr>
      <w:r>
        <w:rPr>
          <w:rFonts w:hint="eastAsia"/>
        </w:rPr>
        <w:t>(  )1.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函式可以用來移動記錄指標？</w:t>
      </w:r>
    </w:p>
    <w:p w14:paraId="6D9BEC00" w14:textId="77777777" w:rsidR="005F211B" w:rsidRDefault="005F211B" w:rsidP="005F211B">
      <w:pPr>
        <w:pStyle w:val="a9"/>
      </w:pPr>
      <w:r>
        <w:tab/>
      </w:r>
      <w:r>
        <w:tab/>
        <w:t xml:space="preserve">A. </w:t>
      </w:r>
      <w:proofErr w:type="spellStart"/>
      <w:r>
        <w:t>mysqli_select_db</w:t>
      </w:r>
      <w:proofErr w:type="spellEnd"/>
      <w:r>
        <w:t>()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proofErr w:type="spellStart"/>
      <w:r>
        <w:t>mysqli_field_seek</w:t>
      </w:r>
      <w:proofErr w:type="spellEnd"/>
      <w:r>
        <w:t>()</w:t>
      </w:r>
    </w:p>
    <w:p w14:paraId="11B9AB92" w14:textId="77777777" w:rsidR="005F211B" w:rsidRDefault="005F211B" w:rsidP="005F211B">
      <w:pPr>
        <w:pStyle w:val="a9"/>
      </w:pPr>
      <w:r>
        <w:tab/>
      </w:r>
      <w:r>
        <w:tab/>
        <w:t xml:space="preserve">C. </w:t>
      </w:r>
      <w:proofErr w:type="spellStart"/>
      <w:r>
        <w:t>mysqli_data_seek</w:t>
      </w:r>
      <w:proofErr w:type="spellEnd"/>
      <w:r>
        <w:t>()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 xml:space="preserve">D. </w:t>
      </w:r>
      <w:proofErr w:type="spellStart"/>
      <w:r>
        <w:t>mysqli_fetch_row</w:t>
      </w:r>
      <w:proofErr w:type="spellEnd"/>
      <w:r>
        <w:t>()</w:t>
      </w:r>
    </w:p>
    <w:p w14:paraId="1AF7C55A" w14:textId="77777777" w:rsidR="005F211B" w:rsidRDefault="005F211B" w:rsidP="005F211B">
      <w:pPr>
        <w:pStyle w:val="a9"/>
      </w:pPr>
      <w:r>
        <w:rPr>
          <w:rFonts w:hint="eastAsia"/>
        </w:rPr>
        <w:t>(  )2.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函式可以用來執行</w:t>
      </w:r>
      <w:r>
        <w:rPr>
          <w:rFonts w:hint="eastAsia"/>
        </w:rPr>
        <w:t>SQL</w:t>
      </w:r>
      <w:r>
        <w:rPr>
          <w:rFonts w:hint="eastAsia"/>
        </w:rPr>
        <w:t>查詢？</w:t>
      </w:r>
    </w:p>
    <w:p w14:paraId="2E5AC1D9" w14:textId="77777777" w:rsidR="005F211B" w:rsidRDefault="005F211B" w:rsidP="005F211B">
      <w:pPr>
        <w:pStyle w:val="a9"/>
      </w:pPr>
      <w:r>
        <w:tab/>
      </w:r>
      <w:r>
        <w:tab/>
        <w:t xml:space="preserve">A. </w:t>
      </w:r>
      <w:proofErr w:type="spellStart"/>
      <w:r>
        <w:t>mysqli_connect</w:t>
      </w:r>
      <w:proofErr w:type="spellEnd"/>
      <w:r>
        <w:t>()</w:t>
      </w:r>
      <w: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B. </w:t>
      </w:r>
      <w:proofErr w:type="spellStart"/>
      <w:r>
        <w:t>mysqli_query</w:t>
      </w:r>
      <w:proofErr w:type="spellEnd"/>
      <w:r>
        <w:t>()</w:t>
      </w:r>
    </w:p>
    <w:p w14:paraId="6ACB657D" w14:textId="77777777" w:rsidR="005F211B" w:rsidRDefault="005F211B" w:rsidP="005F211B">
      <w:pPr>
        <w:pStyle w:val="a9"/>
      </w:pPr>
      <w:r>
        <w:tab/>
      </w:r>
      <w:r>
        <w:tab/>
        <w:t xml:space="preserve">C. </w:t>
      </w:r>
      <w:proofErr w:type="spellStart"/>
      <w:r>
        <w:t>mysqli_num_fields</w:t>
      </w:r>
      <w:proofErr w:type="spellEnd"/>
      <w:r>
        <w:t>()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 xml:space="preserve">D. </w:t>
      </w:r>
      <w:proofErr w:type="spellStart"/>
      <w:r>
        <w:t>mysqli_select_db</w:t>
      </w:r>
      <w:proofErr w:type="spellEnd"/>
      <w:r>
        <w:t>()</w:t>
      </w:r>
    </w:p>
    <w:p w14:paraId="18016D70" w14:textId="77777777" w:rsidR="005F211B" w:rsidRDefault="005F211B" w:rsidP="005F211B">
      <w:pPr>
        <w:pStyle w:val="a9"/>
        <w:ind w:left="726" w:hangingChars="330" w:hanging="726"/>
      </w:pPr>
      <w:r>
        <w:rPr>
          <w:rFonts w:hint="eastAsia"/>
        </w:rPr>
        <w:t>(  )3.</w:t>
      </w:r>
      <w:r>
        <w:rPr>
          <w:rFonts w:hint="eastAsia"/>
        </w:rPr>
        <w:tab/>
      </w:r>
      <w:r w:rsidRPr="00195EBB">
        <w:rPr>
          <w:rFonts w:hint="eastAsia"/>
          <w:spacing w:val="2"/>
        </w:rPr>
        <w:t>下列哪</w:t>
      </w:r>
      <w:proofErr w:type="gramStart"/>
      <w:r w:rsidRPr="00195EBB">
        <w:rPr>
          <w:rFonts w:hint="eastAsia"/>
          <w:spacing w:val="2"/>
        </w:rPr>
        <w:t>個</w:t>
      </w:r>
      <w:proofErr w:type="gramEnd"/>
      <w:r w:rsidRPr="00195EBB">
        <w:rPr>
          <w:rFonts w:hint="eastAsia"/>
          <w:spacing w:val="2"/>
        </w:rPr>
        <w:t>函式可以用來取得執行</w:t>
      </w:r>
      <w:r w:rsidRPr="00195EBB">
        <w:rPr>
          <w:rFonts w:hint="eastAsia"/>
          <w:spacing w:val="2"/>
        </w:rPr>
        <w:t>SELECT</w:t>
      </w:r>
      <w:r w:rsidRPr="00195EBB">
        <w:rPr>
          <w:rFonts w:hint="eastAsia"/>
          <w:spacing w:val="2"/>
        </w:rPr>
        <w:t>指令時，結果所包含的欄位數目？</w:t>
      </w:r>
    </w:p>
    <w:p w14:paraId="09D03370" w14:textId="77777777" w:rsidR="005F211B" w:rsidRDefault="005F211B" w:rsidP="005F211B">
      <w:pPr>
        <w:pStyle w:val="a9"/>
      </w:pPr>
      <w:r>
        <w:tab/>
      </w:r>
      <w:r>
        <w:tab/>
        <w:t xml:space="preserve">A. </w:t>
      </w:r>
      <w:proofErr w:type="spellStart"/>
      <w:r>
        <w:t>mysqli_get_server_info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ab/>
      </w:r>
      <w:r>
        <w:t xml:space="preserve">B. </w:t>
      </w:r>
      <w:proofErr w:type="spellStart"/>
      <w:r>
        <w:t>mysqli_num_fields</w:t>
      </w:r>
      <w:proofErr w:type="spellEnd"/>
      <w:r>
        <w:t>()</w:t>
      </w:r>
    </w:p>
    <w:p w14:paraId="135209AF" w14:textId="77777777" w:rsidR="005F211B" w:rsidRDefault="005F211B" w:rsidP="005F211B">
      <w:pPr>
        <w:pStyle w:val="a9"/>
      </w:pPr>
      <w:r>
        <w:tab/>
      </w:r>
      <w:r>
        <w:tab/>
        <w:t xml:space="preserve">C. </w:t>
      </w:r>
      <w:proofErr w:type="spellStart"/>
      <w:r>
        <w:t>mysqli_num_rows</w:t>
      </w:r>
      <w:proofErr w:type="spellEnd"/>
      <w:r>
        <w:t>()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 xml:space="preserve">D. </w:t>
      </w:r>
      <w:proofErr w:type="spellStart"/>
      <w:r>
        <w:t>mysqli_query</w:t>
      </w:r>
      <w:proofErr w:type="spellEnd"/>
      <w:r>
        <w:t>()</w:t>
      </w:r>
    </w:p>
    <w:p w14:paraId="4D4A48AE" w14:textId="77777777" w:rsidR="005F211B" w:rsidRDefault="005F211B" w:rsidP="005F211B">
      <w:pPr>
        <w:pStyle w:val="a9"/>
      </w:pPr>
      <w:r>
        <w:rPr>
          <w:rFonts w:hint="eastAsia"/>
        </w:rPr>
        <w:t>(  )4.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</w:t>
      </w:r>
      <w:proofErr w:type="gramStart"/>
      <w:r>
        <w:rPr>
          <w:rFonts w:hint="eastAsia"/>
        </w:rPr>
        <w:t>取得取得</w:t>
      </w:r>
      <w:proofErr w:type="gramEnd"/>
      <w:r>
        <w:rPr>
          <w:rFonts w:hint="eastAsia"/>
        </w:rPr>
        <w:t>MySQL</w:t>
      </w:r>
      <w:r>
        <w:rPr>
          <w:rFonts w:hint="eastAsia"/>
        </w:rPr>
        <w:t>資料庫的版本資訊？</w:t>
      </w:r>
    </w:p>
    <w:p w14:paraId="35D30757" w14:textId="77777777" w:rsidR="005F211B" w:rsidRDefault="005F211B" w:rsidP="005F211B">
      <w:pPr>
        <w:pStyle w:val="a9"/>
      </w:pPr>
      <w:r>
        <w:tab/>
      </w:r>
      <w:r>
        <w:tab/>
        <w:t xml:space="preserve">A. </w:t>
      </w:r>
      <w:proofErr w:type="spellStart"/>
      <w:r>
        <w:t>mysqli_get_client_info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ab/>
      </w:r>
      <w:r>
        <w:t xml:space="preserve">B. </w:t>
      </w:r>
      <w:proofErr w:type="spellStart"/>
      <w:r>
        <w:t>mysqli_get_host_info</w:t>
      </w:r>
      <w:proofErr w:type="spellEnd"/>
      <w:r>
        <w:t>()</w:t>
      </w:r>
    </w:p>
    <w:p w14:paraId="7BCD5D0F" w14:textId="77777777" w:rsidR="005F211B" w:rsidRDefault="005F211B" w:rsidP="005F211B">
      <w:pPr>
        <w:pStyle w:val="a9"/>
      </w:pPr>
      <w:r>
        <w:tab/>
      </w:r>
      <w:r>
        <w:tab/>
        <w:t xml:space="preserve">C. </w:t>
      </w:r>
      <w:proofErr w:type="spellStart"/>
      <w:r>
        <w:t>mysqli_get_proto_info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ab/>
      </w:r>
      <w:r>
        <w:t xml:space="preserve">D. </w:t>
      </w:r>
      <w:proofErr w:type="spellStart"/>
      <w:r>
        <w:t>mysqli_get_server_info</w:t>
      </w:r>
      <w:proofErr w:type="spellEnd"/>
      <w:r>
        <w:t>()</w:t>
      </w:r>
    </w:p>
    <w:p w14:paraId="1077FB18" w14:textId="77777777" w:rsidR="005F211B" w:rsidRDefault="005F211B" w:rsidP="005F211B">
      <w:pPr>
        <w:pStyle w:val="a9"/>
        <w:ind w:left="726" w:hangingChars="330" w:hanging="726"/>
      </w:pPr>
      <w:r>
        <w:rPr>
          <w:rFonts w:hint="eastAsia"/>
        </w:rPr>
        <w:t>(  )5.</w:t>
      </w:r>
      <w:r>
        <w:rPr>
          <w:rFonts w:hint="eastAsia"/>
        </w:rPr>
        <w:tab/>
      </w:r>
      <w:r>
        <w:rPr>
          <w:rFonts w:hint="eastAsia"/>
        </w:rPr>
        <w:t>下列哪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函式可以用來取得最近一次存取</w:t>
      </w:r>
      <w:r>
        <w:rPr>
          <w:rFonts w:hint="eastAsia"/>
        </w:rPr>
        <w:t>MySQL</w:t>
      </w:r>
      <w:r>
        <w:rPr>
          <w:rFonts w:hint="eastAsia"/>
        </w:rPr>
        <w:t>資料庫所產生的錯誤訊息？</w:t>
      </w:r>
    </w:p>
    <w:p w14:paraId="65E877E5" w14:textId="77777777" w:rsidR="005F211B" w:rsidRDefault="005F211B" w:rsidP="005F211B">
      <w:pPr>
        <w:pStyle w:val="a9"/>
      </w:pPr>
      <w:r>
        <w:rPr>
          <w:rFonts w:hint="eastAsia"/>
        </w:rPr>
        <w:t></w:t>
      </w:r>
      <w:r>
        <w:rPr>
          <w:rFonts w:hint="eastAsia"/>
        </w:rPr>
        <w:tab/>
      </w:r>
      <w:r>
        <w:rPr>
          <w:rFonts w:hint="eastAsia"/>
        </w:rPr>
        <w:tab/>
        <w:t xml:space="preserve">A. </w:t>
      </w:r>
      <w:proofErr w:type="spellStart"/>
      <w:r>
        <w:rPr>
          <w:rFonts w:hint="eastAsia"/>
        </w:rPr>
        <w:t>mysqli_connect_errno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proofErr w:type="spellStart"/>
      <w:r>
        <w:rPr>
          <w:rFonts w:hint="eastAsia"/>
        </w:rPr>
        <w:t>mysqli_connect_error</w:t>
      </w:r>
      <w:proofErr w:type="spellEnd"/>
      <w:r>
        <w:rPr>
          <w:rFonts w:hint="eastAsia"/>
        </w:rPr>
        <w:t>()</w:t>
      </w:r>
    </w:p>
    <w:p w14:paraId="224C8487" w14:textId="77777777" w:rsidR="005F211B" w:rsidRDefault="005F211B" w:rsidP="005F211B">
      <w:pPr>
        <w:pStyle w:val="a9"/>
      </w:pPr>
      <w:r>
        <w:rPr>
          <w:rFonts w:hint="eastAsia"/>
        </w:rPr>
        <w:t>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proofErr w:type="spellStart"/>
      <w:r>
        <w:rPr>
          <w:rFonts w:hint="eastAsia"/>
        </w:rPr>
        <w:t>mysqli_errno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proofErr w:type="spellStart"/>
      <w:r>
        <w:rPr>
          <w:rFonts w:hint="eastAsia"/>
        </w:rPr>
        <w:t>mysqli_error</w:t>
      </w:r>
      <w:proofErr w:type="spellEnd"/>
      <w:r>
        <w:rPr>
          <w:rFonts w:hint="eastAsia"/>
        </w:rPr>
        <w:t>()</w:t>
      </w:r>
    </w:p>
    <w:p w14:paraId="106AD465" w14:textId="6997F145" w:rsidR="003B4CA7" w:rsidRPr="008243FD" w:rsidRDefault="003B4CA7" w:rsidP="008243FD">
      <w:pPr>
        <w:widowControl/>
        <w:spacing w:before="0" w:after="0" w:line="240" w:lineRule="auto"/>
        <w:jc w:val="left"/>
        <w:rPr>
          <w:rFonts w:ascii="Arial" w:eastAsia="華康明體 Std W12" w:hAnsi="Arial" w:hint="eastAsia"/>
          <w:bCs/>
          <w:color w:val="000000"/>
          <w:spacing w:val="0"/>
          <w:w w:val="110"/>
          <w:sz w:val="30"/>
          <w:szCs w:val="36"/>
        </w:rPr>
      </w:pPr>
    </w:p>
    <w:sectPr w:rsidR="003B4CA7" w:rsidRPr="008243FD" w:rsidSect="00F1446C">
      <w:headerReference w:type="even" r:id="rId9"/>
      <w:headerReference w:type="default" r:id="rId10"/>
      <w:footerReference w:type="even" r:id="rId11"/>
      <w:footerReference w:type="default" r:id="rId12"/>
      <w:pgSz w:w="9979" w:h="13381" w:code="9"/>
      <w:pgMar w:top="1644" w:right="1247" w:bottom="1077" w:left="1247" w:header="737" w:footer="454" w:gutter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5">
      <wne:macro wne:macroName="PROJECT.NEWMACROS.奇數行"/>
    </wne:keymap>
    <wne:keymap wne:kcmPrimary="0636">
      <wne:macro wne:macroName="PROJECT.NEWMACROS.偶數行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E322D" w14:textId="77777777" w:rsidR="00D25DE8" w:rsidRDefault="00D25DE8">
      <w:r>
        <w:separator/>
      </w:r>
    </w:p>
    <w:p w14:paraId="24E7DAD7" w14:textId="77777777" w:rsidR="00D25DE8" w:rsidRDefault="00D25DE8"/>
  </w:endnote>
  <w:endnote w:type="continuationSeparator" w:id="0">
    <w:p w14:paraId="74778A96" w14:textId="77777777" w:rsidR="00D25DE8" w:rsidRDefault="00D25DE8">
      <w:r>
        <w:continuationSeparator/>
      </w:r>
    </w:p>
    <w:p w14:paraId="290C9966" w14:textId="77777777" w:rsidR="00D25DE8" w:rsidRDefault="00D25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儷宋(P)">
    <w:altName w:val="新細明體"/>
    <w:charset w:val="88"/>
    <w:family w:val="roman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Arno Pro SmText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華康明體 Std W3">
    <w:altName w:val="Microsoft MHei"/>
    <w:panose1 w:val="00000000000000000000"/>
    <w:charset w:val="88"/>
    <w:family w:val="roman"/>
    <w:notTrueType/>
    <w:pitch w:val="variable"/>
    <w:sig w:usb0="00000000" w:usb1="38CFFD7A" w:usb2="00000016" w:usb3="00000000" w:csb0="0010000D" w:csb1="00000000"/>
  </w:font>
  <w:font w:name="華康明體 Std W9">
    <w:altName w:val="Malgun Gothic Semilight"/>
    <w:panose1 w:val="00000000000000000000"/>
    <w:charset w:val="88"/>
    <w:family w:val="roman"/>
    <w:notTrueType/>
    <w:pitch w:val="variable"/>
    <w:sig w:usb0="00000000" w:usb1="38CFFD7A" w:usb2="00000016" w:usb3="00000000" w:csb0="0010000D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華康黑體 Std W5">
    <w:altName w:val="Malgun Gothic Semilight"/>
    <w:panose1 w:val="00000000000000000000"/>
    <w:charset w:val="88"/>
    <w:family w:val="swiss"/>
    <w:notTrueType/>
    <w:pitch w:val="variable"/>
    <w:sig w:usb0="00000000" w:usb1="38CFFD7A" w:usb2="00000016" w:usb3="00000000" w:csb0="0010000D" w:csb1="00000000"/>
  </w:font>
  <w:font w:name="華康圓體 Std W7">
    <w:altName w:val="Arial Unicode MS"/>
    <w:panose1 w:val="000000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黑體 Std W3">
    <w:altName w:val="Microsoft MHei"/>
    <w:panose1 w:val="00000000000000000000"/>
    <w:charset w:val="88"/>
    <w:family w:val="swiss"/>
    <w:notTrueType/>
    <w:pitch w:val="variable"/>
    <w:sig w:usb0="00000000" w:usb1="38CFFD7A" w:usb2="00000016" w:usb3="00000000" w:csb0="0010000D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華康圓體 Std W3">
    <w:altName w:val="Arial Unicode MS"/>
    <w:panose1 w:val="000000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華康明體 Std W7">
    <w:altName w:val="Malgun Gothic Semilight"/>
    <w:panose1 w:val="00000000000000000000"/>
    <w:charset w:val="88"/>
    <w:family w:val="roman"/>
    <w:notTrueType/>
    <w:pitch w:val="variable"/>
    <w:sig w:usb0="00000000" w:usb1="38CFFD7A" w:usb2="00000016" w:usb3="00000000" w:csb0="0010000D" w:csb1="00000000"/>
  </w:font>
  <w:font w:name="華康明體 Std W12">
    <w:altName w:val="Microsoft MHei"/>
    <w:panose1 w:val="00000000000000000000"/>
    <w:charset w:val="88"/>
    <w:family w:val="roman"/>
    <w:notTrueType/>
    <w:pitch w:val="variable"/>
    <w:sig w:usb0="00000000" w:usb1="38CFFD7A" w:usb2="00000016" w:usb3="00000000" w:csb0="0010000D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Aldine721 BT">
    <w:charset w:val="00"/>
    <w:family w:val="roman"/>
    <w:pitch w:val="variable"/>
    <w:sig w:usb0="00000087" w:usb1="00000000" w:usb2="00000000" w:usb3="00000000" w:csb0="0000001B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0B6C9" w14:textId="2A9E19AC" w:rsidR="0075239A" w:rsidRPr="00A12C50" w:rsidRDefault="0075239A" w:rsidP="00A712C9">
    <w:pPr>
      <w:tabs>
        <w:tab w:val="left" w:pos="644"/>
      </w:tabs>
      <w:spacing w:before="0" w:after="0" w:line="280" w:lineRule="exact"/>
      <w:jc w:val="left"/>
      <w:rPr>
        <w:rFonts w:ascii="Arial" w:hAnsi="Arial" w:cs="Arial"/>
        <w:sz w:val="20"/>
        <w:szCs w:val="20"/>
      </w:rPr>
    </w:pPr>
    <w:r w:rsidRPr="00A12C50">
      <w:rPr>
        <w:rFonts w:ascii="Arial" w:hAnsi="Arial" w:cs="Arial"/>
        <w:sz w:val="20"/>
        <w:szCs w:val="20"/>
      </w:rPr>
      <w:fldChar w:fldCharType="begin"/>
    </w:r>
    <w:r w:rsidRPr="00A12C50">
      <w:rPr>
        <w:rFonts w:ascii="Arial" w:hAnsi="Arial" w:cs="Arial"/>
        <w:sz w:val="20"/>
        <w:szCs w:val="20"/>
      </w:rPr>
      <w:instrText>PAGE   \* MERGEFORMAT</w:instrText>
    </w:r>
    <w:r w:rsidRPr="00A12C50">
      <w:rPr>
        <w:rFonts w:ascii="Arial" w:hAnsi="Arial" w:cs="Arial"/>
        <w:sz w:val="20"/>
        <w:szCs w:val="20"/>
      </w:rPr>
      <w:fldChar w:fldCharType="separate"/>
    </w:r>
    <w:r w:rsidR="0090202F" w:rsidRPr="0090202F">
      <w:rPr>
        <w:rFonts w:ascii="Arial" w:hAnsi="Arial" w:cs="Arial"/>
        <w:noProof/>
        <w:sz w:val="20"/>
        <w:szCs w:val="20"/>
        <w:lang w:val="zh-TW"/>
      </w:rPr>
      <w:t>16</w:t>
    </w:r>
    <w:r w:rsidRPr="00A12C50">
      <w:rPr>
        <w:rFonts w:ascii="Arial" w:hAnsi="Arial" w:cs="Arial"/>
        <w:sz w:val="20"/>
        <w:szCs w:val="20"/>
      </w:rPr>
      <w:fldChar w:fldCharType="end"/>
    </w:r>
  </w:p>
  <w:p w14:paraId="682125FE" w14:textId="77777777" w:rsidR="0075239A" w:rsidRDefault="0075239A" w:rsidP="00CE6CE3">
    <w:pPr>
      <w:tabs>
        <w:tab w:val="left" w:pos="644"/>
      </w:tabs>
      <w:spacing w:before="0" w:after="0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65964" w14:textId="103AD1F6" w:rsidR="0075239A" w:rsidRPr="00F610DC" w:rsidRDefault="0075239A" w:rsidP="008D71E1">
    <w:pPr>
      <w:pStyle w:val="ab"/>
      <w:spacing w:before="0" w:after="0" w:line="280" w:lineRule="exact"/>
      <w:ind w:rightChars="-1" w:right="-2"/>
      <w:jc w:val="right"/>
    </w:pPr>
    <w:r w:rsidRPr="00A12C50">
      <w:rPr>
        <w:rFonts w:ascii="Arial" w:hAnsi="Arial" w:cs="Arial"/>
      </w:rPr>
      <w:fldChar w:fldCharType="begin"/>
    </w:r>
    <w:r w:rsidRPr="00A12C50">
      <w:rPr>
        <w:rFonts w:ascii="Arial" w:hAnsi="Arial" w:cs="Arial"/>
      </w:rPr>
      <w:instrText>PAGE   \* MERGEFORMAT</w:instrText>
    </w:r>
    <w:r w:rsidRPr="00A12C50">
      <w:rPr>
        <w:rFonts w:ascii="Arial" w:hAnsi="Arial" w:cs="Arial"/>
      </w:rPr>
      <w:fldChar w:fldCharType="separate"/>
    </w:r>
    <w:r w:rsidR="0090202F" w:rsidRPr="0090202F">
      <w:rPr>
        <w:rFonts w:ascii="Arial" w:hAnsi="Arial" w:cs="Arial"/>
        <w:noProof/>
        <w:lang w:val="zh-TW"/>
      </w:rPr>
      <w:t>17</w:t>
    </w:r>
    <w:r w:rsidRPr="00A12C50">
      <w:rPr>
        <w:rFonts w:ascii="Arial" w:hAnsi="Arial" w:cs="Arial"/>
      </w:rPr>
      <w:fldChar w:fldCharType="end"/>
    </w:r>
  </w:p>
  <w:p w14:paraId="688040BF" w14:textId="77777777" w:rsidR="0075239A" w:rsidRDefault="0075239A" w:rsidP="00CE6CE3">
    <w:pPr>
      <w:spacing w:before="0" w:after="0"/>
      <w:ind w:right="357" w:firstLine="35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52731" w14:textId="77777777" w:rsidR="00D25DE8" w:rsidRDefault="00D25DE8">
      <w:r>
        <w:separator/>
      </w:r>
    </w:p>
    <w:p w14:paraId="784D58BE" w14:textId="77777777" w:rsidR="00D25DE8" w:rsidRDefault="00D25DE8"/>
  </w:footnote>
  <w:footnote w:type="continuationSeparator" w:id="0">
    <w:p w14:paraId="5405DB79" w14:textId="77777777" w:rsidR="00D25DE8" w:rsidRDefault="00D25DE8">
      <w:r>
        <w:continuationSeparator/>
      </w:r>
    </w:p>
    <w:p w14:paraId="7FC19FFF" w14:textId="77777777" w:rsidR="00D25DE8" w:rsidRDefault="00D25DE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578B9" w14:textId="214AA2D0" w:rsidR="0075239A" w:rsidRDefault="0075239A" w:rsidP="00610D49">
    <w:pPr>
      <w:pStyle w:val="0-01"/>
      <w:ind w:right="158"/>
      <w:jc w:val="both"/>
    </w:pPr>
    <w:r>
      <w:rPr>
        <w:rFonts w:hint="eastAsia"/>
      </w:rPr>
      <w:t>P</w:t>
    </w:r>
    <w:r>
      <w:t>HP7 &amp; MySQL</w:t>
    </w:r>
  </w:p>
  <w:p w14:paraId="23E4E415" w14:textId="6BAE4F67" w:rsidR="0075239A" w:rsidRDefault="0075239A" w:rsidP="005348A5">
    <w:pPr>
      <w:tabs>
        <w:tab w:val="center" w:pos="374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0E104" w14:textId="4B4E412F" w:rsidR="0075239A" w:rsidRDefault="0075239A">
    <w:r w:rsidRPr="00663A44">
      <w:rPr>
        <w:noProof/>
        <w:lang w:bidi="ar-SA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3EE469A" wp14:editId="28EBC49C">
              <wp:simplePos x="0" y="0"/>
              <wp:positionH relativeFrom="column">
                <wp:posOffset>2345055</wp:posOffset>
              </wp:positionH>
              <wp:positionV relativeFrom="paragraph">
                <wp:posOffset>-42545</wp:posOffset>
              </wp:positionV>
              <wp:extent cx="2609850" cy="222250"/>
              <wp:effectExtent l="0" t="0" r="0" b="6350"/>
              <wp:wrapNone/>
              <wp:docPr id="31" name="文字方塊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9850" cy="222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741AEC" w14:textId="7B98E58E" w:rsidR="0075239A" w:rsidRPr="00610D49" w:rsidRDefault="0075239A" w:rsidP="002815F5">
                          <w:pPr>
                            <w:pStyle w:val="0-01"/>
                            <w:ind w:right="158"/>
                          </w:pPr>
                          <w:r>
                            <w:rPr>
                              <w:rFonts w:hint="eastAsia"/>
                            </w:rPr>
                            <w:t>學習評量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EE469A" id="_x0000_t202" coordsize="21600,21600" o:spt="202" path="m,l,21600r21600,l21600,xe">
              <v:stroke joinstyle="miter"/>
              <v:path gradientshapeok="t" o:connecttype="rect"/>
            </v:shapetype>
            <v:shape id="文字方塊 31" o:spid="_x0000_s1027" type="#_x0000_t202" style="position:absolute;left:0;text-align:left;margin-left:184.65pt;margin-top:-3.35pt;width:205.5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" filled="f" stroked="f" strokeweight=".5pt">
              <v:textbox>
                <w:txbxContent>
                  <w:p w14:paraId="40741AEC" w14:textId="7B98E58E" w:rsidR="0075239A" w:rsidRPr="00610D49" w:rsidRDefault="0075239A" w:rsidP="002815F5">
                    <w:pPr>
                      <w:pStyle w:val="0-01"/>
                      <w:ind w:right="158"/>
                    </w:pPr>
                    <w:r>
                      <w:rPr>
                        <w:rFonts w:hint="eastAsia"/>
                      </w:rPr>
                      <w:t>學習評量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CC2"/>
    <w:multiLevelType w:val="hybridMultilevel"/>
    <w:tmpl w:val="CB261952"/>
    <w:lvl w:ilvl="0" w:tplc="470AB5F4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804C02"/>
    <w:multiLevelType w:val="hybridMultilevel"/>
    <w:tmpl w:val="4918AA30"/>
    <w:lvl w:ilvl="0" w:tplc="6818C53C">
      <w:start w:val="1"/>
      <w:numFmt w:val="bullet"/>
      <w:pStyle w:val="2-2L"/>
      <w:lvlText w:val=""/>
      <w:lvlJc w:val="left"/>
      <w:pPr>
        <w:ind w:left="622" w:hanging="480"/>
      </w:pPr>
      <w:rPr>
        <w:rFonts w:ascii="Webdings" w:hAnsi="Webdings" w:hint="default"/>
        <w:b w:val="0"/>
        <w:i w:val="0"/>
        <w:color w:val="auto"/>
        <w:position w:val="-2"/>
        <w:sz w:val="26"/>
      </w:rPr>
    </w:lvl>
    <w:lvl w:ilvl="1" w:tplc="04090003">
      <w:start w:val="1"/>
      <w:numFmt w:val="bullet"/>
      <w:lvlText w:val=""/>
      <w:lvlJc w:val="left"/>
      <w:pPr>
        <w:ind w:left="13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2" w:hanging="480"/>
      </w:pPr>
      <w:rPr>
        <w:rFonts w:ascii="Wingdings" w:hAnsi="Wingdings" w:hint="default"/>
      </w:rPr>
    </w:lvl>
  </w:abstractNum>
  <w:abstractNum w:abstractNumId="2" w15:restartNumberingAfterBreak="0">
    <w:nsid w:val="11CC0115"/>
    <w:multiLevelType w:val="hybridMultilevel"/>
    <w:tmpl w:val="32487358"/>
    <w:lvl w:ilvl="0" w:tplc="BB28878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CC2F06"/>
    <w:multiLevelType w:val="hybridMultilevel"/>
    <w:tmpl w:val="500076AC"/>
    <w:lvl w:ilvl="0" w:tplc="470AB5F4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170ABD"/>
    <w:multiLevelType w:val="hybridMultilevel"/>
    <w:tmpl w:val="4FC49C56"/>
    <w:lvl w:ilvl="0" w:tplc="CA7201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B41F1E"/>
    <w:multiLevelType w:val="hybridMultilevel"/>
    <w:tmpl w:val="71ECD4DE"/>
    <w:lvl w:ilvl="0" w:tplc="56CE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471470"/>
    <w:multiLevelType w:val="hybridMultilevel"/>
    <w:tmpl w:val="BE184B18"/>
    <w:lvl w:ilvl="0" w:tplc="BB28878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A92788"/>
    <w:multiLevelType w:val="hybridMultilevel"/>
    <w:tmpl w:val="79DEB942"/>
    <w:lvl w:ilvl="0" w:tplc="EFCC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E14FA5"/>
    <w:multiLevelType w:val="hybridMultilevel"/>
    <w:tmpl w:val="8A7E8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4C7F89"/>
    <w:multiLevelType w:val="hybridMultilevel"/>
    <w:tmpl w:val="A7841846"/>
    <w:lvl w:ilvl="0" w:tplc="BDC019A2">
      <w:start w:val="1"/>
      <w:numFmt w:val="bullet"/>
      <w:pStyle w:val="2-3LL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 w15:restartNumberingAfterBreak="0">
    <w:nsid w:val="790E5DC2"/>
    <w:multiLevelType w:val="hybridMultilevel"/>
    <w:tmpl w:val="4AEC9A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stylePaneFormatFilter w:val="2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226"/>
  <w:evenAndOddHeaders/>
  <w:drawingGridHorizontalSpacing w:val="113"/>
  <w:displayHorizontalDrawingGridEvery w:val="0"/>
  <w:displayVerticalDrawingGridEvery w:val="2"/>
  <w:characterSpacingControl w:val="compressPunctuation"/>
  <w:hdrShapeDefaults>
    <o:shapedefaults v:ext="edit" spidmax="2049">
      <v:stroke endarrow="block" endarrowlength="short"/>
      <o:colormru v:ext="edit" colors="#ffc,#eaeaea,#94949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31"/>
    <w:rsid w:val="00000A2D"/>
    <w:rsid w:val="00001217"/>
    <w:rsid w:val="00001D2D"/>
    <w:rsid w:val="00002239"/>
    <w:rsid w:val="000042EE"/>
    <w:rsid w:val="00004364"/>
    <w:rsid w:val="00004696"/>
    <w:rsid w:val="000046D4"/>
    <w:rsid w:val="00005376"/>
    <w:rsid w:val="00005771"/>
    <w:rsid w:val="000058FC"/>
    <w:rsid w:val="000078B3"/>
    <w:rsid w:val="000078DB"/>
    <w:rsid w:val="00010201"/>
    <w:rsid w:val="00010AB2"/>
    <w:rsid w:val="00010EA2"/>
    <w:rsid w:val="00011A0C"/>
    <w:rsid w:val="00011F5F"/>
    <w:rsid w:val="00012A7E"/>
    <w:rsid w:val="00012E85"/>
    <w:rsid w:val="00013CAA"/>
    <w:rsid w:val="00014B97"/>
    <w:rsid w:val="00015B2A"/>
    <w:rsid w:val="00016318"/>
    <w:rsid w:val="000176CB"/>
    <w:rsid w:val="00017919"/>
    <w:rsid w:val="00017D20"/>
    <w:rsid w:val="000203E5"/>
    <w:rsid w:val="0002042F"/>
    <w:rsid w:val="00020765"/>
    <w:rsid w:val="00020991"/>
    <w:rsid w:val="00020F29"/>
    <w:rsid w:val="000214E8"/>
    <w:rsid w:val="000226F6"/>
    <w:rsid w:val="00023035"/>
    <w:rsid w:val="000230AF"/>
    <w:rsid w:val="000232F0"/>
    <w:rsid w:val="00025314"/>
    <w:rsid w:val="00025518"/>
    <w:rsid w:val="000259FD"/>
    <w:rsid w:val="000264CA"/>
    <w:rsid w:val="000266C7"/>
    <w:rsid w:val="00027C34"/>
    <w:rsid w:val="00030245"/>
    <w:rsid w:val="00030363"/>
    <w:rsid w:val="00030C61"/>
    <w:rsid w:val="00030F58"/>
    <w:rsid w:val="0003211C"/>
    <w:rsid w:val="000331B3"/>
    <w:rsid w:val="00033B5C"/>
    <w:rsid w:val="00034A9B"/>
    <w:rsid w:val="00035230"/>
    <w:rsid w:val="00035F21"/>
    <w:rsid w:val="00040046"/>
    <w:rsid w:val="00040568"/>
    <w:rsid w:val="0004068F"/>
    <w:rsid w:val="000407FE"/>
    <w:rsid w:val="00040C6A"/>
    <w:rsid w:val="0004216A"/>
    <w:rsid w:val="00042437"/>
    <w:rsid w:val="000425E1"/>
    <w:rsid w:val="00042991"/>
    <w:rsid w:val="00042B78"/>
    <w:rsid w:val="00042EBE"/>
    <w:rsid w:val="0004314B"/>
    <w:rsid w:val="00043222"/>
    <w:rsid w:val="000435D7"/>
    <w:rsid w:val="00044203"/>
    <w:rsid w:val="00044DF9"/>
    <w:rsid w:val="00045199"/>
    <w:rsid w:val="0004528F"/>
    <w:rsid w:val="0004535F"/>
    <w:rsid w:val="00047680"/>
    <w:rsid w:val="000477AC"/>
    <w:rsid w:val="000503E0"/>
    <w:rsid w:val="00050AF9"/>
    <w:rsid w:val="000517B9"/>
    <w:rsid w:val="00051D44"/>
    <w:rsid w:val="0005209A"/>
    <w:rsid w:val="00052481"/>
    <w:rsid w:val="00052C8D"/>
    <w:rsid w:val="00052F52"/>
    <w:rsid w:val="00053155"/>
    <w:rsid w:val="000538E3"/>
    <w:rsid w:val="00053A05"/>
    <w:rsid w:val="00053A5A"/>
    <w:rsid w:val="00054F67"/>
    <w:rsid w:val="00055538"/>
    <w:rsid w:val="00055CCB"/>
    <w:rsid w:val="00056169"/>
    <w:rsid w:val="00056229"/>
    <w:rsid w:val="000563B3"/>
    <w:rsid w:val="00056544"/>
    <w:rsid w:val="000567D4"/>
    <w:rsid w:val="00057FF9"/>
    <w:rsid w:val="0006020B"/>
    <w:rsid w:val="00061BD3"/>
    <w:rsid w:val="00061DC9"/>
    <w:rsid w:val="0006262E"/>
    <w:rsid w:val="000626A3"/>
    <w:rsid w:val="00062787"/>
    <w:rsid w:val="00062CC8"/>
    <w:rsid w:val="00062E59"/>
    <w:rsid w:val="00063368"/>
    <w:rsid w:val="00063AA8"/>
    <w:rsid w:val="00064908"/>
    <w:rsid w:val="00064A51"/>
    <w:rsid w:val="00065FFE"/>
    <w:rsid w:val="00067918"/>
    <w:rsid w:val="000701B0"/>
    <w:rsid w:val="0007049C"/>
    <w:rsid w:val="000709D9"/>
    <w:rsid w:val="00071230"/>
    <w:rsid w:val="00071FCC"/>
    <w:rsid w:val="000727DF"/>
    <w:rsid w:val="00072CBB"/>
    <w:rsid w:val="00072E17"/>
    <w:rsid w:val="00072E7A"/>
    <w:rsid w:val="00073C60"/>
    <w:rsid w:val="0007433A"/>
    <w:rsid w:val="00075923"/>
    <w:rsid w:val="00075C71"/>
    <w:rsid w:val="00075EBB"/>
    <w:rsid w:val="00076636"/>
    <w:rsid w:val="0007688C"/>
    <w:rsid w:val="00076C96"/>
    <w:rsid w:val="000772AF"/>
    <w:rsid w:val="00077357"/>
    <w:rsid w:val="00080F8C"/>
    <w:rsid w:val="0008259F"/>
    <w:rsid w:val="000832DC"/>
    <w:rsid w:val="000838B2"/>
    <w:rsid w:val="00083D63"/>
    <w:rsid w:val="000846A5"/>
    <w:rsid w:val="000847C6"/>
    <w:rsid w:val="00085361"/>
    <w:rsid w:val="00085B17"/>
    <w:rsid w:val="00085CCF"/>
    <w:rsid w:val="00087197"/>
    <w:rsid w:val="0008753E"/>
    <w:rsid w:val="00090A39"/>
    <w:rsid w:val="00090FD4"/>
    <w:rsid w:val="000912F5"/>
    <w:rsid w:val="00093D40"/>
    <w:rsid w:val="0009442F"/>
    <w:rsid w:val="000944B6"/>
    <w:rsid w:val="00094B63"/>
    <w:rsid w:val="00094FB8"/>
    <w:rsid w:val="00095AD7"/>
    <w:rsid w:val="00095F90"/>
    <w:rsid w:val="000964F7"/>
    <w:rsid w:val="00097734"/>
    <w:rsid w:val="000A10C5"/>
    <w:rsid w:val="000A11B1"/>
    <w:rsid w:val="000A1D81"/>
    <w:rsid w:val="000A2C05"/>
    <w:rsid w:val="000A3581"/>
    <w:rsid w:val="000A3A89"/>
    <w:rsid w:val="000A42B1"/>
    <w:rsid w:val="000A4A21"/>
    <w:rsid w:val="000A4B18"/>
    <w:rsid w:val="000A4DBE"/>
    <w:rsid w:val="000A5077"/>
    <w:rsid w:val="000A6517"/>
    <w:rsid w:val="000A6AAD"/>
    <w:rsid w:val="000A6EEF"/>
    <w:rsid w:val="000A7476"/>
    <w:rsid w:val="000B1B42"/>
    <w:rsid w:val="000B232E"/>
    <w:rsid w:val="000B2971"/>
    <w:rsid w:val="000B3FA5"/>
    <w:rsid w:val="000B4E4A"/>
    <w:rsid w:val="000B4FE3"/>
    <w:rsid w:val="000B53D1"/>
    <w:rsid w:val="000B5B5F"/>
    <w:rsid w:val="000B5E8F"/>
    <w:rsid w:val="000B61D4"/>
    <w:rsid w:val="000B662E"/>
    <w:rsid w:val="000B66A0"/>
    <w:rsid w:val="000B6A47"/>
    <w:rsid w:val="000B6FDE"/>
    <w:rsid w:val="000B7D9D"/>
    <w:rsid w:val="000C19C8"/>
    <w:rsid w:val="000C1AEB"/>
    <w:rsid w:val="000C2841"/>
    <w:rsid w:val="000C3A8A"/>
    <w:rsid w:val="000C6729"/>
    <w:rsid w:val="000C72AC"/>
    <w:rsid w:val="000C78CE"/>
    <w:rsid w:val="000D1925"/>
    <w:rsid w:val="000D1C01"/>
    <w:rsid w:val="000D2159"/>
    <w:rsid w:val="000D53C1"/>
    <w:rsid w:val="000D5A68"/>
    <w:rsid w:val="000D6851"/>
    <w:rsid w:val="000D6868"/>
    <w:rsid w:val="000D6DF8"/>
    <w:rsid w:val="000D6FB8"/>
    <w:rsid w:val="000D7834"/>
    <w:rsid w:val="000E0DDF"/>
    <w:rsid w:val="000E1141"/>
    <w:rsid w:val="000E1578"/>
    <w:rsid w:val="000E2541"/>
    <w:rsid w:val="000E3157"/>
    <w:rsid w:val="000E3982"/>
    <w:rsid w:val="000E4661"/>
    <w:rsid w:val="000E4B8E"/>
    <w:rsid w:val="000E6237"/>
    <w:rsid w:val="000E70C6"/>
    <w:rsid w:val="000F009B"/>
    <w:rsid w:val="000F0894"/>
    <w:rsid w:val="000F0D08"/>
    <w:rsid w:val="000F1278"/>
    <w:rsid w:val="000F1685"/>
    <w:rsid w:val="000F20E4"/>
    <w:rsid w:val="000F4499"/>
    <w:rsid w:val="000F4D6D"/>
    <w:rsid w:val="000F5375"/>
    <w:rsid w:val="000F5BA4"/>
    <w:rsid w:val="000F607B"/>
    <w:rsid w:val="000F6CD5"/>
    <w:rsid w:val="000F74F7"/>
    <w:rsid w:val="000F7B70"/>
    <w:rsid w:val="000F7F9C"/>
    <w:rsid w:val="001003E0"/>
    <w:rsid w:val="001005C0"/>
    <w:rsid w:val="001012F6"/>
    <w:rsid w:val="00102C5C"/>
    <w:rsid w:val="00103033"/>
    <w:rsid w:val="0010329E"/>
    <w:rsid w:val="00103BB3"/>
    <w:rsid w:val="00104106"/>
    <w:rsid w:val="0010467A"/>
    <w:rsid w:val="0010483B"/>
    <w:rsid w:val="001062B8"/>
    <w:rsid w:val="00106949"/>
    <w:rsid w:val="0010768D"/>
    <w:rsid w:val="001079DB"/>
    <w:rsid w:val="00110E0D"/>
    <w:rsid w:val="0011121C"/>
    <w:rsid w:val="00112737"/>
    <w:rsid w:val="001132FC"/>
    <w:rsid w:val="00113D16"/>
    <w:rsid w:val="00114CE3"/>
    <w:rsid w:val="001158C3"/>
    <w:rsid w:val="00116092"/>
    <w:rsid w:val="001160A2"/>
    <w:rsid w:val="00116DBA"/>
    <w:rsid w:val="00117E32"/>
    <w:rsid w:val="001208CE"/>
    <w:rsid w:val="00121496"/>
    <w:rsid w:val="00121606"/>
    <w:rsid w:val="001221BB"/>
    <w:rsid w:val="00122417"/>
    <w:rsid w:val="00122563"/>
    <w:rsid w:val="001225D3"/>
    <w:rsid w:val="0012307A"/>
    <w:rsid w:val="001236A8"/>
    <w:rsid w:val="001239E2"/>
    <w:rsid w:val="00124129"/>
    <w:rsid w:val="00124354"/>
    <w:rsid w:val="00125262"/>
    <w:rsid w:val="00125621"/>
    <w:rsid w:val="00125DC5"/>
    <w:rsid w:val="00125F95"/>
    <w:rsid w:val="00127880"/>
    <w:rsid w:val="00127A06"/>
    <w:rsid w:val="00127F4F"/>
    <w:rsid w:val="00130D83"/>
    <w:rsid w:val="001314E3"/>
    <w:rsid w:val="0013206C"/>
    <w:rsid w:val="0013293C"/>
    <w:rsid w:val="001332FF"/>
    <w:rsid w:val="00133E09"/>
    <w:rsid w:val="00134682"/>
    <w:rsid w:val="001351BB"/>
    <w:rsid w:val="0013580E"/>
    <w:rsid w:val="00135C78"/>
    <w:rsid w:val="00137476"/>
    <w:rsid w:val="00137C66"/>
    <w:rsid w:val="00140553"/>
    <w:rsid w:val="00141FAD"/>
    <w:rsid w:val="0014330F"/>
    <w:rsid w:val="001437CD"/>
    <w:rsid w:val="0014384C"/>
    <w:rsid w:val="001445A5"/>
    <w:rsid w:val="001446A9"/>
    <w:rsid w:val="001453F8"/>
    <w:rsid w:val="001458B5"/>
    <w:rsid w:val="00145FB8"/>
    <w:rsid w:val="0014665E"/>
    <w:rsid w:val="00147862"/>
    <w:rsid w:val="00150680"/>
    <w:rsid w:val="00150C6C"/>
    <w:rsid w:val="001517C5"/>
    <w:rsid w:val="00151F59"/>
    <w:rsid w:val="0015253B"/>
    <w:rsid w:val="001525A0"/>
    <w:rsid w:val="001525DE"/>
    <w:rsid w:val="0015368E"/>
    <w:rsid w:val="00153AEE"/>
    <w:rsid w:val="0015433F"/>
    <w:rsid w:val="001543F5"/>
    <w:rsid w:val="001544DA"/>
    <w:rsid w:val="00154CC4"/>
    <w:rsid w:val="00155C9E"/>
    <w:rsid w:val="0015682F"/>
    <w:rsid w:val="00156E36"/>
    <w:rsid w:val="00157DB9"/>
    <w:rsid w:val="00157DCD"/>
    <w:rsid w:val="00160E1A"/>
    <w:rsid w:val="00161195"/>
    <w:rsid w:val="0016135A"/>
    <w:rsid w:val="00161E24"/>
    <w:rsid w:val="00162166"/>
    <w:rsid w:val="00163345"/>
    <w:rsid w:val="00164087"/>
    <w:rsid w:val="001642E6"/>
    <w:rsid w:val="00164F1B"/>
    <w:rsid w:val="001652F7"/>
    <w:rsid w:val="00167268"/>
    <w:rsid w:val="00167B3B"/>
    <w:rsid w:val="00167CAF"/>
    <w:rsid w:val="00170966"/>
    <w:rsid w:val="001709AC"/>
    <w:rsid w:val="0017114B"/>
    <w:rsid w:val="001714F5"/>
    <w:rsid w:val="001718B2"/>
    <w:rsid w:val="00171975"/>
    <w:rsid w:val="00172C3F"/>
    <w:rsid w:val="001730DA"/>
    <w:rsid w:val="00173626"/>
    <w:rsid w:val="0017573D"/>
    <w:rsid w:val="001763FF"/>
    <w:rsid w:val="00180233"/>
    <w:rsid w:val="00180560"/>
    <w:rsid w:val="001818F7"/>
    <w:rsid w:val="00181A74"/>
    <w:rsid w:val="00181B35"/>
    <w:rsid w:val="00181B65"/>
    <w:rsid w:val="00181CE8"/>
    <w:rsid w:val="001824D1"/>
    <w:rsid w:val="001845FD"/>
    <w:rsid w:val="001847B4"/>
    <w:rsid w:val="00184CFF"/>
    <w:rsid w:val="00186763"/>
    <w:rsid w:val="00186E06"/>
    <w:rsid w:val="00186FF4"/>
    <w:rsid w:val="001913C5"/>
    <w:rsid w:val="00191C11"/>
    <w:rsid w:val="0019231A"/>
    <w:rsid w:val="00192A56"/>
    <w:rsid w:val="0019344E"/>
    <w:rsid w:val="00193890"/>
    <w:rsid w:val="00195672"/>
    <w:rsid w:val="00195846"/>
    <w:rsid w:val="00196EFC"/>
    <w:rsid w:val="00197497"/>
    <w:rsid w:val="001A0709"/>
    <w:rsid w:val="001A1CAD"/>
    <w:rsid w:val="001A1E35"/>
    <w:rsid w:val="001A33A9"/>
    <w:rsid w:val="001A3963"/>
    <w:rsid w:val="001A3DD0"/>
    <w:rsid w:val="001A3E1D"/>
    <w:rsid w:val="001A453E"/>
    <w:rsid w:val="001A4EBA"/>
    <w:rsid w:val="001A5A70"/>
    <w:rsid w:val="001A5B41"/>
    <w:rsid w:val="001A67D9"/>
    <w:rsid w:val="001A6ADD"/>
    <w:rsid w:val="001A6D1F"/>
    <w:rsid w:val="001A741C"/>
    <w:rsid w:val="001B07E8"/>
    <w:rsid w:val="001B0AC7"/>
    <w:rsid w:val="001B367E"/>
    <w:rsid w:val="001B3C04"/>
    <w:rsid w:val="001B3C76"/>
    <w:rsid w:val="001B4011"/>
    <w:rsid w:val="001B4049"/>
    <w:rsid w:val="001B42C5"/>
    <w:rsid w:val="001B4848"/>
    <w:rsid w:val="001B48B0"/>
    <w:rsid w:val="001B5CA4"/>
    <w:rsid w:val="001B65F5"/>
    <w:rsid w:val="001B66EC"/>
    <w:rsid w:val="001B66F2"/>
    <w:rsid w:val="001B6970"/>
    <w:rsid w:val="001B6C23"/>
    <w:rsid w:val="001B6DFB"/>
    <w:rsid w:val="001B777B"/>
    <w:rsid w:val="001C04E7"/>
    <w:rsid w:val="001C0B11"/>
    <w:rsid w:val="001C190D"/>
    <w:rsid w:val="001C1916"/>
    <w:rsid w:val="001C2D62"/>
    <w:rsid w:val="001C331F"/>
    <w:rsid w:val="001C362D"/>
    <w:rsid w:val="001C40CE"/>
    <w:rsid w:val="001C4694"/>
    <w:rsid w:val="001C5100"/>
    <w:rsid w:val="001C528F"/>
    <w:rsid w:val="001C5626"/>
    <w:rsid w:val="001C5AEF"/>
    <w:rsid w:val="001C600B"/>
    <w:rsid w:val="001C6986"/>
    <w:rsid w:val="001C6C6C"/>
    <w:rsid w:val="001C6D7C"/>
    <w:rsid w:val="001C7370"/>
    <w:rsid w:val="001C7EC0"/>
    <w:rsid w:val="001D122F"/>
    <w:rsid w:val="001D1263"/>
    <w:rsid w:val="001D1BD5"/>
    <w:rsid w:val="001D254F"/>
    <w:rsid w:val="001D31D0"/>
    <w:rsid w:val="001D3234"/>
    <w:rsid w:val="001D32FB"/>
    <w:rsid w:val="001D3952"/>
    <w:rsid w:val="001D3B11"/>
    <w:rsid w:val="001D443B"/>
    <w:rsid w:val="001D4728"/>
    <w:rsid w:val="001D47DC"/>
    <w:rsid w:val="001D524F"/>
    <w:rsid w:val="001D552C"/>
    <w:rsid w:val="001D5A6C"/>
    <w:rsid w:val="001D5A75"/>
    <w:rsid w:val="001D65E0"/>
    <w:rsid w:val="001D66E7"/>
    <w:rsid w:val="001D6D75"/>
    <w:rsid w:val="001D7C40"/>
    <w:rsid w:val="001E0948"/>
    <w:rsid w:val="001E259C"/>
    <w:rsid w:val="001E2DF0"/>
    <w:rsid w:val="001E3059"/>
    <w:rsid w:val="001E33B2"/>
    <w:rsid w:val="001E44B6"/>
    <w:rsid w:val="001E469F"/>
    <w:rsid w:val="001E48BB"/>
    <w:rsid w:val="001E4A03"/>
    <w:rsid w:val="001E4C3B"/>
    <w:rsid w:val="001E4CE4"/>
    <w:rsid w:val="001E4E48"/>
    <w:rsid w:val="001E4F91"/>
    <w:rsid w:val="001F0CFC"/>
    <w:rsid w:val="001F158B"/>
    <w:rsid w:val="001F285D"/>
    <w:rsid w:val="001F36BE"/>
    <w:rsid w:val="001F3C22"/>
    <w:rsid w:val="001F4886"/>
    <w:rsid w:val="001F7D27"/>
    <w:rsid w:val="001F7EB0"/>
    <w:rsid w:val="001F7FC9"/>
    <w:rsid w:val="00200352"/>
    <w:rsid w:val="00200518"/>
    <w:rsid w:val="00200528"/>
    <w:rsid w:val="00200CB0"/>
    <w:rsid w:val="0020196D"/>
    <w:rsid w:val="00201BEF"/>
    <w:rsid w:val="002023AD"/>
    <w:rsid w:val="00204180"/>
    <w:rsid w:val="0020590E"/>
    <w:rsid w:val="00205D55"/>
    <w:rsid w:val="00205EDF"/>
    <w:rsid w:val="002069EE"/>
    <w:rsid w:val="002069F8"/>
    <w:rsid w:val="00207067"/>
    <w:rsid w:val="00207070"/>
    <w:rsid w:val="002072A8"/>
    <w:rsid w:val="00210052"/>
    <w:rsid w:val="002103F0"/>
    <w:rsid w:val="0021070E"/>
    <w:rsid w:val="00212E10"/>
    <w:rsid w:val="00214183"/>
    <w:rsid w:val="00215C47"/>
    <w:rsid w:val="00217FD5"/>
    <w:rsid w:val="0022022F"/>
    <w:rsid w:val="00220DA6"/>
    <w:rsid w:val="0022152F"/>
    <w:rsid w:val="002215F8"/>
    <w:rsid w:val="00221D87"/>
    <w:rsid w:val="0022208A"/>
    <w:rsid w:val="002226C0"/>
    <w:rsid w:val="00222B8C"/>
    <w:rsid w:val="00223E65"/>
    <w:rsid w:val="002248EA"/>
    <w:rsid w:val="0022490B"/>
    <w:rsid w:val="002256F4"/>
    <w:rsid w:val="002260CC"/>
    <w:rsid w:val="00226CE2"/>
    <w:rsid w:val="00227B9F"/>
    <w:rsid w:val="00227F7C"/>
    <w:rsid w:val="00230596"/>
    <w:rsid w:val="00231D6D"/>
    <w:rsid w:val="0023579F"/>
    <w:rsid w:val="00235EC2"/>
    <w:rsid w:val="002363A0"/>
    <w:rsid w:val="00236551"/>
    <w:rsid w:val="002368C6"/>
    <w:rsid w:val="0024007D"/>
    <w:rsid w:val="002413D2"/>
    <w:rsid w:val="00241764"/>
    <w:rsid w:val="00241D1C"/>
    <w:rsid w:val="00242664"/>
    <w:rsid w:val="002433D1"/>
    <w:rsid w:val="0024346D"/>
    <w:rsid w:val="002436F9"/>
    <w:rsid w:val="00243914"/>
    <w:rsid w:val="00243D6E"/>
    <w:rsid w:val="0024415C"/>
    <w:rsid w:val="00244E5F"/>
    <w:rsid w:val="00245F8A"/>
    <w:rsid w:val="0024617C"/>
    <w:rsid w:val="0024643B"/>
    <w:rsid w:val="00246666"/>
    <w:rsid w:val="002467AD"/>
    <w:rsid w:val="0024739B"/>
    <w:rsid w:val="002476BB"/>
    <w:rsid w:val="00247A2D"/>
    <w:rsid w:val="0025022C"/>
    <w:rsid w:val="00251228"/>
    <w:rsid w:val="00251241"/>
    <w:rsid w:val="00251684"/>
    <w:rsid w:val="00252A0D"/>
    <w:rsid w:val="00252A18"/>
    <w:rsid w:val="00252DC5"/>
    <w:rsid w:val="00253290"/>
    <w:rsid w:val="0025428D"/>
    <w:rsid w:val="00254E84"/>
    <w:rsid w:val="002566EE"/>
    <w:rsid w:val="00257C4B"/>
    <w:rsid w:val="002601C3"/>
    <w:rsid w:val="00260411"/>
    <w:rsid w:val="002614EC"/>
    <w:rsid w:val="00261F74"/>
    <w:rsid w:val="00262248"/>
    <w:rsid w:val="002623F1"/>
    <w:rsid w:val="00262928"/>
    <w:rsid w:val="002632FA"/>
    <w:rsid w:val="0026338E"/>
    <w:rsid w:val="002647DC"/>
    <w:rsid w:val="00265A13"/>
    <w:rsid w:val="0026677B"/>
    <w:rsid w:val="00266E0C"/>
    <w:rsid w:val="002670F5"/>
    <w:rsid w:val="002674FD"/>
    <w:rsid w:val="0026783E"/>
    <w:rsid w:val="00267C15"/>
    <w:rsid w:val="00267CCE"/>
    <w:rsid w:val="00270A85"/>
    <w:rsid w:val="00271833"/>
    <w:rsid w:val="00271B82"/>
    <w:rsid w:val="00272145"/>
    <w:rsid w:val="002724A9"/>
    <w:rsid w:val="0027371D"/>
    <w:rsid w:val="00273CCE"/>
    <w:rsid w:val="002743D1"/>
    <w:rsid w:val="00274471"/>
    <w:rsid w:val="00275ADC"/>
    <w:rsid w:val="00275F4A"/>
    <w:rsid w:val="00277585"/>
    <w:rsid w:val="0027768F"/>
    <w:rsid w:val="002776EC"/>
    <w:rsid w:val="00277FF5"/>
    <w:rsid w:val="002807C8"/>
    <w:rsid w:val="00280C7B"/>
    <w:rsid w:val="00280D0F"/>
    <w:rsid w:val="0028148C"/>
    <w:rsid w:val="002815F5"/>
    <w:rsid w:val="00281D69"/>
    <w:rsid w:val="00281E9E"/>
    <w:rsid w:val="0028210C"/>
    <w:rsid w:val="002824C1"/>
    <w:rsid w:val="0028432F"/>
    <w:rsid w:val="00285988"/>
    <w:rsid w:val="00286428"/>
    <w:rsid w:val="00286E15"/>
    <w:rsid w:val="00287154"/>
    <w:rsid w:val="002878B8"/>
    <w:rsid w:val="002903AD"/>
    <w:rsid w:val="0029068E"/>
    <w:rsid w:val="00291041"/>
    <w:rsid w:val="00291106"/>
    <w:rsid w:val="002913B9"/>
    <w:rsid w:val="002913F9"/>
    <w:rsid w:val="00291675"/>
    <w:rsid w:val="00291ACD"/>
    <w:rsid w:val="00291CBD"/>
    <w:rsid w:val="0029236B"/>
    <w:rsid w:val="00293587"/>
    <w:rsid w:val="0029364E"/>
    <w:rsid w:val="00296AFC"/>
    <w:rsid w:val="00297F59"/>
    <w:rsid w:val="002A0851"/>
    <w:rsid w:val="002A1F72"/>
    <w:rsid w:val="002A1FB6"/>
    <w:rsid w:val="002A2AD3"/>
    <w:rsid w:val="002A302B"/>
    <w:rsid w:val="002A3E64"/>
    <w:rsid w:val="002A40C2"/>
    <w:rsid w:val="002A526F"/>
    <w:rsid w:val="002A53EB"/>
    <w:rsid w:val="002A55ED"/>
    <w:rsid w:val="002A5834"/>
    <w:rsid w:val="002A5A8E"/>
    <w:rsid w:val="002A5CF6"/>
    <w:rsid w:val="002A6689"/>
    <w:rsid w:val="002A6EA2"/>
    <w:rsid w:val="002A77CC"/>
    <w:rsid w:val="002A7C45"/>
    <w:rsid w:val="002A7D65"/>
    <w:rsid w:val="002A7D8D"/>
    <w:rsid w:val="002B034E"/>
    <w:rsid w:val="002B1E72"/>
    <w:rsid w:val="002B1EF7"/>
    <w:rsid w:val="002B253A"/>
    <w:rsid w:val="002B2893"/>
    <w:rsid w:val="002B291F"/>
    <w:rsid w:val="002B36BE"/>
    <w:rsid w:val="002B55A4"/>
    <w:rsid w:val="002B5B92"/>
    <w:rsid w:val="002B650C"/>
    <w:rsid w:val="002B6778"/>
    <w:rsid w:val="002B6A0C"/>
    <w:rsid w:val="002B6F26"/>
    <w:rsid w:val="002B7490"/>
    <w:rsid w:val="002C0450"/>
    <w:rsid w:val="002C063D"/>
    <w:rsid w:val="002C1826"/>
    <w:rsid w:val="002C1C30"/>
    <w:rsid w:val="002C25BE"/>
    <w:rsid w:val="002C2B47"/>
    <w:rsid w:val="002C3CF1"/>
    <w:rsid w:val="002C470B"/>
    <w:rsid w:val="002C5A2D"/>
    <w:rsid w:val="002C5AE2"/>
    <w:rsid w:val="002C5FB2"/>
    <w:rsid w:val="002C6A6C"/>
    <w:rsid w:val="002C6ABC"/>
    <w:rsid w:val="002C7B8E"/>
    <w:rsid w:val="002D0246"/>
    <w:rsid w:val="002D0699"/>
    <w:rsid w:val="002D0D85"/>
    <w:rsid w:val="002D3AD3"/>
    <w:rsid w:val="002D3E0E"/>
    <w:rsid w:val="002D440B"/>
    <w:rsid w:val="002D4530"/>
    <w:rsid w:val="002D45F0"/>
    <w:rsid w:val="002D48C4"/>
    <w:rsid w:val="002D54E8"/>
    <w:rsid w:val="002D623F"/>
    <w:rsid w:val="002D7527"/>
    <w:rsid w:val="002D7762"/>
    <w:rsid w:val="002E00CF"/>
    <w:rsid w:val="002E1049"/>
    <w:rsid w:val="002E116F"/>
    <w:rsid w:val="002E23EE"/>
    <w:rsid w:val="002E3C51"/>
    <w:rsid w:val="002E3D98"/>
    <w:rsid w:val="002E40C7"/>
    <w:rsid w:val="002E475B"/>
    <w:rsid w:val="002E5655"/>
    <w:rsid w:val="002E5A22"/>
    <w:rsid w:val="002E66D5"/>
    <w:rsid w:val="002E671D"/>
    <w:rsid w:val="002E6B6D"/>
    <w:rsid w:val="002F0321"/>
    <w:rsid w:val="002F06FA"/>
    <w:rsid w:val="002F0E88"/>
    <w:rsid w:val="002F1120"/>
    <w:rsid w:val="002F1AE6"/>
    <w:rsid w:val="002F208F"/>
    <w:rsid w:val="002F20E2"/>
    <w:rsid w:val="002F218F"/>
    <w:rsid w:val="002F21C1"/>
    <w:rsid w:val="002F263A"/>
    <w:rsid w:val="002F264B"/>
    <w:rsid w:val="002F2C4A"/>
    <w:rsid w:val="002F3081"/>
    <w:rsid w:val="002F509C"/>
    <w:rsid w:val="002F539E"/>
    <w:rsid w:val="002F626D"/>
    <w:rsid w:val="002F6E75"/>
    <w:rsid w:val="002F742A"/>
    <w:rsid w:val="0030004E"/>
    <w:rsid w:val="00300947"/>
    <w:rsid w:val="00300B78"/>
    <w:rsid w:val="0030112C"/>
    <w:rsid w:val="00301B90"/>
    <w:rsid w:val="00302925"/>
    <w:rsid w:val="00302AB3"/>
    <w:rsid w:val="00303B0E"/>
    <w:rsid w:val="003051EA"/>
    <w:rsid w:val="00305CB7"/>
    <w:rsid w:val="00305DC5"/>
    <w:rsid w:val="00306A3D"/>
    <w:rsid w:val="00306ECE"/>
    <w:rsid w:val="00307AD9"/>
    <w:rsid w:val="00307C25"/>
    <w:rsid w:val="00310615"/>
    <w:rsid w:val="0031104C"/>
    <w:rsid w:val="00311968"/>
    <w:rsid w:val="00311EB9"/>
    <w:rsid w:val="00313144"/>
    <w:rsid w:val="00313444"/>
    <w:rsid w:val="00313AF1"/>
    <w:rsid w:val="00313D46"/>
    <w:rsid w:val="003148BD"/>
    <w:rsid w:val="00315D49"/>
    <w:rsid w:val="00316760"/>
    <w:rsid w:val="00316C44"/>
    <w:rsid w:val="00320B97"/>
    <w:rsid w:val="00321588"/>
    <w:rsid w:val="00321899"/>
    <w:rsid w:val="00321A46"/>
    <w:rsid w:val="00322679"/>
    <w:rsid w:val="00322AB7"/>
    <w:rsid w:val="0032383D"/>
    <w:rsid w:val="003238F1"/>
    <w:rsid w:val="00323B9D"/>
    <w:rsid w:val="00323C4E"/>
    <w:rsid w:val="00323F98"/>
    <w:rsid w:val="00325232"/>
    <w:rsid w:val="00325697"/>
    <w:rsid w:val="003256B7"/>
    <w:rsid w:val="00325D5D"/>
    <w:rsid w:val="0032638C"/>
    <w:rsid w:val="00327866"/>
    <w:rsid w:val="003279B6"/>
    <w:rsid w:val="00330FC6"/>
    <w:rsid w:val="00332770"/>
    <w:rsid w:val="00333AD4"/>
    <w:rsid w:val="00333AED"/>
    <w:rsid w:val="00333C1B"/>
    <w:rsid w:val="00334865"/>
    <w:rsid w:val="00334DB0"/>
    <w:rsid w:val="00334F13"/>
    <w:rsid w:val="00335B9C"/>
    <w:rsid w:val="00336185"/>
    <w:rsid w:val="00337535"/>
    <w:rsid w:val="00337649"/>
    <w:rsid w:val="003379ED"/>
    <w:rsid w:val="00337D6C"/>
    <w:rsid w:val="00337DFC"/>
    <w:rsid w:val="00337EDF"/>
    <w:rsid w:val="0034029E"/>
    <w:rsid w:val="003413AE"/>
    <w:rsid w:val="00341FEA"/>
    <w:rsid w:val="00342110"/>
    <w:rsid w:val="00342788"/>
    <w:rsid w:val="003428EF"/>
    <w:rsid w:val="003430F3"/>
    <w:rsid w:val="003433D9"/>
    <w:rsid w:val="00344364"/>
    <w:rsid w:val="00344487"/>
    <w:rsid w:val="00344491"/>
    <w:rsid w:val="003450C0"/>
    <w:rsid w:val="003454AB"/>
    <w:rsid w:val="00345D8F"/>
    <w:rsid w:val="00347229"/>
    <w:rsid w:val="003475A8"/>
    <w:rsid w:val="00350218"/>
    <w:rsid w:val="0035171F"/>
    <w:rsid w:val="00351880"/>
    <w:rsid w:val="00351FAF"/>
    <w:rsid w:val="00352172"/>
    <w:rsid w:val="00352DF1"/>
    <w:rsid w:val="0035396F"/>
    <w:rsid w:val="0035411A"/>
    <w:rsid w:val="00354125"/>
    <w:rsid w:val="00354766"/>
    <w:rsid w:val="00354931"/>
    <w:rsid w:val="00354AC7"/>
    <w:rsid w:val="003551F6"/>
    <w:rsid w:val="00355ECC"/>
    <w:rsid w:val="0035708C"/>
    <w:rsid w:val="00360F85"/>
    <w:rsid w:val="0036104B"/>
    <w:rsid w:val="00361EAC"/>
    <w:rsid w:val="003620A3"/>
    <w:rsid w:val="0036221F"/>
    <w:rsid w:val="00362E60"/>
    <w:rsid w:val="00363067"/>
    <w:rsid w:val="00363D7B"/>
    <w:rsid w:val="003644D0"/>
    <w:rsid w:val="00365656"/>
    <w:rsid w:val="00367128"/>
    <w:rsid w:val="003676CD"/>
    <w:rsid w:val="0037001C"/>
    <w:rsid w:val="0037014E"/>
    <w:rsid w:val="003705E2"/>
    <w:rsid w:val="00371F2D"/>
    <w:rsid w:val="00372BE7"/>
    <w:rsid w:val="00372D2F"/>
    <w:rsid w:val="00372DE3"/>
    <w:rsid w:val="003733ED"/>
    <w:rsid w:val="00373EF0"/>
    <w:rsid w:val="00374BE2"/>
    <w:rsid w:val="00374CC7"/>
    <w:rsid w:val="003753D4"/>
    <w:rsid w:val="003754D3"/>
    <w:rsid w:val="003762F3"/>
    <w:rsid w:val="003767FB"/>
    <w:rsid w:val="0037726D"/>
    <w:rsid w:val="00380A51"/>
    <w:rsid w:val="003821FB"/>
    <w:rsid w:val="00383DFD"/>
    <w:rsid w:val="00385560"/>
    <w:rsid w:val="00385812"/>
    <w:rsid w:val="00385E8B"/>
    <w:rsid w:val="00387363"/>
    <w:rsid w:val="003874B6"/>
    <w:rsid w:val="00391513"/>
    <w:rsid w:val="0039178E"/>
    <w:rsid w:val="003920B3"/>
    <w:rsid w:val="0039211F"/>
    <w:rsid w:val="003927B5"/>
    <w:rsid w:val="00392C54"/>
    <w:rsid w:val="003934A5"/>
    <w:rsid w:val="0039374C"/>
    <w:rsid w:val="00394436"/>
    <w:rsid w:val="003948A6"/>
    <w:rsid w:val="00394C7E"/>
    <w:rsid w:val="003952CC"/>
    <w:rsid w:val="00397948"/>
    <w:rsid w:val="00397BED"/>
    <w:rsid w:val="003A1B41"/>
    <w:rsid w:val="003A201C"/>
    <w:rsid w:val="003A237F"/>
    <w:rsid w:val="003A23C9"/>
    <w:rsid w:val="003A297E"/>
    <w:rsid w:val="003A3813"/>
    <w:rsid w:val="003A3A28"/>
    <w:rsid w:val="003A5EDC"/>
    <w:rsid w:val="003A63C9"/>
    <w:rsid w:val="003A66EF"/>
    <w:rsid w:val="003A6D7D"/>
    <w:rsid w:val="003A7C50"/>
    <w:rsid w:val="003B0592"/>
    <w:rsid w:val="003B075B"/>
    <w:rsid w:val="003B0D3C"/>
    <w:rsid w:val="003B1442"/>
    <w:rsid w:val="003B1B85"/>
    <w:rsid w:val="003B21D4"/>
    <w:rsid w:val="003B2C6C"/>
    <w:rsid w:val="003B2EB5"/>
    <w:rsid w:val="003B2FAA"/>
    <w:rsid w:val="003B4573"/>
    <w:rsid w:val="003B46DA"/>
    <w:rsid w:val="003B48B9"/>
    <w:rsid w:val="003B4CA7"/>
    <w:rsid w:val="003B5180"/>
    <w:rsid w:val="003B52F8"/>
    <w:rsid w:val="003B5944"/>
    <w:rsid w:val="003B5A6A"/>
    <w:rsid w:val="003B5AF8"/>
    <w:rsid w:val="003B706E"/>
    <w:rsid w:val="003B7763"/>
    <w:rsid w:val="003B7A3F"/>
    <w:rsid w:val="003B7C83"/>
    <w:rsid w:val="003C0228"/>
    <w:rsid w:val="003C1580"/>
    <w:rsid w:val="003C1676"/>
    <w:rsid w:val="003C19B1"/>
    <w:rsid w:val="003C363E"/>
    <w:rsid w:val="003C3FF6"/>
    <w:rsid w:val="003C4DA3"/>
    <w:rsid w:val="003C4F33"/>
    <w:rsid w:val="003C547A"/>
    <w:rsid w:val="003C553F"/>
    <w:rsid w:val="003C6671"/>
    <w:rsid w:val="003C7096"/>
    <w:rsid w:val="003D07AF"/>
    <w:rsid w:val="003D07D6"/>
    <w:rsid w:val="003D0FB9"/>
    <w:rsid w:val="003D2F6E"/>
    <w:rsid w:val="003D36E0"/>
    <w:rsid w:val="003D3E75"/>
    <w:rsid w:val="003D41C2"/>
    <w:rsid w:val="003D45FA"/>
    <w:rsid w:val="003D4A10"/>
    <w:rsid w:val="003D59A3"/>
    <w:rsid w:val="003D59A5"/>
    <w:rsid w:val="003D5D98"/>
    <w:rsid w:val="003D637A"/>
    <w:rsid w:val="003D66B6"/>
    <w:rsid w:val="003D69A0"/>
    <w:rsid w:val="003D701D"/>
    <w:rsid w:val="003D71FA"/>
    <w:rsid w:val="003D748B"/>
    <w:rsid w:val="003D7CC1"/>
    <w:rsid w:val="003E0589"/>
    <w:rsid w:val="003E086D"/>
    <w:rsid w:val="003E0A35"/>
    <w:rsid w:val="003E0A7C"/>
    <w:rsid w:val="003E1325"/>
    <w:rsid w:val="003E142F"/>
    <w:rsid w:val="003E1E61"/>
    <w:rsid w:val="003E2547"/>
    <w:rsid w:val="003E28C4"/>
    <w:rsid w:val="003E3216"/>
    <w:rsid w:val="003E326B"/>
    <w:rsid w:val="003E3491"/>
    <w:rsid w:val="003E4313"/>
    <w:rsid w:val="003E48B5"/>
    <w:rsid w:val="003E6115"/>
    <w:rsid w:val="003E64F3"/>
    <w:rsid w:val="003E6768"/>
    <w:rsid w:val="003E6A9E"/>
    <w:rsid w:val="003E6D70"/>
    <w:rsid w:val="003E7B75"/>
    <w:rsid w:val="003E7BEE"/>
    <w:rsid w:val="003F071B"/>
    <w:rsid w:val="003F1D57"/>
    <w:rsid w:val="003F1E28"/>
    <w:rsid w:val="003F2D3B"/>
    <w:rsid w:val="003F431A"/>
    <w:rsid w:val="003F466E"/>
    <w:rsid w:val="003F5243"/>
    <w:rsid w:val="003F5834"/>
    <w:rsid w:val="003F5F30"/>
    <w:rsid w:val="003F5F70"/>
    <w:rsid w:val="003F6507"/>
    <w:rsid w:val="003F6A46"/>
    <w:rsid w:val="003F6AF4"/>
    <w:rsid w:val="003F6B12"/>
    <w:rsid w:val="003F6C07"/>
    <w:rsid w:val="003F72EA"/>
    <w:rsid w:val="003F7DB0"/>
    <w:rsid w:val="0040210F"/>
    <w:rsid w:val="00402DAA"/>
    <w:rsid w:val="0040304A"/>
    <w:rsid w:val="00403363"/>
    <w:rsid w:val="00403914"/>
    <w:rsid w:val="00403D37"/>
    <w:rsid w:val="0040508B"/>
    <w:rsid w:val="004061D5"/>
    <w:rsid w:val="00406998"/>
    <w:rsid w:val="00407941"/>
    <w:rsid w:val="00407C7F"/>
    <w:rsid w:val="00410102"/>
    <w:rsid w:val="00410B75"/>
    <w:rsid w:val="004114DF"/>
    <w:rsid w:val="00411FFD"/>
    <w:rsid w:val="00412300"/>
    <w:rsid w:val="00412670"/>
    <w:rsid w:val="00413E78"/>
    <w:rsid w:val="00415334"/>
    <w:rsid w:val="004155F9"/>
    <w:rsid w:val="00415F43"/>
    <w:rsid w:val="00416195"/>
    <w:rsid w:val="0041658D"/>
    <w:rsid w:val="0041659D"/>
    <w:rsid w:val="00416796"/>
    <w:rsid w:val="00416C58"/>
    <w:rsid w:val="00417D8E"/>
    <w:rsid w:val="004202A7"/>
    <w:rsid w:val="00421152"/>
    <w:rsid w:val="00421234"/>
    <w:rsid w:val="0042155A"/>
    <w:rsid w:val="00421762"/>
    <w:rsid w:val="00422D89"/>
    <w:rsid w:val="00422F58"/>
    <w:rsid w:val="00425E36"/>
    <w:rsid w:val="00425E57"/>
    <w:rsid w:val="004261BB"/>
    <w:rsid w:val="004262D8"/>
    <w:rsid w:val="00426552"/>
    <w:rsid w:val="00426755"/>
    <w:rsid w:val="0042716F"/>
    <w:rsid w:val="00427469"/>
    <w:rsid w:val="00430730"/>
    <w:rsid w:val="004309FA"/>
    <w:rsid w:val="00430B3C"/>
    <w:rsid w:val="00430DC0"/>
    <w:rsid w:val="00433243"/>
    <w:rsid w:val="00433D2E"/>
    <w:rsid w:val="00433DEE"/>
    <w:rsid w:val="00434A39"/>
    <w:rsid w:val="00435329"/>
    <w:rsid w:val="00435626"/>
    <w:rsid w:val="004360B1"/>
    <w:rsid w:val="00436A79"/>
    <w:rsid w:val="00436F39"/>
    <w:rsid w:val="00437082"/>
    <w:rsid w:val="004372D9"/>
    <w:rsid w:val="004408B2"/>
    <w:rsid w:val="00440A5D"/>
    <w:rsid w:val="00441AF5"/>
    <w:rsid w:val="0044201E"/>
    <w:rsid w:val="0044285C"/>
    <w:rsid w:val="00442DBC"/>
    <w:rsid w:val="00442F85"/>
    <w:rsid w:val="00443618"/>
    <w:rsid w:val="004436E2"/>
    <w:rsid w:val="004456D6"/>
    <w:rsid w:val="00445BEF"/>
    <w:rsid w:val="004478A6"/>
    <w:rsid w:val="00450774"/>
    <w:rsid w:val="0045081C"/>
    <w:rsid w:val="004508B7"/>
    <w:rsid w:val="004509D7"/>
    <w:rsid w:val="00450CAF"/>
    <w:rsid w:val="00450FE5"/>
    <w:rsid w:val="004518F4"/>
    <w:rsid w:val="004521D5"/>
    <w:rsid w:val="00452A08"/>
    <w:rsid w:val="00452C0F"/>
    <w:rsid w:val="00453BB4"/>
    <w:rsid w:val="00454681"/>
    <w:rsid w:val="00454D75"/>
    <w:rsid w:val="00456159"/>
    <w:rsid w:val="004561C9"/>
    <w:rsid w:val="00456D50"/>
    <w:rsid w:val="00457B31"/>
    <w:rsid w:val="00457BBF"/>
    <w:rsid w:val="00457D81"/>
    <w:rsid w:val="00460041"/>
    <w:rsid w:val="00461400"/>
    <w:rsid w:val="00461B8D"/>
    <w:rsid w:val="00462416"/>
    <w:rsid w:val="00462E6C"/>
    <w:rsid w:val="00463DF8"/>
    <w:rsid w:val="00464111"/>
    <w:rsid w:val="004649A2"/>
    <w:rsid w:val="00464D80"/>
    <w:rsid w:val="004650C5"/>
    <w:rsid w:val="00465CA8"/>
    <w:rsid w:val="00465F0F"/>
    <w:rsid w:val="00466662"/>
    <w:rsid w:val="00466844"/>
    <w:rsid w:val="00467A65"/>
    <w:rsid w:val="00470759"/>
    <w:rsid w:val="00470785"/>
    <w:rsid w:val="00472F20"/>
    <w:rsid w:val="0047347A"/>
    <w:rsid w:val="004746BF"/>
    <w:rsid w:val="0047544D"/>
    <w:rsid w:val="00475928"/>
    <w:rsid w:val="00475B2B"/>
    <w:rsid w:val="0047624E"/>
    <w:rsid w:val="00476608"/>
    <w:rsid w:val="004771C7"/>
    <w:rsid w:val="00477243"/>
    <w:rsid w:val="004805BE"/>
    <w:rsid w:val="00480C08"/>
    <w:rsid w:val="004820FA"/>
    <w:rsid w:val="00482A61"/>
    <w:rsid w:val="00482C68"/>
    <w:rsid w:val="0048320D"/>
    <w:rsid w:val="0048454E"/>
    <w:rsid w:val="00484691"/>
    <w:rsid w:val="0048506C"/>
    <w:rsid w:val="00485130"/>
    <w:rsid w:val="004852CC"/>
    <w:rsid w:val="00485CDF"/>
    <w:rsid w:val="0048645D"/>
    <w:rsid w:val="004867D8"/>
    <w:rsid w:val="00487035"/>
    <w:rsid w:val="0048732B"/>
    <w:rsid w:val="00487A62"/>
    <w:rsid w:val="00487FBF"/>
    <w:rsid w:val="00491D22"/>
    <w:rsid w:val="00491D78"/>
    <w:rsid w:val="0049254E"/>
    <w:rsid w:val="004959E7"/>
    <w:rsid w:val="00495F66"/>
    <w:rsid w:val="0049645C"/>
    <w:rsid w:val="00496EB8"/>
    <w:rsid w:val="00496F1C"/>
    <w:rsid w:val="004A0070"/>
    <w:rsid w:val="004A05E8"/>
    <w:rsid w:val="004A3443"/>
    <w:rsid w:val="004A3F1F"/>
    <w:rsid w:val="004A44F2"/>
    <w:rsid w:val="004A486F"/>
    <w:rsid w:val="004A4EC9"/>
    <w:rsid w:val="004A50C4"/>
    <w:rsid w:val="004A561F"/>
    <w:rsid w:val="004A66ED"/>
    <w:rsid w:val="004A6F18"/>
    <w:rsid w:val="004A70FB"/>
    <w:rsid w:val="004B06F3"/>
    <w:rsid w:val="004B0D91"/>
    <w:rsid w:val="004B36DD"/>
    <w:rsid w:val="004B4DA9"/>
    <w:rsid w:val="004B5B13"/>
    <w:rsid w:val="004B62D6"/>
    <w:rsid w:val="004B647D"/>
    <w:rsid w:val="004C06EA"/>
    <w:rsid w:val="004C08EF"/>
    <w:rsid w:val="004C0C98"/>
    <w:rsid w:val="004C170F"/>
    <w:rsid w:val="004C2E6A"/>
    <w:rsid w:val="004C3D39"/>
    <w:rsid w:val="004C3D6D"/>
    <w:rsid w:val="004C48A5"/>
    <w:rsid w:val="004C4C34"/>
    <w:rsid w:val="004C5228"/>
    <w:rsid w:val="004C6F42"/>
    <w:rsid w:val="004C76C4"/>
    <w:rsid w:val="004C7738"/>
    <w:rsid w:val="004C7C9F"/>
    <w:rsid w:val="004D044D"/>
    <w:rsid w:val="004D06D6"/>
    <w:rsid w:val="004D0A55"/>
    <w:rsid w:val="004D15C5"/>
    <w:rsid w:val="004D1B3B"/>
    <w:rsid w:val="004D1ECA"/>
    <w:rsid w:val="004D2412"/>
    <w:rsid w:val="004D26F0"/>
    <w:rsid w:val="004D3396"/>
    <w:rsid w:val="004D35ED"/>
    <w:rsid w:val="004D3E9E"/>
    <w:rsid w:val="004D3F89"/>
    <w:rsid w:val="004D4ADC"/>
    <w:rsid w:val="004D4E83"/>
    <w:rsid w:val="004D5141"/>
    <w:rsid w:val="004D5FD6"/>
    <w:rsid w:val="004D6969"/>
    <w:rsid w:val="004D6CEA"/>
    <w:rsid w:val="004E0F4E"/>
    <w:rsid w:val="004E1444"/>
    <w:rsid w:val="004E2483"/>
    <w:rsid w:val="004E2885"/>
    <w:rsid w:val="004E3447"/>
    <w:rsid w:val="004E35E3"/>
    <w:rsid w:val="004E3D16"/>
    <w:rsid w:val="004E3E77"/>
    <w:rsid w:val="004E4A92"/>
    <w:rsid w:val="004E4E5C"/>
    <w:rsid w:val="004E56BD"/>
    <w:rsid w:val="004E5A50"/>
    <w:rsid w:val="004E5C10"/>
    <w:rsid w:val="004E5DFD"/>
    <w:rsid w:val="004E6A50"/>
    <w:rsid w:val="004E71DF"/>
    <w:rsid w:val="004E7D41"/>
    <w:rsid w:val="004F0118"/>
    <w:rsid w:val="004F0A17"/>
    <w:rsid w:val="004F1087"/>
    <w:rsid w:val="004F1BA7"/>
    <w:rsid w:val="004F1DCA"/>
    <w:rsid w:val="004F2124"/>
    <w:rsid w:val="004F2829"/>
    <w:rsid w:val="004F2AD5"/>
    <w:rsid w:val="004F3623"/>
    <w:rsid w:val="004F41DC"/>
    <w:rsid w:val="004F4B91"/>
    <w:rsid w:val="004F53A9"/>
    <w:rsid w:val="004F5715"/>
    <w:rsid w:val="004F5855"/>
    <w:rsid w:val="004F5D1A"/>
    <w:rsid w:val="004F6483"/>
    <w:rsid w:val="004F7059"/>
    <w:rsid w:val="00500004"/>
    <w:rsid w:val="0050133E"/>
    <w:rsid w:val="005016FC"/>
    <w:rsid w:val="00501CCE"/>
    <w:rsid w:val="00502598"/>
    <w:rsid w:val="0050309F"/>
    <w:rsid w:val="00503544"/>
    <w:rsid w:val="005059F3"/>
    <w:rsid w:val="00506495"/>
    <w:rsid w:val="00506D41"/>
    <w:rsid w:val="005077A6"/>
    <w:rsid w:val="00510444"/>
    <w:rsid w:val="00510795"/>
    <w:rsid w:val="00510E4F"/>
    <w:rsid w:val="005131AD"/>
    <w:rsid w:val="00513CC5"/>
    <w:rsid w:val="00513F5E"/>
    <w:rsid w:val="0051487F"/>
    <w:rsid w:val="005153D9"/>
    <w:rsid w:val="005154C0"/>
    <w:rsid w:val="005154CC"/>
    <w:rsid w:val="00516791"/>
    <w:rsid w:val="005173CD"/>
    <w:rsid w:val="00517810"/>
    <w:rsid w:val="0052038D"/>
    <w:rsid w:val="00521138"/>
    <w:rsid w:val="00521534"/>
    <w:rsid w:val="005216CE"/>
    <w:rsid w:val="005220E3"/>
    <w:rsid w:val="005229C2"/>
    <w:rsid w:val="00523BB1"/>
    <w:rsid w:val="00524504"/>
    <w:rsid w:val="00524CBE"/>
    <w:rsid w:val="00524FF8"/>
    <w:rsid w:val="0052745C"/>
    <w:rsid w:val="00527675"/>
    <w:rsid w:val="00527AE8"/>
    <w:rsid w:val="00527B80"/>
    <w:rsid w:val="005307B7"/>
    <w:rsid w:val="00531223"/>
    <w:rsid w:val="0053157C"/>
    <w:rsid w:val="00531EDA"/>
    <w:rsid w:val="00531FA6"/>
    <w:rsid w:val="005323B3"/>
    <w:rsid w:val="005325B6"/>
    <w:rsid w:val="00532B20"/>
    <w:rsid w:val="0053391A"/>
    <w:rsid w:val="005348A5"/>
    <w:rsid w:val="005349CE"/>
    <w:rsid w:val="00534D7D"/>
    <w:rsid w:val="00535712"/>
    <w:rsid w:val="0053625F"/>
    <w:rsid w:val="0053653E"/>
    <w:rsid w:val="00540EF6"/>
    <w:rsid w:val="0054101A"/>
    <w:rsid w:val="0054202C"/>
    <w:rsid w:val="00542BB5"/>
    <w:rsid w:val="00542F9E"/>
    <w:rsid w:val="00543527"/>
    <w:rsid w:val="00544A9B"/>
    <w:rsid w:val="00544BB8"/>
    <w:rsid w:val="00544FD7"/>
    <w:rsid w:val="00545FDC"/>
    <w:rsid w:val="00546356"/>
    <w:rsid w:val="00551A71"/>
    <w:rsid w:val="00551B3A"/>
    <w:rsid w:val="00551F0A"/>
    <w:rsid w:val="005526E6"/>
    <w:rsid w:val="00552900"/>
    <w:rsid w:val="00553095"/>
    <w:rsid w:val="00554F7D"/>
    <w:rsid w:val="005552AE"/>
    <w:rsid w:val="0055565B"/>
    <w:rsid w:val="005558B0"/>
    <w:rsid w:val="00555D7D"/>
    <w:rsid w:val="005561F2"/>
    <w:rsid w:val="00557467"/>
    <w:rsid w:val="005576C2"/>
    <w:rsid w:val="00561986"/>
    <w:rsid w:val="005619FF"/>
    <w:rsid w:val="005622AD"/>
    <w:rsid w:val="00562D76"/>
    <w:rsid w:val="005636C7"/>
    <w:rsid w:val="00563A57"/>
    <w:rsid w:val="00563C22"/>
    <w:rsid w:val="00563C84"/>
    <w:rsid w:val="00564E44"/>
    <w:rsid w:val="00565A2D"/>
    <w:rsid w:val="00565BA9"/>
    <w:rsid w:val="005668CB"/>
    <w:rsid w:val="00567291"/>
    <w:rsid w:val="005676E5"/>
    <w:rsid w:val="0057047E"/>
    <w:rsid w:val="00570B63"/>
    <w:rsid w:val="0057256F"/>
    <w:rsid w:val="005737AC"/>
    <w:rsid w:val="00573FF2"/>
    <w:rsid w:val="00574F4A"/>
    <w:rsid w:val="00575363"/>
    <w:rsid w:val="00576078"/>
    <w:rsid w:val="00577848"/>
    <w:rsid w:val="00577856"/>
    <w:rsid w:val="005806D2"/>
    <w:rsid w:val="00581445"/>
    <w:rsid w:val="005819F8"/>
    <w:rsid w:val="00582D9F"/>
    <w:rsid w:val="00584A46"/>
    <w:rsid w:val="00587A41"/>
    <w:rsid w:val="00590834"/>
    <w:rsid w:val="005908DE"/>
    <w:rsid w:val="005909EC"/>
    <w:rsid w:val="00590D8F"/>
    <w:rsid w:val="00590F74"/>
    <w:rsid w:val="005927EE"/>
    <w:rsid w:val="00592967"/>
    <w:rsid w:val="0059350E"/>
    <w:rsid w:val="00594068"/>
    <w:rsid w:val="005948F6"/>
    <w:rsid w:val="0059547C"/>
    <w:rsid w:val="00595C20"/>
    <w:rsid w:val="00595E7B"/>
    <w:rsid w:val="0059785E"/>
    <w:rsid w:val="00597D7D"/>
    <w:rsid w:val="005A1506"/>
    <w:rsid w:val="005A2F44"/>
    <w:rsid w:val="005A32D9"/>
    <w:rsid w:val="005A33C5"/>
    <w:rsid w:val="005A39C3"/>
    <w:rsid w:val="005A3FCE"/>
    <w:rsid w:val="005A4151"/>
    <w:rsid w:val="005A5DAA"/>
    <w:rsid w:val="005A5E38"/>
    <w:rsid w:val="005A6176"/>
    <w:rsid w:val="005A6867"/>
    <w:rsid w:val="005A6D99"/>
    <w:rsid w:val="005A71EB"/>
    <w:rsid w:val="005B1A1D"/>
    <w:rsid w:val="005B1B61"/>
    <w:rsid w:val="005B1BCC"/>
    <w:rsid w:val="005B3995"/>
    <w:rsid w:val="005B434F"/>
    <w:rsid w:val="005B43BF"/>
    <w:rsid w:val="005B44D3"/>
    <w:rsid w:val="005B4EB9"/>
    <w:rsid w:val="005B533D"/>
    <w:rsid w:val="005B66B7"/>
    <w:rsid w:val="005B766A"/>
    <w:rsid w:val="005B7C51"/>
    <w:rsid w:val="005C091D"/>
    <w:rsid w:val="005C16CF"/>
    <w:rsid w:val="005C196E"/>
    <w:rsid w:val="005C1A6D"/>
    <w:rsid w:val="005C21C8"/>
    <w:rsid w:val="005C460D"/>
    <w:rsid w:val="005C48E3"/>
    <w:rsid w:val="005C5599"/>
    <w:rsid w:val="005C61F9"/>
    <w:rsid w:val="005C66D6"/>
    <w:rsid w:val="005C6711"/>
    <w:rsid w:val="005C759B"/>
    <w:rsid w:val="005C772A"/>
    <w:rsid w:val="005C7A74"/>
    <w:rsid w:val="005C7EF6"/>
    <w:rsid w:val="005D0614"/>
    <w:rsid w:val="005D0E7B"/>
    <w:rsid w:val="005D0FF4"/>
    <w:rsid w:val="005D1A8A"/>
    <w:rsid w:val="005D32A0"/>
    <w:rsid w:val="005D37E8"/>
    <w:rsid w:val="005D4109"/>
    <w:rsid w:val="005D45A9"/>
    <w:rsid w:val="005D45C4"/>
    <w:rsid w:val="005D4DFC"/>
    <w:rsid w:val="005D6391"/>
    <w:rsid w:val="005D63B8"/>
    <w:rsid w:val="005D7538"/>
    <w:rsid w:val="005E017D"/>
    <w:rsid w:val="005E0653"/>
    <w:rsid w:val="005E08C7"/>
    <w:rsid w:val="005E0B58"/>
    <w:rsid w:val="005E0CEE"/>
    <w:rsid w:val="005E225D"/>
    <w:rsid w:val="005E26F8"/>
    <w:rsid w:val="005E283A"/>
    <w:rsid w:val="005E39CE"/>
    <w:rsid w:val="005E3F4F"/>
    <w:rsid w:val="005E4E93"/>
    <w:rsid w:val="005E5BF1"/>
    <w:rsid w:val="005E5C60"/>
    <w:rsid w:val="005E7F56"/>
    <w:rsid w:val="005F016F"/>
    <w:rsid w:val="005F0B05"/>
    <w:rsid w:val="005F168D"/>
    <w:rsid w:val="005F1A17"/>
    <w:rsid w:val="005F211B"/>
    <w:rsid w:val="005F2124"/>
    <w:rsid w:val="005F21C8"/>
    <w:rsid w:val="005F22E5"/>
    <w:rsid w:val="005F232D"/>
    <w:rsid w:val="005F29E1"/>
    <w:rsid w:val="005F2A51"/>
    <w:rsid w:val="005F3C60"/>
    <w:rsid w:val="005F4423"/>
    <w:rsid w:val="005F4EB6"/>
    <w:rsid w:val="005F5312"/>
    <w:rsid w:val="005F5413"/>
    <w:rsid w:val="005F54C0"/>
    <w:rsid w:val="005F66BB"/>
    <w:rsid w:val="005F6A13"/>
    <w:rsid w:val="005F730B"/>
    <w:rsid w:val="005F7516"/>
    <w:rsid w:val="005F79A7"/>
    <w:rsid w:val="00600914"/>
    <w:rsid w:val="00601724"/>
    <w:rsid w:val="00601D35"/>
    <w:rsid w:val="006021F1"/>
    <w:rsid w:val="00602FC7"/>
    <w:rsid w:val="00603751"/>
    <w:rsid w:val="00603EA0"/>
    <w:rsid w:val="00603ECD"/>
    <w:rsid w:val="00604563"/>
    <w:rsid w:val="0060564C"/>
    <w:rsid w:val="00605C83"/>
    <w:rsid w:val="00605D1D"/>
    <w:rsid w:val="00606D6B"/>
    <w:rsid w:val="00607485"/>
    <w:rsid w:val="00610A8F"/>
    <w:rsid w:val="00610D49"/>
    <w:rsid w:val="00610E5D"/>
    <w:rsid w:val="0061131C"/>
    <w:rsid w:val="00611C71"/>
    <w:rsid w:val="0061222B"/>
    <w:rsid w:val="00612CB7"/>
    <w:rsid w:val="00614201"/>
    <w:rsid w:val="00614325"/>
    <w:rsid w:val="00614AA4"/>
    <w:rsid w:val="00614C8E"/>
    <w:rsid w:val="006154CB"/>
    <w:rsid w:val="00617EFB"/>
    <w:rsid w:val="0062031F"/>
    <w:rsid w:val="00620B23"/>
    <w:rsid w:val="00620DB7"/>
    <w:rsid w:val="006215ED"/>
    <w:rsid w:val="00621B34"/>
    <w:rsid w:val="00622E68"/>
    <w:rsid w:val="00623228"/>
    <w:rsid w:val="00623374"/>
    <w:rsid w:val="00624354"/>
    <w:rsid w:val="0062549C"/>
    <w:rsid w:val="00625960"/>
    <w:rsid w:val="00626223"/>
    <w:rsid w:val="006269C2"/>
    <w:rsid w:val="006269F5"/>
    <w:rsid w:val="00627DBC"/>
    <w:rsid w:val="006304AB"/>
    <w:rsid w:val="00630500"/>
    <w:rsid w:val="00630ED7"/>
    <w:rsid w:val="006313E4"/>
    <w:rsid w:val="0063219F"/>
    <w:rsid w:val="00632BFC"/>
    <w:rsid w:val="0063402B"/>
    <w:rsid w:val="0063490B"/>
    <w:rsid w:val="00635B27"/>
    <w:rsid w:val="00636474"/>
    <w:rsid w:val="00637254"/>
    <w:rsid w:val="006415A9"/>
    <w:rsid w:val="00642335"/>
    <w:rsid w:val="00642A77"/>
    <w:rsid w:val="00642B8E"/>
    <w:rsid w:val="00643B1D"/>
    <w:rsid w:val="00643E6B"/>
    <w:rsid w:val="006443CF"/>
    <w:rsid w:val="0064440A"/>
    <w:rsid w:val="00644500"/>
    <w:rsid w:val="0064499D"/>
    <w:rsid w:val="00645077"/>
    <w:rsid w:val="0064528D"/>
    <w:rsid w:val="00646B7B"/>
    <w:rsid w:val="0064765D"/>
    <w:rsid w:val="00650DD1"/>
    <w:rsid w:val="00651983"/>
    <w:rsid w:val="00651DDC"/>
    <w:rsid w:val="006521B2"/>
    <w:rsid w:val="00652987"/>
    <w:rsid w:val="00653359"/>
    <w:rsid w:val="00653582"/>
    <w:rsid w:val="006535EC"/>
    <w:rsid w:val="00653F9E"/>
    <w:rsid w:val="006540A5"/>
    <w:rsid w:val="00654B70"/>
    <w:rsid w:val="00654F15"/>
    <w:rsid w:val="006553CA"/>
    <w:rsid w:val="006558F9"/>
    <w:rsid w:val="00657427"/>
    <w:rsid w:val="00657F61"/>
    <w:rsid w:val="00660039"/>
    <w:rsid w:val="00661AEB"/>
    <w:rsid w:val="006622CC"/>
    <w:rsid w:val="006626CA"/>
    <w:rsid w:val="00662CDC"/>
    <w:rsid w:val="00662D0D"/>
    <w:rsid w:val="0066380D"/>
    <w:rsid w:val="00663A44"/>
    <w:rsid w:val="00663C0F"/>
    <w:rsid w:val="0066439C"/>
    <w:rsid w:val="006652DF"/>
    <w:rsid w:val="006657FB"/>
    <w:rsid w:val="0066658C"/>
    <w:rsid w:val="006670F5"/>
    <w:rsid w:val="006714E5"/>
    <w:rsid w:val="00671F2D"/>
    <w:rsid w:val="00671F48"/>
    <w:rsid w:val="006724CB"/>
    <w:rsid w:val="00672531"/>
    <w:rsid w:val="00672977"/>
    <w:rsid w:val="00673D97"/>
    <w:rsid w:val="00674C31"/>
    <w:rsid w:val="00674CC5"/>
    <w:rsid w:val="006751A5"/>
    <w:rsid w:val="00675432"/>
    <w:rsid w:val="00675D15"/>
    <w:rsid w:val="00677424"/>
    <w:rsid w:val="00677540"/>
    <w:rsid w:val="00677CC4"/>
    <w:rsid w:val="00677F87"/>
    <w:rsid w:val="0068035B"/>
    <w:rsid w:val="00680EF9"/>
    <w:rsid w:val="00681419"/>
    <w:rsid w:val="00681FD7"/>
    <w:rsid w:val="006822AD"/>
    <w:rsid w:val="00682E04"/>
    <w:rsid w:val="006834B1"/>
    <w:rsid w:val="006834E5"/>
    <w:rsid w:val="00683ED7"/>
    <w:rsid w:val="00684245"/>
    <w:rsid w:val="00684874"/>
    <w:rsid w:val="00687206"/>
    <w:rsid w:val="00687899"/>
    <w:rsid w:val="00690E64"/>
    <w:rsid w:val="00690F9D"/>
    <w:rsid w:val="006910D0"/>
    <w:rsid w:val="00691885"/>
    <w:rsid w:val="00693241"/>
    <w:rsid w:val="00693D6A"/>
    <w:rsid w:val="00694B54"/>
    <w:rsid w:val="00694BF3"/>
    <w:rsid w:val="00694D1D"/>
    <w:rsid w:val="006950D7"/>
    <w:rsid w:val="006956C5"/>
    <w:rsid w:val="00695A05"/>
    <w:rsid w:val="0069640D"/>
    <w:rsid w:val="00697F86"/>
    <w:rsid w:val="006A0892"/>
    <w:rsid w:val="006A1358"/>
    <w:rsid w:val="006A1774"/>
    <w:rsid w:val="006A1B2E"/>
    <w:rsid w:val="006A1FC0"/>
    <w:rsid w:val="006A2613"/>
    <w:rsid w:val="006A3DD9"/>
    <w:rsid w:val="006A4239"/>
    <w:rsid w:val="006A4B0F"/>
    <w:rsid w:val="006A5956"/>
    <w:rsid w:val="006A5B00"/>
    <w:rsid w:val="006A6353"/>
    <w:rsid w:val="006A6564"/>
    <w:rsid w:val="006A7997"/>
    <w:rsid w:val="006B0BD0"/>
    <w:rsid w:val="006B1573"/>
    <w:rsid w:val="006B202A"/>
    <w:rsid w:val="006B2141"/>
    <w:rsid w:val="006B230B"/>
    <w:rsid w:val="006B374F"/>
    <w:rsid w:val="006B4529"/>
    <w:rsid w:val="006B458B"/>
    <w:rsid w:val="006B4673"/>
    <w:rsid w:val="006B51A4"/>
    <w:rsid w:val="006B584A"/>
    <w:rsid w:val="006B6376"/>
    <w:rsid w:val="006C158E"/>
    <w:rsid w:val="006C1723"/>
    <w:rsid w:val="006C1E2D"/>
    <w:rsid w:val="006C23BE"/>
    <w:rsid w:val="006C27C5"/>
    <w:rsid w:val="006C3612"/>
    <w:rsid w:val="006C40F0"/>
    <w:rsid w:val="006C4195"/>
    <w:rsid w:val="006C4957"/>
    <w:rsid w:val="006C586D"/>
    <w:rsid w:val="006C6096"/>
    <w:rsid w:val="006C7B40"/>
    <w:rsid w:val="006D0F7D"/>
    <w:rsid w:val="006D2143"/>
    <w:rsid w:val="006D3AE2"/>
    <w:rsid w:val="006D4D24"/>
    <w:rsid w:val="006D5743"/>
    <w:rsid w:val="006D586D"/>
    <w:rsid w:val="006D5905"/>
    <w:rsid w:val="006D704F"/>
    <w:rsid w:val="006D793B"/>
    <w:rsid w:val="006E14C3"/>
    <w:rsid w:val="006E1595"/>
    <w:rsid w:val="006E18C4"/>
    <w:rsid w:val="006E3B33"/>
    <w:rsid w:val="006E3C15"/>
    <w:rsid w:val="006E4495"/>
    <w:rsid w:val="006E559A"/>
    <w:rsid w:val="006E6694"/>
    <w:rsid w:val="006E6EC6"/>
    <w:rsid w:val="006E76E9"/>
    <w:rsid w:val="006E7CAF"/>
    <w:rsid w:val="006F02CF"/>
    <w:rsid w:val="006F0362"/>
    <w:rsid w:val="006F0813"/>
    <w:rsid w:val="006F14B0"/>
    <w:rsid w:val="006F1626"/>
    <w:rsid w:val="006F1C3F"/>
    <w:rsid w:val="006F246B"/>
    <w:rsid w:val="006F2841"/>
    <w:rsid w:val="006F3850"/>
    <w:rsid w:val="006F48BB"/>
    <w:rsid w:val="006F4919"/>
    <w:rsid w:val="006F4C4B"/>
    <w:rsid w:val="006F5BAE"/>
    <w:rsid w:val="006F6F15"/>
    <w:rsid w:val="006F75C0"/>
    <w:rsid w:val="006F77F9"/>
    <w:rsid w:val="006F7949"/>
    <w:rsid w:val="006F7A05"/>
    <w:rsid w:val="006F7EDA"/>
    <w:rsid w:val="00700071"/>
    <w:rsid w:val="0070037D"/>
    <w:rsid w:val="00700582"/>
    <w:rsid w:val="00700A9E"/>
    <w:rsid w:val="0070117F"/>
    <w:rsid w:val="00703076"/>
    <w:rsid w:val="0070313A"/>
    <w:rsid w:val="0070320F"/>
    <w:rsid w:val="007032CE"/>
    <w:rsid w:val="00703907"/>
    <w:rsid w:val="00704313"/>
    <w:rsid w:val="00705F36"/>
    <w:rsid w:val="00706970"/>
    <w:rsid w:val="00706A39"/>
    <w:rsid w:val="00706DF6"/>
    <w:rsid w:val="007070E9"/>
    <w:rsid w:val="00707C75"/>
    <w:rsid w:val="0071022F"/>
    <w:rsid w:val="00710F92"/>
    <w:rsid w:val="00712EEB"/>
    <w:rsid w:val="00712F03"/>
    <w:rsid w:val="00712F2F"/>
    <w:rsid w:val="00713E41"/>
    <w:rsid w:val="00714A33"/>
    <w:rsid w:val="00714FC7"/>
    <w:rsid w:val="007157CE"/>
    <w:rsid w:val="0071605D"/>
    <w:rsid w:val="007162AD"/>
    <w:rsid w:val="007164BA"/>
    <w:rsid w:val="00717B4D"/>
    <w:rsid w:val="00717BF3"/>
    <w:rsid w:val="00717FE8"/>
    <w:rsid w:val="0072008B"/>
    <w:rsid w:val="007201AF"/>
    <w:rsid w:val="007202D4"/>
    <w:rsid w:val="00720427"/>
    <w:rsid w:val="007210DA"/>
    <w:rsid w:val="007213FF"/>
    <w:rsid w:val="007217A1"/>
    <w:rsid w:val="00721BA7"/>
    <w:rsid w:val="0072420F"/>
    <w:rsid w:val="0072486E"/>
    <w:rsid w:val="00724BF7"/>
    <w:rsid w:val="007252ED"/>
    <w:rsid w:val="00725742"/>
    <w:rsid w:val="00726253"/>
    <w:rsid w:val="00726EEE"/>
    <w:rsid w:val="0072744F"/>
    <w:rsid w:val="0072794D"/>
    <w:rsid w:val="00730D2A"/>
    <w:rsid w:val="00730F33"/>
    <w:rsid w:val="00732854"/>
    <w:rsid w:val="00733493"/>
    <w:rsid w:val="007349E3"/>
    <w:rsid w:val="007354B3"/>
    <w:rsid w:val="00735B04"/>
    <w:rsid w:val="00736142"/>
    <w:rsid w:val="0074124A"/>
    <w:rsid w:val="007413DB"/>
    <w:rsid w:val="00741633"/>
    <w:rsid w:val="00743334"/>
    <w:rsid w:val="007440F4"/>
    <w:rsid w:val="00744A47"/>
    <w:rsid w:val="00745371"/>
    <w:rsid w:val="00745B26"/>
    <w:rsid w:val="00746806"/>
    <w:rsid w:val="0074725D"/>
    <w:rsid w:val="007505C7"/>
    <w:rsid w:val="007506C9"/>
    <w:rsid w:val="007507F6"/>
    <w:rsid w:val="007511AD"/>
    <w:rsid w:val="00751EE0"/>
    <w:rsid w:val="0075239A"/>
    <w:rsid w:val="007523BB"/>
    <w:rsid w:val="007526FD"/>
    <w:rsid w:val="00752F62"/>
    <w:rsid w:val="00753064"/>
    <w:rsid w:val="00753808"/>
    <w:rsid w:val="00755042"/>
    <w:rsid w:val="00755324"/>
    <w:rsid w:val="007553DD"/>
    <w:rsid w:val="00755584"/>
    <w:rsid w:val="00755D4A"/>
    <w:rsid w:val="007560F1"/>
    <w:rsid w:val="00756631"/>
    <w:rsid w:val="007573A2"/>
    <w:rsid w:val="00760564"/>
    <w:rsid w:val="00761185"/>
    <w:rsid w:val="0076144F"/>
    <w:rsid w:val="00761E59"/>
    <w:rsid w:val="0076219C"/>
    <w:rsid w:val="007627AE"/>
    <w:rsid w:val="00762D54"/>
    <w:rsid w:val="00762D66"/>
    <w:rsid w:val="00763281"/>
    <w:rsid w:val="007636F8"/>
    <w:rsid w:val="007643B2"/>
    <w:rsid w:val="00764A33"/>
    <w:rsid w:val="00765803"/>
    <w:rsid w:val="00765FC1"/>
    <w:rsid w:val="00766803"/>
    <w:rsid w:val="007703AD"/>
    <w:rsid w:val="00773446"/>
    <w:rsid w:val="00773C59"/>
    <w:rsid w:val="00774121"/>
    <w:rsid w:val="00774A0B"/>
    <w:rsid w:val="007750AA"/>
    <w:rsid w:val="007754AE"/>
    <w:rsid w:val="007759AA"/>
    <w:rsid w:val="00775B31"/>
    <w:rsid w:val="00775EA0"/>
    <w:rsid w:val="007777C3"/>
    <w:rsid w:val="00777D4B"/>
    <w:rsid w:val="00777DB4"/>
    <w:rsid w:val="007808F9"/>
    <w:rsid w:val="007809B2"/>
    <w:rsid w:val="00780B81"/>
    <w:rsid w:val="0078275C"/>
    <w:rsid w:val="00782E42"/>
    <w:rsid w:val="00783289"/>
    <w:rsid w:val="007848DF"/>
    <w:rsid w:val="007850B4"/>
    <w:rsid w:val="00785503"/>
    <w:rsid w:val="00786BC6"/>
    <w:rsid w:val="007873DE"/>
    <w:rsid w:val="00791647"/>
    <w:rsid w:val="00791FC7"/>
    <w:rsid w:val="0079207D"/>
    <w:rsid w:val="00792426"/>
    <w:rsid w:val="00793BBC"/>
    <w:rsid w:val="00795B0D"/>
    <w:rsid w:val="00796209"/>
    <w:rsid w:val="007965AF"/>
    <w:rsid w:val="007977CE"/>
    <w:rsid w:val="007A05A4"/>
    <w:rsid w:val="007A0A4E"/>
    <w:rsid w:val="007A1289"/>
    <w:rsid w:val="007A441D"/>
    <w:rsid w:val="007A4C39"/>
    <w:rsid w:val="007A5B6B"/>
    <w:rsid w:val="007A6CA8"/>
    <w:rsid w:val="007A7018"/>
    <w:rsid w:val="007A78AD"/>
    <w:rsid w:val="007B0C74"/>
    <w:rsid w:val="007B0D35"/>
    <w:rsid w:val="007B1357"/>
    <w:rsid w:val="007B16D8"/>
    <w:rsid w:val="007B187C"/>
    <w:rsid w:val="007B1998"/>
    <w:rsid w:val="007B236A"/>
    <w:rsid w:val="007B3275"/>
    <w:rsid w:val="007B4AEA"/>
    <w:rsid w:val="007B4B99"/>
    <w:rsid w:val="007B4EA8"/>
    <w:rsid w:val="007B4F35"/>
    <w:rsid w:val="007B4FBE"/>
    <w:rsid w:val="007B5429"/>
    <w:rsid w:val="007B5999"/>
    <w:rsid w:val="007B70F1"/>
    <w:rsid w:val="007B77E3"/>
    <w:rsid w:val="007C0D87"/>
    <w:rsid w:val="007C1599"/>
    <w:rsid w:val="007C15D3"/>
    <w:rsid w:val="007C1B4C"/>
    <w:rsid w:val="007C2B7D"/>
    <w:rsid w:val="007C2C47"/>
    <w:rsid w:val="007C3BF4"/>
    <w:rsid w:val="007C3E70"/>
    <w:rsid w:val="007C434B"/>
    <w:rsid w:val="007C4B59"/>
    <w:rsid w:val="007C55C3"/>
    <w:rsid w:val="007C5F23"/>
    <w:rsid w:val="007C6762"/>
    <w:rsid w:val="007C77C3"/>
    <w:rsid w:val="007C7A31"/>
    <w:rsid w:val="007C7CD6"/>
    <w:rsid w:val="007D042C"/>
    <w:rsid w:val="007D065F"/>
    <w:rsid w:val="007D0BEF"/>
    <w:rsid w:val="007D14A2"/>
    <w:rsid w:val="007D14EB"/>
    <w:rsid w:val="007D1904"/>
    <w:rsid w:val="007D21E3"/>
    <w:rsid w:val="007D2306"/>
    <w:rsid w:val="007D403A"/>
    <w:rsid w:val="007D4E9C"/>
    <w:rsid w:val="007D5A5B"/>
    <w:rsid w:val="007D5FC9"/>
    <w:rsid w:val="007D6007"/>
    <w:rsid w:val="007D7364"/>
    <w:rsid w:val="007D7454"/>
    <w:rsid w:val="007D767E"/>
    <w:rsid w:val="007E09D7"/>
    <w:rsid w:val="007E2997"/>
    <w:rsid w:val="007E2DB4"/>
    <w:rsid w:val="007E35AE"/>
    <w:rsid w:val="007E44DA"/>
    <w:rsid w:val="007E67E3"/>
    <w:rsid w:val="007E6C76"/>
    <w:rsid w:val="007E7298"/>
    <w:rsid w:val="007E7358"/>
    <w:rsid w:val="007E7E54"/>
    <w:rsid w:val="007F0E33"/>
    <w:rsid w:val="007F294A"/>
    <w:rsid w:val="007F3554"/>
    <w:rsid w:val="007F4DA5"/>
    <w:rsid w:val="007F54D0"/>
    <w:rsid w:val="007F58CE"/>
    <w:rsid w:val="007F72B4"/>
    <w:rsid w:val="0080004A"/>
    <w:rsid w:val="00800276"/>
    <w:rsid w:val="0080127B"/>
    <w:rsid w:val="00801637"/>
    <w:rsid w:val="00802448"/>
    <w:rsid w:val="008029AD"/>
    <w:rsid w:val="00802E4C"/>
    <w:rsid w:val="00803ED0"/>
    <w:rsid w:val="00803F87"/>
    <w:rsid w:val="0080509E"/>
    <w:rsid w:val="008050F2"/>
    <w:rsid w:val="008053EF"/>
    <w:rsid w:val="00807561"/>
    <w:rsid w:val="00807BDF"/>
    <w:rsid w:val="00807DFF"/>
    <w:rsid w:val="008103A4"/>
    <w:rsid w:val="00810A61"/>
    <w:rsid w:val="00812B4D"/>
    <w:rsid w:val="00813EDD"/>
    <w:rsid w:val="008144C0"/>
    <w:rsid w:val="00814733"/>
    <w:rsid w:val="00815328"/>
    <w:rsid w:val="00816FB9"/>
    <w:rsid w:val="008174BD"/>
    <w:rsid w:val="008174F1"/>
    <w:rsid w:val="00817A1D"/>
    <w:rsid w:val="00820499"/>
    <w:rsid w:val="008204C6"/>
    <w:rsid w:val="008209BB"/>
    <w:rsid w:val="00821021"/>
    <w:rsid w:val="00823548"/>
    <w:rsid w:val="00823A8A"/>
    <w:rsid w:val="008243FD"/>
    <w:rsid w:val="00824B0E"/>
    <w:rsid w:val="00824BBD"/>
    <w:rsid w:val="00825363"/>
    <w:rsid w:val="00825719"/>
    <w:rsid w:val="00825AA2"/>
    <w:rsid w:val="00825ABF"/>
    <w:rsid w:val="008263F4"/>
    <w:rsid w:val="00826CBA"/>
    <w:rsid w:val="00827177"/>
    <w:rsid w:val="008271B4"/>
    <w:rsid w:val="008302FD"/>
    <w:rsid w:val="0083068C"/>
    <w:rsid w:val="00830E6C"/>
    <w:rsid w:val="008319A9"/>
    <w:rsid w:val="00832873"/>
    <w:rsid w:val="008335D8"/>
    <w:rsid w:val="00834995"/>
    <w:rsid w:val="00836900"/>
    <w:rsid w:val="00836952"/>
    <w:rsid w:val="008410CB"/>
    <w:rsid w:val="00841E37"/>
    <w:rsid w:val="0084264D"/>
    <w:rsid w:val="00843AE7"/>
    <w:rsid w:val="00844DD1"/>
    <w:rsid w:val="00845254"/>
    <w:rsid w:val="0084654F"/>
    <w:rsid w:val="00846B47"/>
    <w:rsid w:val="008500EF"/>
    <w:rsid w:val="008504DE"/>
    <w:rsid w:val="00850D9B"/>
    <w:rsid w:val="00851189"/>
    <w:rsid w:val="0085119A"/>
    <w:rsid w:val="00851E3D"/>
    <w:rsid w:val="00852747"/>
    <w:rsid w:val="0085283F"/>
    <w:rsid w:val="00853481"/>
    <w:rsid w:val="0085407E"/>
    <w:rsid w:val="008545F6"/>
    <w:rsid w:val="00854727"/>
    <w:rsid w:val="00854FE2"/>
    <w:rsid w:val="00855E66"/>
    <w:rsid w:val="008560F2"/>
    <w:rsid w:val="008575B3"/>
    <w:rsid w:val="008577D5"/>
    <w:rsid w:val="00860483"/>
    <w:rsid w:val="008605DE"/>
    <w:rsid w:val="008618E4"/>
    <w:rsid w:val="0086280D"/>
    <w:rsid w:val="00863079"/>
    <w:rsid w:val="008645ED"/>
    <w:rsid w:val="008655D4"/>
    <w:rsid w:val="00865AB0"/>
    <w:rsid w:val="0086665A"/>
    <w:rsid w:val="00866733"/>
    <w:rsid w:val="00870F3C"/>
    <w:rsid w:val="00871EB9"/>
    <w:rsid w:val="00871EE1"/>
    <w:rsid w:val="00872697"/>
    <w:rsid w:val="008728EE"/>
    <w:rsid w:val="00872F46"/>
    <w:rsid w:val="00873012"/>
    <w:rsid w:val="008736A5"/>
    <w:rsid w:val="008739D8"/>
    <w:rsid w:val="00875B1F"/>
    <w:rsid w:val="00875C66"/>
    <w:rsid w:val="00877A61"/>
    <w:rsid w:val="00881879"/>
    <w:rsid w:val="00881C67"/>
    <w:rsid w:val="00882C7E"/>
    <w:rsid w:val="00883BAD"/>
    <w:rsid w:val="00883FFC"/>
    <w:rsid w:val="00884012"/>
    <w:rsid w:val="00884738"/>
    <w:rsid w:val="00884AE0"/>
    <w:rsid w:val="0088514F"/>
    <w:rsid w:val="0088599B"/>
    <w:rsid w:val="0088677E"/>
    <w:rsid w:val="00887070"/>
    <w:rsid w:val="008876C4"/>
    <w:rsid w:val="00890664"/>
    <w:rsid w:val="008917D7"/>
    <w:rsid w:val="00892B08"/>
    <w:rsid w:val="00892C4F"/>
    <w:rsid w:val="00893564"/>
    <w:rsid w:val="00894CC3"/>
    <w:rsid w:val="0089598D"/>
    <w:rsid w:val="00896713"/>
    <w:rsid w:val="008967A7"/>
    <w:rsid w:val="0089687B"/>
    <w:rsid w:val="00896884"/>
    <w:rsid w:val="00897634"/>
    <w:rsid w:val="00897DBF"/>
    <w:rsid w:val="008A0682"/>
    <w:rsid w:val="008A0900"/>
    <w:rsid w:val="008A0905"/>
    <w:rsid w:val="008A09AA"/>
    <w:rsid w:val="008A2067"/>
    <w:rsid w:val="008A2EA7"/>
    <w:rsid w:val="008A2FF3"/>
    <w:rsid w:val="008A30A1"/>
    <w:rsid w:val="008A4C5F"/>
    <w:rsid w:val="008A6188"/>
    <w:rsid w:val="008A62A1"/>
    <w:rsid w:val="008A6EC5"/>
    <w:rsid w:val="008A782F"/>
    <w:rsid w:val="008B0257"/>
    <w:rsid w:val="008B0461"/>
    <w:rsid w:val="008B2991"/>
    <w:rsid w:val="008B2C10"/>
    <w:rsid w:val="008B3504"/>
    <w:rsid w:val="008B3726"/>
    <w:rsid w:val="008B3757"/>
    <w:rsid w:val="008B3E08"/>
    <w:rsid w:val="008B54BF"/>
    <w:rsid w:val="008B6B9A"/>
    <w:rsid w:val="008B6F31"/>
    <w:rsid w:val="008B70F6"/>
    <w:rsid w:val="008B7AE6"/>
    <w:rsid w:val="008B7BBF"/>
    <w:rsid w:val="008C02A1"/>
    <w:rsid w:val="008C0838"/>
    <w:rsid w:val="008C0B4A"/>
    <w:rsid w:val="008C1AFD"/>
    <w:rsid w:val="008C217F"/>
    <w:rsid w:val="008C294F"/>
    <w:rsid w:val="008C2D8B"/>
    <w:rsid w:val="008C3231"/>
    <w:rsid w:val="008C36E7"/>
    <w:rsid w:val="008C4008"/>
    <w:rsid w:val="008C45A3"/>
    <w:rsid w:val="008C48C0"/>
    <w:rsid w:val="008C5007"/>
    <w:rsid w:val="008C5AAA"/>
    <w:rsid w:val="008C6927"/>
    <w:rsid w:val="008C7637"/>
    <w:rsid w:val="008D02AE"/>
    <w:rsid w:val="008D1565"/>
    <w:rsid w:val="008D1755"/>
    <w:rsid w:val="008D226E"/>
    <w:rsid w:val="008D24A8"/>
    <w:rsid w:val="008D308E"/>
    <w:rsid w:val="008D30D7"/>
    <w:rsid w:val="008D37E5"/>
    <w:rsid w:val="008D3A27"/>
    <w:rsid w:val="008D502F"/>
    <w:rsid w:val="008D5A7A"/>
    <w:rsid w:val="008D5DB0"/>
    <w:rsid w:val="008D5E79"/>
    <w:rsid w:val="008D71E1"/>
    <w:rsid w:val="008D7565"/>
    <w:rsid w:val="008D7F49"/>
    <w:rsid w:val="008E0590"/>
    <w:rsid w:val="008E0E87"/>
    <w:rsid w:val="008E19F7"/>
    <w:rsid w:val="008E319C"/>
    <w:rsid w:val="008E4115"/>
    <w:rsid w:val="008E420D"/>
    <w:rsid w:val="008E4308"/>
    <w:rsid w:val="008E4A11"/>
    <w:rsid w:val="008E57F2"/>
    <w:rsid w:val="008E59B2"/>
    <w:rsid w:val="008E601A"/>
    <w:rsid w:val="008E6239"/>
    <w:rsid w:val="008E697A"/>
    <w:rsid w:val="008E6D03"/>
    <w:rsid w:val="008E6FDF"/>
    <w:rsid w:val="008F01CE"/>
    <w:rsid w:val="008F1308"/>
    <w:rsid w:val="008F19B2"/>
    <w:rsid w:val="008F30B3"/>
    <w:rsid w:val="008F3779"/>
    <w:rsid w:val="008F49F0"/>
    <w:rsid w:val="008F4B86"/>
    <w:rsid w:val="008F7152"/>
    <w:rsid w:val="008F73F3"/>
    <w:rsid w:val="00900911"/>
    <w:rsid w:val="00900DE8"/>
    <w:rsid w:val="00900FEC"/>
    <w:rsid w:val="0090202F"/>
    <w:rsid w:val="0090209B"/>
    <w:rsid w:val="009020AA"/>
    <w:rsid w:val="00903332"/>
    <w:rsid w:val="009036B8"/>
    <w:rsid w:val="009039C5"/>
    <w:rsid w:val="00904350"/>
    <w:rsid w:val="009049AF"/>
    <w:rsid w:val="00904AED"/>
    <w:rsid w:val="00904B5B"/>
    <w:rsid w:val="00904F71"/>
    <w:rsid w:val="00906130"/>
    <w:rsid w:val="00906852"/>
    <w:rsid w:val="00906B0C"/>
    <w:rsid w:val="00907730"/>
    <w:rsid w:val="00907BBF"/>
    <w:rsid w:val="00907C5A"/>
    <w:rsid w:val="00910BBF"/>
    <w:rsid w:val="00911212"/>
    <w:rsid w:val="009118FF"/>
    <w:rsid w:val="0091271A"/>
    <w:rsid w:val="0091385F"/>
    <w:rsid w:val="00913937"/>
    <w:rsid w:val="00913971"/>
    <w:rsid w:val="00913AEA"/>
    <w:rsid w:val="00914AE2"/>
    <w:rsid w:val="00914D98"/>
    <w:rsid w:val="00915EE7"/>
    <w:rsid w:val="0091693A"/>
    <w:rsid w:val="00917865"/>
    <w:rsid w:val="00917B6D"/>
    <w:rsid w:val="00920247"/>
    <w:rsid w:val="00920F82"/>
    <w:rsid w:val="00921BFA"/>
    <w:rsid w:val="00921C60"/>
    <w:rsid w:val="00921DBC"/>
    <w:rsid w:val="00921FBC"/>
    <w:rsid w:val="00922243"/>
    <w:rsid w:val="009224AD"/>
    <w:rsid w:val="00923D3F"/>
    <w:rsid w:val="00924FC4"/>
    <w:rsid w:val="00925040"/>
    <w:rsid w:val="009251D5"/>
    <w:rsid w:val="00926EA9"/>
    <w:rsid w:val="00927DC1"/>
    <w:rsid w:val="009303DE"/>
    <w:rsid w:val="00930A16"/>
    <w:rsid w:val="00930B31"/>
    <w:rsid w:val="00930C99"/>
    <w:rsid w:val="00930DCF"/>
    <w:rsid w:val="00932106"/>
    <w:rsid w:val="009325D0"/>
    <w:rsid w:val="00934329"/>
    <w:rsid w:val="00934357"/>
    <w:rsid w:val="009347CF"/>
    <w:rsid w:val="0093495B"/>
    <w:rsid w:val="00934B25"/>
    <w:rsid w:val="0093657A"/>
    <w:rsid w:val="00936BD4"/>
    <w:rsid w:val="009372AC"/>
    <w:rsid w:val="00937B68"/>
    <w:rsid w:val="009402CB"/>
    <w:rsid w:val="009411EB"/>
    <w:rsid w:val="00943664"/>
    <w:rsid w:val="0094367C"/>
    <w:rsid w:val="00944816"/>
    <w:rsid w:val="00945626"/>
    <w:rsid w:val="009463C8"/>
    <w:rsid w:val="009468AF"/>
    <w:rsid w:val="00946CD2"/>
    <w:rsid w:val="0094784C"/>
    <w:rsid w:val="00947928"/>
    <w:rsid w:val="00947999"/>
    <w:rsid w:val="009500D5"/>
    <w:rsid w:val="009507DA"/>
    <w:rsid w:val="00950856"/>
    <w:rsid w:val="00950A72"/>
    <w:rsid w:val="009514A8"/>
    <w:rsid w:val="00951E3C"/>
    <w:rsid w:val="00953324"/>
    <w:rsid w:val="00953632"/>
    <w:rsid w:val="00954190"/>
    <w:rsid w:val="00954674"/>
    <w:rsid w:val="009548A8"/>
    <w:rsid w:val="00955606"/>
    <w:rsid w:val="00955CAD"/>
    <w:rsid w:val="00956609"/>
    <w:rsid w:val="0095737E"/>
    <w:rsid w:val="00957EC1"/>
    <w:rsid w:val="00960458"/>
    <w:rsid w:val="00961533"/>
    <w:rsid w:val="00961CBF"/>
    <w:rsid w:val="00961E2E"/>
    <w:rsid w:val="009632A9"/>
    <w:rsid w:val="0096501B"/>
    <w:rsid w:val="009665E7"/>
    <w:rsid w:val="00966E2E"/>
    <w:rsid w:val="00970142"/>
    <w:rsid w:val="00970997"/>
    <w:rsid w:val="00970AA5"/>
    <w:rsid w:val="00970CF0"/>
    <w:rsid w:val="0097111E"/>
    <w:rsid w:val="00972AC7"/>
    <w:rsid w:val="00972B93"/>
    <w:rsid w:val="00972EDC"/>
    <w:rsid w:val="00973430"/>
    <w:rsid w:val="009735E0"/>
    <w:rsid w:val="00973D50"/>
    <w:rsid w:val="0097481C"/>
    <w:rsid w:val="00974D36"/>
    <w:rsid w:val="0097510C"/>
    <w:rsid w:val="00975642"/>
    <w:rsid w:val="00975723"/>
    <w:rsid w:val="00975858"/>
    <w:rsid w:val="00976345"/>
    <w:rsid w:val="009767AB"/>
    <w:rsid w:val="00977A8A"/>
    <w:rsid w:val="00977B30"/>
    <w:rsid w:val="009802EA"/>
    <w:rsid w:val="00980BD6"/>
    <w:rsid w:val="0098141B"/>
    <w:rsid w:val="00981582"/>
    <w:rsid w:val="009829C0"/>
    <w:rsid w:val="009835FA"/>
    <w:rsid w:val="00983EBD"/>
    <w:rsid w:val="009843B7"/>
    <w:rsid w:val="00985316"/>
    <w:rsid w:val="009854D5"/>
    <w:rsid w:val="00985C33"/>
    <w:rsid w:val="009860FB"/>
    <w:rsid w:val="009864BA"/>
    <w:rsid w:val="00986966"/>
    <w:rsid w:val="009869B0"/>
    <w:rsid w:val="009902BB"/>
    <w:rsid w:val="00992423"/>
    <w:rsid w:val="00994770"/>
    <w:rsid w:val="009955F5"/>
    <w:rsid w:val="00996C10"/>
    <w:rsid w:val="00996F65"/>
    <w:rsid w:val="00997081"/>
    <w:rsid w:val="009970CB"/>
    <w:rsid w:val="00997AD0"/>
    <w:rsid w:val="00997BCA"/>
    <w:rsid w:val="009A065B"/>
    <w:rsid w:val="009A165E"/>
    <w:rsid w:val="009A2218"/>
    <w:rsid w:val="009A347F"/>
    <w:rsid w:val="009A3733"/>
    <w:rsid w:val="009A3A72"/>
    <w:rsid w:val="009A3C3B"/>
    <w:rsid w:val="009A3E4A"/>
    <w:rsid w:val="009A3F71"/>
    <w:rsid w:val="009A44D0"/>
    <w:rsid w:val="009A487E"/>
    <w:rsid w:val="009A5289"/>
    <w:rsid w:val="009A54F9"/>
    <w:rsid w:val="009A6ED0"/>
    <w:rsid w:val="009A77C4"/>
    <w:rsid w:val="009A7B88"/>
    <w:rsid w:val="009B0F9B"/>
    <w:rsid w:val="009B1909"/>
    <w:rsid w:val="009B1C84"/>
    <w:rsid w:val="009B1E5B"/>
    <w:rsid w:val="009B1FFB"/>
    <w:rsid w:val="009B2238"/>
    <w:rsid w:val="009B2CB8"/>
    <w:rsid w:val="009B3B35"/>
    <w:rsid w:val="009B3E4C"/>
    <w:rsid w:val="009B4D04"/>
    <w:rsid w:val="009B59BE"/>
    <w:rsid w:val="009B5B01"/>
    <w:rsid w:val="009B5BE5"/>
    <w:rsid w:val="009B652E"/>
    <w:rsid w:val="009B7152"/>
    <w:rsid w:val="009B7585"/>
    <w:rsid w:val="009B7B7D"/>
    <w:rsid w:val="009C0067"/>
    <w:rsid w:val="009C04BE"/>
    <w:rsid w:val="009C1C3C"/>
    <w:rsid w:val="009C2293"/>
    <w:rsid w:val="009C242C"/>
    <w:rsid w:val="009C3452"/>
    <w:rsid w:val="009C356F"/>
    <w:rsid w:val="009C3FE8"/>
    <w:rsid w:val="009C47C5"/>
    <w:rsid w:val="009C542C"/>
    <w:rsid w:val="009C57B1"/>
    <w:rsid w:val="009C593E"/>
    <w:rsid w:val="009C5AB2"/>
    <w:rsid w:val="009C5EDB"/>
    <w:rsid w:val="009C61BD"/>
    <w:rsid w:val="009C65BA"/>
    <w:rsid w:val="009D02E1"/>
    <w:rsid w:val="009D0DB0"/>
    <w:rsid w:val="009D1600"/>
    <w:rsid w:val="009D1CB1"/>
    <w:rsid w:val="009D2070"/>
    <w:rsid w:val="009D2D81"/>
    <w:rsid w:val="009D3821"/>
    <w:rsid w:val="009D3A91"/>
    <w:rsid w:val="009D3D31"/>
    <w:rsid w:val="009D40F6"/>
    <w:rsid w:val="009D516C"/>
    <w:rsid w:val="009D530A"/>
    <w:rsid w:val="009D57B6"/>
    <w:rsid w:val="009D6670"/>
    <w:rsid w:val="009D7560"/>
    <w:rsid w:val="009D78CB"/>
    <w:rsid w:val="009E0171"/>
    <w:rsid w:val="009E0199"/>
    <w:rsid w:val="009E0E3B"/>
    <w:rsid w:val="009E108C"/>
    <w:rsid w:val="009E23B6"/>
    <w:rsid w:val="009E2624"/>
    <w:rsid w:val="009E2665"/>
    <w:rsid w:val="009E26A9"/>
    <w:rsid w:val="009E2751"/>
    <w:rsid w:val="009E3A33"/>
    <w:rsid w:val="009E3CFE"/>
    <w:rsid w:val="009E3E3B"/>
    <w:rsid w:val="009E4108"/>
    <w:rsid w:val="009E41D0"/>
    <w:rsid w:val="009E5CAB"/>
    <w:rsid w:val="009F024C"/>
    <w:rsid w:val="009F18CF"/>
    <w:rsid w:val="009F192D"/>
    <w:rsid w:val="009F22DA"/>
    <w:rsid w:val="009F2DA1"/>
    <w:rsid w:val="009F3411"/>
    <w:rsid w:val="009F391B"/>
    <w:rsid w:val="009F4CF5"/>
    <w:rsid w:val="009F59F0"/>
    <w:rsid w:val="00A004F1"/>
    <w:rsid w:val="00A00514"/>
    <w:rsid w:val="00A00BB2"/>
    <w:rsid w:val="00A00DF9"/>
    <w:rsid w:val="00A01254"/>
    <w:rsid w:val="00A019A4"/>
    <w:rsid w:val="00A022E8"/>
    <w:rsid w:val="00A02498"/>
    <w:rsid w:val="00A024C3"/>
    <w:rsid w:val="00A02AE1"/>
    <w:rsid w:val="00A03418"/>
    <w:rsid w:val="00A03694"/>
    <w:rsid w:val="00A04222"/>
    <w:rsid w:val="00A04351"/>
    <w:rsid w:val="00A0492C"/>
    <w:rsid w:val="00A05247"/>
    <w:rsid w:val="00A05C6E"/>
    <w:rsid w:val="00A05DBD"/>
    <w:rsid w:val="00A05EB0"/>
    <w:rsid w:val="00A065FF"/>
    <w:rsid w:val="00A06D4F"/>
    <w:rsid w:val="00A072ED"/>
    <w:rsid w:val="00A101B5"/>
    <w:rsid w:val="00A104E8"/>
    <w:rsid w:val="00A10626"/>
    <w:rsid w:val="00A11110"/>
    <w:rsid w:val="00A11739"/>
    <w:rsid w:val="00A11795"/>
    <w:rsid w:val="00A1190B"/>
    <w:rsid w:val="00A11A5A"/>
    <w:rsid w:val="00A1293E"/>
    <w:rsid w:val="00A14A48"/>
    <w:rsid w:val="00A15093"/>
    <w:rsid w:val="00A15746"/>
    <w:rsid w:val="00A15779"/>
    <w:rsid w:val="00A170DC"/>
    <w:rsid w:val="00A17EF8"/>
    <w:rsid w:val="00A20CE9"/>
    <w:rsid w:val="00A2176D"/>
    <w:rsid w:val="00A21B1D"/>
    <w:rsid w:val="00A21F1D"/>
    <w:rsid w:val="00A22371"/>
    <w:rsid w:val="00A226F3"/>
    <w:rsid w:val="00A22B01"/>
    <w:rsid w:val="00A25281"/>
    <w:rsid w:val="00A25FC2"/>
    <w:rsid w:val="00A2661A"/>
    <w:rsid w:val="00A2708F"/>
    <w:rsid w:val="00A27110"/>
    <w:rsid w:val="00A27877"/>
    <w:rsid w:val="00A278B3"/>
    <w:rsid w:val="00A27AE5"/>
    <w:rsid w:val="00A30406"/>
    <w:rsid w:val="00A3086A"/>
    <w:rsid w:val="00A308FE"/>
    <w:rsid w:val="00A3254A"/>
    <w:rsid w:val="00A332A1"/>
    <w:rsid w:val="00A34503"/>
    <w:rsid w:val="00A34570"/>
    <w:rsid w:val="00A345E0"/>
    <w:rsid w:val="00A34AC3"/>
    <w:rsid w:val="00A3502A"/>
    <w:rsid w:val="00A358BA"/>
    <w:rsid w:val="00A35B67"/>
    <w:rsid w:val="00A3618E"/>
    <w:rsid w:val="00A405F2"/>
    <w:rsid w:val="00A406E4"/>
    <w:rsid w:val="00A40BF8"/>
    <w:rsid w:val="00A43BD6"/>
    <w:rsid w:val="00A44901"/>
    <w:rsid w:val="00A44C6A"/>
    <w:rsid w:val="00A45C65"/>
    <w:rsid w:val="00A45D87"/>
    <w:rsid w:val="00A45E90"/>
    <w:rsid w:val="00A45FE0"/>
    <w:rsid w:val="00A466A5"/>
    <w:rsid w:val="00A46B9F"/>
    <w:rsid w:val="00A46F2E"/>
    <w:rsid w:val="00A4786E"/>
    <w:rsid w:val="00A502F6"/>
    <w:rsid w:val="00A5058A"/>
    <w:rsid w:val="00A506BB"/>
    <w:rsid w:val="00A5083C"/>
    <w:rsid w:val="00A5105E"/>
    <w:rsid w:val="00A51F8F"/>
    <w:rsid w:val="00A52A8F"/>
    <w:rsid w:val="00A5309B"/>
    <w:rsid w:val="00A5782F"/>
    <w:rsid w:val="00A57F93"/>
    <w:rsid w:val="00A6016C"/>
    <w:rsid w:val="00A603D7"/>
    <w:rsid w:val="00A60D7E"/>
    <w:rsid w:val="00A61115"/>
    <w:rsid w:val="00A6206C"/>
    <w:rsid w:val="00A6218E"/>
    <w:rsid w:val="00A634DA"/>
    <w:rsid w:val="00A63631"/>
    <w:rsid w:val="00A639ED"/>
    <w:rsid w:val="00A63DDC"/>
    <w:rsid w:val="00A645CA"/>
    <w:rsid w:val="00A6567E"/>
    <w:rsid w:val="00A65896"/>
    <w:rsid w:val="00A65C43"/>
    <w:rsid w:val="00A65F0C"/>
    <w:rsid w:val="00A6630B"/>
    <w:rsid w:val="00A66764"/>
    <w:rsid w:val="00A673B8"/>
    <w:rsid w:val="00A67E17"/>
    <w:rsid w:val="00A67F55"/>
    <w:rsid w:val="00A70090"/>
    <w:rsid w:val="00A70472"/>
    <w:rsid w:val="00A70C7E"/>
    <w:rsid w:val="00A712C9"/>
    <w:rsid w:val="00A7254E"/>
    <w:rsid w:val="00A725BA"/>
    <w:rsid w:val="00A72D2F"/>
    <w:rsid w:val="00A746A0"/>
    <w:rsid w:val="00A74739"/>
    <w:rsid w:val="00A75D4A"/>
    <w:rsid w:val="00A760B1"/>
    <w:rsid w:val="00A760C2"/>
    <w:rsid w:val="00A776F3"/>
    <w:rsid w:val="00A80039"/>
    <w:rsid w:val="00A8052C"/>
    <w:rsid w:val="00A819CC"/>
    <w:rsid w:val="00A81B8C"/>
    <w:rsid w:val="00A81D17"/>
    <w:rsid w:val="00A823EE"/>
    <w:rsid w:val="00A82655"/>
    <w:rsid w:val="00A8271D"/>
    <w:rsid w:val="00A82D51"/>
    <w:rsid w:val="00A8447F"/>
    <w:rsid w:val="00A847D1"/>
    <w:rsid w:val="00A86679"/>
    <w:rsid w:val="00A86DB1"/>
    <w:rsid w:val="00A877B4"/>
    <w:rsid w:val="00A90620"/>
    <w:rsid w:val="00A90FEC"/>
    <w:rsid w:val="00A91DFA"/>
    <w:rsid w:val="00A92204"/>
    <w:rsid w:val="00A941B4"/>
    <w:rsid w:val="00A94633"/>
    <w:rsid w:val="00A94F99"/>
    <w:rsid w:val="00A953E1"/>
    <w:rsid w:val="00A9544E"/>
    <w:rsid w:val="00A9568C"/>
    <w:rsid w:val="00A956EC"/>
    <w:rsid w:val="00A962C1"/>
    <w:rsid w:val="00A96D6B"/>
    <w:rsid w:val="00A9729F"/>
    <w:rsid w:val="00A97FEA"/>
    <w:rsid w:val="00AA00B6"/>
    <w:rsid w:val="00AA0D83"/>
    <w:rsid w:val="00AA1745"/>
    <w:rsid w:val="00AA19FB"/>
    <w:rsid w:val="00AA2070"/>
    <w:rsid w:val="00AA312D"/>
    <w:rsid w:val="00AA3229"/>
    <w:rsid w:val="00AA3394"/>
    <w:rsid w:val="00AA44D6"/>
    <w:rsid w:val="00AA4776"/>
    <w:rsid w:val="00AA4C70"/>
    <w:rsid w:val="00AA4E6D"/>
    <w:rsid w:val="00AA544B"/>
    <w:rsid w:val="00AA59D2"/>
    <w:rsid w:val="00AA6A3A"/>
    <w:rsid w:val="00AA77A4"/>
    <w:rsid w:val="00AB06B3"/>
    <w:rsid w:val="00AB1390"/>
    <w:rsid w:val="00AB156C"/>
    <w:rsid w:val="00AB1E5D"/>
    <w:rsid w:val="00AB2A7A"/>
    <w:rsid w:val="00AB30F9"/>
    <w:rsid w:val="00AB3441"/>
    <w:rsid w:val="00AB374C"/>
    <w:rsid w:val="00AB4956"/>
    <w:rsid w:val="00AB5829"/>
    <w:rsid w:val="00AB5E43"/>
    <w:rsid w:val="00AB5F3F"/>
    <w:rsid w:val="00AB75B8"/>
    <w:rsid w:val="00AC054F"/>
    <w:rsid w:val="00AC057E"/>
    <w:rsid w:val="00AC0A13"/>
    <w:rsid w:val="00AC0EDF"/>
    <w:rsid w:val="00AC1BE5"/>
    <w:rsid w:val="00AC32D7"/>
    <w:rsid w:val="00AC3428"/>
    <w:rsid w:val="00AC3D6C"/>
    <w:rsid w:val="00AC3DA3"/>
    <w:rsid w:val="00AC5C64"/>
    <w:rsid w:val="00AC6071"/>
    <w:rsid w:val="00AC60EE"/>
    <w:rsid w:val="00AD0A17"/>
    <w:rsid w:val="00AD0E5E"/>
    <w:rsid w:val="00AD2666"/>
    <w:rsid w:val="00AD3507"/>
    <w:rsid w:val="00AD3BA5"/>
    <w:rsid w:val="00AD45F3"/>
    <w:rsid w:val="00AD47C7"/>
    <w:rsid w:val="00AD536D"/>
    <w:rsid w:val="00AD6020"/>
    <w:rsid w:val="00AD688C"/>
    <w:rsid w:val="00AD70AC"/>
    <w:rsid w:val="00AE00DB"/>
    <w:rsid w:val="00AE04F3"/>
    <w:rsid w:val="00AE0A43"/>
    <w:rsid w:val="00AE0CCA"/>
    <w:rsid w:val="00AE0CF9"/>
    <w:rsid w:val="00AE0D48"/>
    <w:rsid w:val="00AE1238"/>
    <w:rsid w:val="00AE246F"/>
    <w:rsid w:val="00AE2517"/>
    <w:rsid w:val="00AE2E1A"/>
    <w:rsid w:val="00AE3717"/>
    <w:rsid w:val="00AE378F"/>
    <w:rsid w:val="00AE57A3"/>
    <w:rsid w:val="00AE6B75"/>
    <w:rsid w:val="00AF01FF"/>
    <w:rsid w:val="00AF02C4"/>
    <w:rsid w:val="00AF120E"/>
    <w:rsid w:val="00AF13A7"/>
    <w:rsid w:val="00AF1FC4"/>
    <w:rsid w:val="00AF2043"/>
    <w:rsid w:val="00AF290A"/>
    <w:rsid w:val="00AF2A80"/>
    <w:rsid w:val="00AF38E4"/>
    <w:rsid w:val="00AF4560"/>
    <w:rsid w:val="00AF5A33"/>
    <w:rsid w:val="00AF5AC6"/>
    <w:rsid w:val="00AF664A"/>
    <w:rsid w:val="00AF6AF4"/>
    <w:rsid w:val="00AF7BB9"/>
    <w:rsid w:val="00B00856"/>
    <w:rsid w:val="00B00D9F"/>
    <w:rsid w:val="00B00F4C"/>
    <w:rsid w:val="00B0115A"/>
    <w:rsid w:val="00B0132E"/>
    <w:rsid w:val="00B0167E"/>
    <w:rsid w:val="00B026D9"/>
    <w:rsid w:val="00B0412B"/>
    <w:rsid w:val="00B057C6"/>
    <w:rsid w:val="00B06350"/>
    <w:rsid w:val="00B0643B"/>
    <w:rsid w:val="00B06DA1"/>
    <w:rsid w:val="00B079EC"/>
    <w:rsid w:val="00B10144"/>
    <w:rsid w:val="00B1019B"/>
    <w:rsid w:val="00B1105B"/>
    <w:rsid w:val="00B12AE8"/>
    <w:rsid w:val="00B136F9"/>
    <w:rsid w:val="00B1429A"/>
    <w:rsid w:val="00B14CF3"/>
    <w:rsid w:val="00B15450"/>
    <w:rsid w:val="00B157DD"/>
    <w:rsid w:val="00B16929"/>
    <w:rsid w:val="00B16A09"/>
    <w:rsid w:val="00B17DB0"/>
    <w:rsid w:val="00B17E6E"/>
    <w:rsid w:val="00B20A8C"/>
    <w:rsid w:val="00B21A72"/>
    <w:rsid w:val="00B21CA6"/>
    <w:rsid w:val="00B21D47"/>
    <w:rsid w:val="00B220E1"/>
    <w:rsid w:val="00B22546"/>
    <w:rsid w:val="00B230B9"/>
    <w:rsid w:val="00B23641"/>
    <w:rsid w:val="00B23746"/>
    <w:rsid w:val="00B237FE"/>
    <w:rsid w:val="00B24202"/>
    <w:rsid w:val="00B25AB2"/>
    <w:rsid w:val="00B270A9"/>
    <w:rsid w:val="00B27D86"/>
    <w:rsid w:val="00B30707"/>
    <w:rsid w:val="00B30CBF"/>
    <w:rsid w:val="00B3179A"/>
    <w:rsid w:val="00B31AE2"/>
    <w:rsid w:val="00B3227F"/>
    <w:rsid w:val="00B32881"/>
    <w:rsid w:val="00B32933"/>
    <w:rsid w:val="00B33176"/>
    <w:rsid w:val="00B3442B"/>
    <w:rsid w:val="00B347AF"/>
    <w:rsid w:val="00B34DE7"/>
    <w:rsid w:val="00B35671"/>
    <w:rsid w:val="00B35A6C"/>
    <w:rsid w:val="00B35ED3"/>
    <w:rsid w:val="00B36EF2"/>
    <w:rsid w:val="00B37100"/>
    <w:rsid w:val="00B3713B"/>
    <w:rsid w:val="00B372B7"/>
    <w:rsid w:val="00B379EB"/>
    <w:rsid w:val="00B414F0"/>
    <w:rsid w:val="00B41AAF"/>
    <w:rsid w:val="00B423B7"/>
    <w:rsid w:val="00B42755"/>
    <w:rsid w:val="00B42CCD"/>
    <w:rsid w:val="00B43AF3"/>
    <w:rsid w:val="00B44C4B"/>
    <w:rsid w:val="00B45699"/>
    <w:rsid w:val="00B46A24"/>
    <w:rsid w:val="00B46A84"/>
    <w:rsid w:val="00B506C7"/>
    <w:rsid w:val="00B50B2D"/>
    <w:rsid w:val="00B50DEE"/>
    <w:rsid w:val="00B50F79"/>
    <w:rsid w:val="00B51495"/>
    <w:rsid w:val="00B53B2C"/>
    <w:rsid w:val="00B5542C"/>
    <w:rsid w:val="00B5570B"/>
    <w:rsid w:val="00B56437"/>
    <w:rsid w:val="00B564FB"/>
    <w:rsid w:val="00B60CA2"/>
    <w:rsid w:val="00B611E3"/>
    <w:rsid w:val="00B61B83"/>
    <w:rsid w:val="00B6385B"/>
    <w:rsid w:val="00B63E1F"/>
    <w:rsid w:val="00B64B21"/>
    <w:rsid w:val="00B650A3"/>
    <w:rsid w:val="00B65B07"/>
    <w:rsid w:val="00B662CD"/>
    <w:rsid w:val="00B67463"/>
    <w:rsid w:val="00B67E94"/>
    <w:rsid w:val="00B7176F"/>
    <w:rsid w:val="00B72182"/>
    <w:rsid w:val="00B72AF9"/>
    <w:rsid w:val="00B72CC0"/>
    <w:rsid w:val="00B72D87"/>
    <w:rsid w:val="00B7381E"/>
    <w:rsid w:val="00B742DE"/>
    <w:rsid w:val="00B74346"/>
    <w:rsid w:val="00B745D1"/>
    <w:rsid w:val="00B74A54"/>
    <w:rsid w:val="00B74D59"/>
    <w:rsid w:val="00B75726"/>
    <w:rsid w:val="00B75961"/>
    <w:rsid w:val="00B76397"/>
    <w:rsid w:val="00B77BBE"/>
    <w:rsid w:val="00B807D5"/>
    <w:rsid w:val="00B81BC0"/>
    <w:rsid w:val="00B84C15"/>
    <w:rsid w:val="00B851B1"/>
    <w:rsid w:val="00B85740"/>
    <w:rsid w:val="00B871F4"/>
    <w:rsid w:val="00B87918"/>
    <w:rsid w:val="00B87940"/>
    <w:rsid w:val="00B90801"/>
    <w:rsid w:val="00B90979"/>
    <w:rsid w:val="00B91AF9"/>
    <w:rsid w:val="00B929AC"/>
    <w:rsid w:val="00B93374"/>
    <w:rsid w:val="00B95148"/>
    <w:rsid w:val="00B95627"/>
    <w:rsid w:val="00B95B66"/>
    <w:rsid w:val="00B96CCF"/>
    <w:rsid w:val="00B973FC"/>
    <w:rsid w:val="00B97B24"/>
    <w:rsid w:val="00B97C93"/>
    <w:rsid w:val="00BA0736"/>
    <w:rsid w:val="00BA1CFD"/>
    <w:rsid w:val="00BA2BBE"/>
    <w:rsid w:val="00BA2E95"/>
    <w:rsid w:val="00BA3642"/>
    <w:rsid w:val="00BA434C"/>
    <w:rsid w:val="00BA4A9C"/>
    <w:rsid w:val="00BA6026"/>
    <w:rsid w:val="00BA68C3"/>
    <w:rsid w:val="00BA7BE5"/>
    <w:rsid w:val="00BB049F"/>
    <w:rsid w:val="00BB0B0C"/>
    <w:rsid w:val="00BB10F6"/>
    <w:rsid w:val="00BB28F8"/>
    <w:rsid w:val="00BB31A0"/>
    <w:rsid w:val="00BB3B14"/>
    <w:rsid w:val="00BB4293"/>
    <w:rsid w:val="00BB651C"/>
    <w:rsid w:val="00BB69E6"/>
    <w:rsid w:val="00BC112E"/>
    <w:rsid w:val="00BC1E19"/>
    <w:rsid w:val="00BC2F6D"/>
    <w:rsid w:val="00BC4555"/>
    <w:rsid w:val="00BC485C"/>
    <w:rsid w:val="00BC54B0"/>
    <w:rsid w:val="00BD0490"/>
    <w:rsid w:val="00BD2503"/>
    <w:rsid w:val="00BD54B5"/>
    <w:rsid w:val="00BD5BD4"/>
    <w:rsid w:val="00BD6692"/>
    <w:rsid w:val="00BD68DC"/>
    <w:rsid w:val="00BD6CE9"/>
    <w:rsid w:val="00BD7770"/>
    <w:rsid w:val="00BD7E59"/>
    <w:rsid w:val="00BD7EF4"/>
    <w:rsid w:val="00BE0DC9"/>
    <w:rsid w:val="00BE1565"/>
    <w:rsid w:val="00BE1E5A"/>
    <w:rsid w:val="00BE203C"/>
    <w:rsid w:val="00BE21C9"/>
    <w:rsid w:val="00BE249C"/>
    <w:rsid w:val="00BE25E0"/>
    <w:rsid w:val="00BE2B74"/>
    <w:rsid w:val="00BE2CC0"/>
    <w:rsid w:val="00BE331E"/>
    <w:rsid w:val="00BE3992"/>
    <w:rsid w:val="00BE4748"/>
    <w:rsid w:val="00BE4AD6"/>
    <w:rsid w:val="00BE5E98"/>
    <w:rsid w:val="00BE778A"/>
    <w:rsid w:val="00BF00ED"/>
    <w:rsid w:val="00BF141A"/>
    <w:rsid w:val="00BF1D2A"/>
    <w:rsid w:val="00BF2B6A"/>
    <w:rsid w:val="00BF4025"/>
    <w:rsid w:val="00BF4CC7"/>
    <w:rsid w:val="00BF4FAE"/>
    <w:rsid w:val="00BF539B"/>
    <w:rsid w:val="00BF56EB"/>
    <w:rsid w:val="00BF5E56"/>
    <w:rsid w:val="00BF762E"/>
    <w:rsid w:val="00BF7B4D"/>
    <w:rsid w:val="00C023ED"/>
    <w:rsid w:val="00C041CA"/>
    <w:rsid w:val="00C05EED"/>
    <w:rsid w:val="00C0674D"/>
    <w:rsid w:val="00C06D49"/>
    <w:rsid w:val="00C07CBC"/>
    <w:rsid w:val="00C07DC6"/>
    <w:rsid w:val="00C105EF"/>
    <w:rsid w:val="00C10BF0"/>
    <w:rsid w:val="00C10DA7"/>
    <w:rsid w:val="00C11326"/>
    <w:rsid w:val="00C12DFA"/>
    <w:rsid w:val="00C138FF"/>
    <w:rsid w:val="00C14BAA"/>
    <w:rsid w:val="00C152E8"/>
    <w:rsid w:val="00C15444"/>
    <w:rsid w:val="00C158B7"/>
    <w:rsid w:val="00C15A65"/>
    <w:rsid w:val="00C15BA6"/>
    <w:rsid w:val="00C1610E"/>
    <w:rsid w:val="00C16A97"/>
    <w:rsid w:val="00C16EE8"/>
    <w:rsid w:val="00C2121E"/>
    <w:rsid w:val="00C213BA"/>
    <w:rsid w:val="00C2176F"/>
    <w:rsid w:val="00C24745"/>
    <w:rsid w:val="00C247F7"/>
    <w:rsid w:val="00C249FF"/>
    <w:rsid w:val="00C25170"/>
    <w:rsid w:val="00C25D42"/>
    <w:rsid w:val="00C266E9"/>
    <w:rsid w:val="00C271E5"/>
    <w:rsid w:val="00C2774E"/>
    <w:rsid w:val="00C27802"/>
    <w:rsid w:val="00C27B40"/>
    <w:rsid w:val="00C301AD"/>
    <w:rsid w:val="00C30D62"/>
    <w:rsid w:val="00C326DF"/>
    <w:rsid w:val="00C32C37"/>
    <w:rsid w:val="00C32F03"/>
    <w:rsid w:val="00C33582"/>
    <w:rsid w:val="00C3378B"/>
    <w:rsid w:val="00C33F39"/>
    <w:rsid w:val="00C345FE"/>
    <w:rsid w:val="00C34AD8"/>
    <w:rsid w:val="00C35505"/>
    <w:rsid w:val="00C37865"/>
    <w:rsid w:val="00C37D3D"/>
    <w:rsid w:val="00C40C47"/>
    <w:rsid w:val="00C41A08"/>
    <w:rsid w:val="00C41A0C"/>
    <w:rsid w:val="00C41A91"/>
    <w:rsid w:val="00C427E6"/>
    <w:rsid w:val="00C42E43"/>
    <w:rsid w:val="00C4362C"/>
    <w:rsid w:val="00C43C83"/>
    <w:rsid w:val="00C448C4"/>
    <w:rsid w:val="00C44B41"/>
    <w:rsid w:val="00C44B4B"/>
    <w:rsid w:val="00C4562D"/>
    <w:rsid w:val="00C456BD"/>
    <w:rsid w:val="00C45C56"/>
    <w:rsid w:val="00C45E7E"/>
    <w:rsid w:val="00C468F0"/>
    <w:rsid w:val="00C50CB5"/>
    <w:rsid w:val="00C50FA4"/>
    <w:rsid w:val="00C51236"/>
    <w:rsid w:val="00C51BE8"/>
    <w:rsid w:val="00C52DAC"/>
    <w:rsid w:val="00C533AA"/>
    <w:rsid w:val="00C53D0E"/>
    <w:rsid w:val="00C53EC0"/>
    <w:rsid w:val="00C5410C"/>
    <w:rsid w:val="00C543E4"/>
    <w:rsid w:val="00C54530"/>
    <w:rsid w:val="00C54899"/>
    <w:rsid w:val="00C54B26"/>
    <w:rsid w:val="00C573CE"/>
    <w:rsid w:val="00C5780C"/>
    <w:rsid w:val="00C606DA"/>
    <w:rsid w:val="00C61288"/>
    <w:rsid w:val="00C61559"/>
    <w:rsid w:val="00C6263F"/>
    <w:rsid w:val="00C641D9"/>
    <w:rsid w:val="00C64C1F"/>
    <w:rsid w:val="00C64C76"/>
    <w:rsid w:val="00C655C0"/>
    <w:rsid w:val="00C65706"/>
    <w:rsid w:val="00C66508"/>
    <w:rsid w:val="00C66A1B"/>
    <w:rsid w:val="00C66D27"/>
    <w:rsid w:val="00C6731C"/>
    <w:rsid w:val="00C67BE0"/>
    <w:rsid w:val="00C67D49"/>
    <w:rsid w:val="00C70032"/>
    <w:rsid w:val="00C70BEA"/>
    <w:rsid w:val="00C72AC1"/>
    <w:rsid w:val="00C72F30"/>
    <w:rsid w:val="00C738E7"/>
    <w:rsid w:val="00C73911"/>
    <w:rsid w:val="00C74D32"/>
    <w:rsid w:val="00C75E90"/>
    <w:rsid w:val="00C761A3"/>
    <w:rsid w:val="00C764D5"/>
    <w:rsid w:val="00C7746C"/>
    <w:rsid w:val="00C779CE"/>
    <w:rsid w:val="00C80195"/>
    <w:rsid w:val="00C801E7"/>
    <w:rsid w:val="00C8105D"/>
    <w:rsid w:val="00C81203"/>
    <w:rsid w:val="00C82EDF"/>
    <w:rsid w:val="00C83D1A"/>
    <w:rsid w:val="00C8470D"/>
    <w:rsid w:val="00C84A16"/>
    <w:rsid w:val="00C85BD1"/>
    <w:rsid w:val="00C85EC6"/>
    <w:rsid w:val="00C861B3"/>
    <w:rsid w:val="00C861F7"/>
    <w:rsid w:val="00C86A3B"/>
    <w:rsid w:val="00C879A7"/>
    <w:rsid w:val="00C87A15"/>
    <w:rsid w:val="00C87C6B"/>
    <w:rsid w:val="00C87EE4"/>
    <w:rsid w:val="00C92707"/>
    <w:rsid w:val="00C92D91"/>
    <w:rsid w:val="00C92F7C"/>
    <w:rsid w:val="00C94032"/>
    <w:rsid w:val="00C94423"/>
    <w:rsid w:val="00C95D27"/>
    <w:rsid w:val="00C95E65"/>
    <w:rsid w:val="00C95F2E"/>
    <w:rsid w:val="00C960A8"/>
    <w:rsid w:val="00C962D8"/>
    <w:rsid w:val="00C967F3"/>
    <w:rsid w:val="00C96CA6"/>
    <w:rsid w:val="00C97171"/>
    <w:rsid w:val="00C97DA8"/>
    <w:rsid w:val="00CA09DA"/>
    <w:rsid w:val="00CA16F5"/>
    <w:rsid w:val="00CA1766"/>
    <w:rsid w:val="00CA1848"/>
    <w:rsid w:val="00CA1C46"/>
    <w:rsid w:val="00CA22FF"/>
    <w:rsid w:val="00CA245D"/>
    <w:rsid w:val="00CA29A7"/>
    <w:rsid w:val="00CA2EFF"/>
    <w:rsid w:val="00CA31B4"/>
    <w:rsid w:val="00CA4829"/>
    <w:rsid w:val="00CA4A2D"/>
    <w:rsid w:val="00CA4FF0"/>
    <w:rsid w:val="00CA5369"/>
    <w:rsid w:val="00CA5BBE"/>
    <w:rsid w:val="00CA5C49"/>
    <w:rsid w:val="00CA6192"/>
    <w:rsid w:val="00CA62F7"/>
    <w:rsid w:val="00CA6BAD"/>
    <w:rsid w:val="00CA743B"/>
    <w:rsid w:val="00CA7A9B"/>
    <w:rsid w:val="00CA7D77"/>
    <w:rsid w:val="00CB06CB"/>
    <w:rsid w:val="00CB0B07"/>
    <w:rsid w:val="00CB0D1E"/>
    <w:rsid w:val="00CB0F81"/>
    <w:rsid w:val="00CB146B"/>
    <w:rsid w:val="00CB25B9"/>
    <w:rsid w:val="00CB2E12"/>
    <w:rsid w:val="00CB372F"/>
    <w:rsid w:val="00CB5046"/>
    <w:rsid w:val="00CC09CF"/>
    <w:rsid w:val="00CC1271"/>
    <w:rsid w:val="00CC17F1"/>
    <w:rsid w:val="00CC22C8"/>
    <w:rsid w:val="00CC26A6"/>
    <w:rsid w:val="00CC2A1C"/>
    <w:rsid w:val="00CC461E"/>
    <w:rsid w:val="00CC4DCF"/>
    <w:rsid w:val="00CC558D"/>
    <w:rsid w:val="00CC5F93"/>
    <w:rsid w:val="00CC6031"/>
    <w:rsid w:val="00CC62B8"/>
    <w:rsid w:val="00CC679E"/>
    <w:rsid w:val="00CC6A64"/>
    <w:rsid w:val="00CC7169"/>
    <w:rsid w:val="00CC79A3"/>
    <w:rsid w:val="00CD0AA8"/>
    <w:rsid w:val="00CD0B0B"/>
    <w:rsid w:val="00CD1443"/>
    <w:rsid w:val="00CD28F6"/>
    <w:rsid w:val="00CD3D12"/>
    <w:rsid w:val="00CD3FEE"/>
    <w:rsid w:val="00CD638F"/>
    <w:rsid w:val="00CD6B5B"/>
    <w:rsid w:val="00CD799D"/>
    <w:rsid w:val="00CD7D88"/>
    <w:rsid w:val="00CE0DC5"/>
    <w:rsid w:val="00CE17DA"/>
    <w:rsid w:val="00CE4C18"/>
    <w:rsid w:val="00CE4DC2"/>
    <w:rsid w:val="00CE5225"/>
    <w:rsid w:val="00CE6454"/>
    <w:rsid w:val="00CE6CE3"/>
    <w:rsid w:val="00CE6D61"/>
    <w:rsid w:val="00CF029E"/>
    <w:rsid w:val="00CF02F8"/>
    <w:rsid w:val="00CF03F7"/>
    <w:rsid w:val="00CF0D11"/>
    <w:rsid w:val="00CF258E"/>
    <w:rsid w:val="00CF286D"/>
    <w:rsid w:val="00CF2ADA"/>
    <w:rsid w:val="00CF30F1"/>
    <w:rsid w:val="00CF4145"/>
    <w:rsid w:val="00CF5232"/>
    <w:rsid w:val="00CF624E"/>
    <w:rsid w:val="00D00B7D"/>
    <w:rsid w:val="00D02259"/>
    <w:rsid w:val="00D03402"/>
    <w:rsid w:val="00D03D9F"/>
    <w:rsid w:val="00D05ED9"/>
    <w:rsid w:val="00D06CF5"/>
    <w:rsid w:val="00D07064"/>
    <w:rsid w:val="00D11501"/>
    <w:rsid w:val="00D11642"/>
    <w:rsid w:val="00D11DD7"/>
    <w:rsid w:val="00D12092"/>
    <w:rsid w:val="00D135F2"/>
    <w:rsid w:val="00D13DC1"/>
    <w:rsid w:val="00D14F81"/>
    <w:rsid w:val="00D16669"/>
    <w:rsid w:val="00D16E34"/>
    <w:rsid w:val="00D2059F"/>
    <w:rsid w:val="00D20C36"/>
    <w:rsid w:val="00D20C9D"/>
    <w:rsid w:val="00D21A2F"/>
    <w:rsid w:val="00D21ABF"/>
    <w:rsid w:val="00D2216B"/>
    <w:rsid w:val="00D22C32"/>
    <w:rsid w:val="00D22CBA"/>
    <w:rsid w:val="00D23485"/>
    <w:rsid w:val="00D23797"/>
    <w:rsid w:val="00D247A6"/>
    <w:rsid w:val="00D253C9"/>
    <w:rsid w:val="00D25DE8"/>
    <w:rsid w:val="00D26485"/>
    <w:rsid w:val="00D266A5"/>
    <w:rsid w:val="00D26C75"/>
    <w:rsid w:val="00D2701A"/>
    <w:rsid w:val="00D310FB"/>
    <w:rsid w:val="00D32379"/>
    <w:rsid w:val="00D335BF"/>
    <w:rsid w:val="00D33D80"/>
    <w:rsid w:val="00D33EDF"/>
    <w:rsid w:val="00D35007"/>
    <w:rsid w:val="00D35517"/>
    <w:rsid w:val="00D35F3F"/>
    <w:rsid w:val="00D36E69"/>
    <w:rsid w:val="00D37257"/>
    <w:rsid w:val="00D3735E"/>
    <w:rsid w:val="00D37F5E"/>
    <w:rsid w:val="00D405BB"/>
    <w:rsid w:val="00D41C98"/>
    <w:rsid w:val="00D4217F"/>
    <w:rsid w:val="00D42569"/>
    <w:rsid w:val="00D43314"/>
    <w:rsid w:val="00D443C5"/>
    <w:rsid w:val="00D44C40"/>
    <w:rsid w:val="00D45D0C"/>
    <w:rsid w:val="00D46858"/>
    <w:rsid w:val="00D50651"/>
    <w:rsid w:val="00D51866"/>
    <w:rsid w:val="00D52B02"/>
    <w:rsid w:val="00D55186"/>
    <w:rsid w:val="00D5531F"/>
    <w:rsid w:val="00D5669E"/>
    <w:rsid w:val="00D574F2"/>
    <w:rsid w:val="00D60041"/>
    <w:rsid w:val="00D60BB9"/>
    <w:rsid w:val="00D60EB5"/>
    <w:rsid w:val="00D621BE"/>
    <w:rsid w:val="00D627FB"/>
    <w:rsid w:val="00D62D3F"/>
    <w:rsid w:val="00D639B3"/>
    <w:rsid w:val="00D65602"/>
    <w:rsid w:val="00D66B7F"/>
    <w:rsid w:val="00D66BF9"/>
    <w:rsid w:val="00D66C4D"/>
    <w:rsid w:val="00D676B3"/>
    <w:rsid w:val="00D70595"/>
    <w:rsid w:val="00D70CFB"/>
    <w:rsid w:val="00D71ECC"/>
    <w:rsid w:val="00D73944"/>
    <w:rsid w:val="00D741A8"/>
    <w:rsid w:val="00D74E99"/>
    <w:rsid w:val="00D750CE"/>
    <w:rsid w:val="00D75B1E"/>
    <w:rsid w:val="00D75CD2"/>
    <w:rsid w:val="00D75E70"/>
    <w:rsid w:val="00D76693"/>
    <w:rsid w:val="00D77741"/>
    <w:rsid w:val="00D80C12"/>
    <w:rsid w:val="00D81781"/>
    <w:rsid w:val="00D81796"/>
    <w:rsid w:val="00D83AC5"/>
    <w:rsid w:val="00D83D42"/>
    <w:rsid w:val="00D848DE"/>
    <w:rsid w:val="00D8493D"/>
    <w:rsid w:val="00D858FE"/>
    <w:rsid w:val="00D85CAB"/>
    <w:rsid w:val="00D86384"/>
    <w:rsid w:val="00D86952"/>
    <w:rsid w:val="00D86F2C"/>
    <w:rsid w:val="00D871BD"/>
    <w:rsid w:val="00D87BD6"/>
    <w:rsid w:val="00D90364"/>
    <w:rsid w:val="00D903CD"/>
    <w:rsid w:val="00D91027"/>
    <w:rsid w:val="00D91224"/>
    <w:rsid w:val="00D935E1"/>
    <w:rsid w:val="00D938F8"/>
    <w:rsid w:val="00D941BD"/>
    <w:rsid w:val="00D94B95"/>
    <w:rsid w:val="00D9657F"/>
    <w:rsid w:val="00D97F3D"/>
    <w:rsid w:val="00DA01E5"/>
    <w:rsid w:val="00DA0963"/>
    <w:rsid w:val="00DA19C6"/>
    <w:rsid w:val="00DA1A47"/>
    <w:rsid w:val="00DA1A61"/>
    <w:rsid w:val="00DA2420"/>
    <w:rsid w:val="00DA268F"/>
    <w:rsid w:val="00DA29C2"/>
    <w:rsid w:val="00DA2F4F"/>
    <w:rsid w:val="00DA4EBA"/>
    <w:rsid w:val="00DA6E30"/>
    <w:rsid w:val="00DA6E75"/>
    <w:rsid w:val="00DA71F3"/>
    <w:rsid w:val="00DA720E"/>
    <w:rsid w:val="00DB0085"/>
    <w:rsid w:val="00DB1B71"/>
    <w:rsid w:val="00DB2938"/>
    <w:rsid w:val="00DB2A1D"/>
    <w:rsid w:val="00DB2AF4"/>
    <w:rsid w:val="00DB3C0F"/>
    <w:rsid w:val="00DB3CE7"/>
    <w:rsid w:val="00DB3F51"/>
    <w:rsid w:val="00DB4AE9"/>
    <w:rsid w:val="00DB4DCC"/>
    <w:rsid w:val="00DB5340"/>
    <w:rsid w:val="00DB5589"/>
    <w:rsid w:val="00DB59CA"/>
    <w:rsid w:val="00DB5AA0"/>
    <w:rsid w:val="00DB6092"/>
    <w:rsid w:val="00DB7A8B"/>
    <w:rsid w:val="00DB7AF1"/>
    <w:rsid w:val="00DB7C9C"/>
    <w:rsid w:val="00DC08FF"/>
    <w:rsid w:val="00DC0B91"/>
    <w:rsid w:val="00DC1094"/>
    <w:rsid w:val="00DC13F3"/>
    <w:rsid w:val="00DC2E37"/>
    <w:rsid w:val="00DC33CB"/>
    <w:rsid w:val="00DC3F6F"/>
    <w:rsid w:val="00DC516B"/>
    <w:rsid w:val="00DC5283"/>
    <w:rsid w:val="00DC674E"/>
    <w:rsid w:val="00DC7652"/>
    <w:rsid w:val="00DC791B"/>
    <w:rsid w:val="00DD01D5"/>
    <w:rsid w:val="00DD03CC"/>
    <w:rsid w:val="00DD0EEF"/>
    <w:rsid w:val="00DD1B55"/>
    <w:rsid w:val="00DD205C"/>
    <w:rsid w:val="00DD3287"/>
    <w:rsid w:val="00DD34AC"/>
    <w:rsid w:val="00DD39E2"/>
    <w:rsid w:val="00DD52EB"/>
    <w:rsid w:val="00DD635D"/>
    <w:rsid w:val="00DD638E"/>
    <w:rsid w:val="00DD7791"/>
    <w:rsid w:val="00DD7E96"/>
    <w:rsid w:val="00DE11BF"/>
    <w:rsid w:val="00DE120A"/>
    <w:rsid w:val="00DE13C2"/>
    <w:rsid w:val="00DE1534"/>
    <w:rsid w:val="00DE1A8E"/>
    <w:rsid w:val="00DE2A4A"/>
    <w:rsid w:val="00DE349F"/>
    <w:rsid w:val="00DE379F"/>
    <w:rsid w:val="00DE3C3E"/>
    <w:rsid w:val="00DE452D"/>
    <w:rsid w:val="00DE51FC"/>
    <w:rsid w:val="00DE5D53"/>
    <w:rsid w:val="00DE6B1A"/>
    <w:rsid w:val="00DE74AA"/>
    <w:rsid w:val="00DE7F86"/>
    <w:rsid w:val="00DF12A1"/>
    <w:rsid w:val="00DF169E"/>
    <w:rsid w:val="00DF19C7"/>
    <w:rsid w:val="00DF1AED"/>
    <w:rsid w:val="00DF1CE9"/>
    <w:rsid w:val="00DF1FEA"/>
    <w:rsid w:val="00DF2361"/>
    <w:rsid w:val="00DF2705"/>
    <w:rsid w:val="00DF2887"/>
    <w:rsid w:val="00DF2CA8"/>
    <w:rsid w:val="00DF44B7"/>
    <w:rsid w:val="00DF476E"/>
    <w:rsid w:val="00DF4DB3"/>
    <w:rsid w:val="00DF4F5C"/>
    <w:rsid w:val="00DF5592"/>
    <w:rsid w:val="00DF5CCB"/>
    <w:rsid w:val="00DF6658"/>
    <w:rsid w:val="00DF6BBA"/>
    <w:rsid w:val="00DF72A3"/>
    <w:rsid w:val="00DF72EC"/>
    <w:rsid w:val="00DF7328"/>
    <w:rsid w:val="00DF7F08"/>
    <w:rsid w:val="00E00221"/>
    <w:rsid w:val="00E0162D"/>
    <w:rsid w:val="00E01A7C"/>
    <w:rsid w:val="00E0220F"/>
    <w:rsid w:val="00E02938"/>
    <w:rsid w:val="00E04502"/>
    <w:rsid w:val="00E04A64"/>
    <w:rsid w:val="00E0573A"/>
    <w:rsid w:val="00E05D21"/>
    <w:rsid w:val="00E062F1"/>
    <w:rsid w:val="00E06574"/>
    <w:rsid w:val="00E0796E"/>
    <w:rsid w:val="00E07A04"/>
    <w:rsid w:val="00E07F84"/>
    <w:rsid w:val="00E11D69"/>
    <w:rsid w:val="00E13E44"/>
    <w:rsid w:val="00E14B89"/>
    <w:rsid w:val="00E14CCD"/>
    <w:rsid w:val="00E15469"/>
    <w:rsid w:val="00E1568F"/>
    <w:rsid w:val="00E15C8E"/>
    <w:rsid w:val="00E15F9B"/>
    <w:rsid w:val="00E17452"/>
    <w:rsid w:val="00E204C8"/>
    <w:rsid w:val="00E21951"/>
    <w:rsid w:val="00E2282A"/>
    <w:rsid w:val="00E23679"/>
    <w:rsid w:val="00E23B05"/>
    <w:rsid w:val="00E24963"/>
    <w:rsid w:val="00E24A0F"/>
    <w:rsid w:val="00E26068"/>
    <w:rsid w:val="00E26B31"/>
    <w:rsid w:val="00E26B40"/>
    <w:rsid w:val="00E272CC"/>
    <w:rsid w:val="00E27E17"/>
    <w:rsid w:val="00E3186B"/>
    <w:rsid w:val="00E32634"/>
    <w:rsid w:val="00E32C27"/>
    <w:rsid w:val="00E3347D"/>
    <w:rsid w:val="00E34A07"/>
    <w:rsid w:val="00E34F02"/>
    <w:rsid w:val="00E35194"/>
    <w:rsid w:val="00E36A19"/>
    <w:rsid w:val="00E3742B"/>
    <w:rsid w:val="00E4014B"/>
    <w:rsid w:val="00E41D6E"/>
    <w:rsid w:val="00E425B6"/>
    <w:rsid w:val="00E42782"/>
    <w:rsid w:val="00E42DED"/>
    <w:rsid w:val="00E43BE0"/>
    <w:rsid w:val="00E43F95"/>
    <w:rsid w:val="00E44B23"/>
    <w:rsid w:val="00E453DB"/>
    <w:rsid w:val="00E455B5"/>
    <w:rsid w:val="00E46BEB"/>
    <w:rsid w:val="00E4721F"/>
    <w:rsid w:val="00E47AF0"/>
    <w:rsid w:val="00E47C8A"/>
    <w:rsid w:val="00E47D18"/>
    <w:rsid w:val="00E47D63"/>
    <w:rsid w:val="00E5046B"/>
    <w:rsid w:val="00E51261"/>
    <w:rsid w:val="00E524AD"/>
    <w:rsid w:val="00E52ABE"/>
    <w:rsid w:val="00E535CB"/>
    <w:rsid w:val="00E543DF"/>
    <w:rsid w:val="00E55244"/>
    <w:rsid w:val="00E55455"/>
    <w:rsid w:val="00E56068"/>
    <w:rsid w:val="00E5785B"/>
    <w:rsid w:val="00E5794E"/>
    <w:rsid w:val="00E6068B"/>
    <w:rsid w:val="00E60EAE"/>
    <w:rsid w:val="00E61338"/>
    <w:rsid w:val="00E61399"/>
    <w:rsid w:val="00E62924"/>
    <w:rsid w:val="00E631EF"/>
    <w:rsid w:val="00E63F16"/>
    <w:rsid w:val="00E640D2"/>
    <w:rsid w:val="00E64424"/>
    <w:rsid w:val="00E64D08"/>
    <w:rsid w:val="00E650E1"/>
    <w:rsid w:val="00E65833"/>
    <w:rsid w:val="00E65AC6"/>
    <w:rsid w:val="00E6624F"/>
    <w:rsid w:val="00E670A5"/>
    <w:rsid w:val="00E67E6E"/>
    <w:rsid w:val="00E70A97"/>
    <w:rsid w:val="00E71626"/>
    <w:rsid w:val="00E7389A"/>
    <w:rsid w:val="00E739F9"/>
    <w:rsid w:val="00E73C72"/>
    <w:rsid w:val="00E74029"/>
    <w:rsid w:val="00E74185"/>
    <w:rsid w:val="00E758D2"/>
    <w:rsid w:val="00E75B96"/>
    <w:rsid w:val="00E75C32"/>
    <w:rsid w:val="00E802B7"/>
    <w:rsid w:val="00E80846"/>
    <w:rsid w:val="00E809AA"/>
    <w:rsid w:val="00E80BC2"/>
    <w:rsid w:val="00E80C91"/>
    <w:rsid w:val="00E81BE1"/>
    <w:rsid w:val="00E81D47"/>
    <w:rsid w:val="00E826C6"/>
    <w:rsid w:val="00E84731"/>
    <w:rsid w:val="00E84AE1"/>
    <w:rsid w:val="00E84B11"/>
    <w:rsid w:val="00E85498"/>
    <w:rsid w:val="00E85982"/>
    <w:rsid w:val="00E8657E"/>
    <w:rsid w:val="00E870D6"/>
    <w:rsid w:val="00E872D0"/>
    <w:rsid w:val="00E878DB"/>
    <w:rsid w:val="00E87B0F"/>
    <w:rsid w:val="00E902A9"/>
    <w:rsid w:val="00E9032B"/>
    <w:rsid w:val="00E912F0"/>
    <w:rsid w:val="00E91A93"/>
    <w:rsid w:val="00E923E4"/>
    <w:rsid w:val="00E92897"/>
    <w:rsid w:val="00E932C0"/>
    <w:rsid w:val="00E933C4"/>
    <w:rsid w:val="00E938F1"/>
    <w:rsid w:val="00E93B99"/>
    <w:rsid w:val="00E94089"/>
    <w:rsid w:val="00E94713"/>
    <w:rsid w:val="00E95D01"/>
    <w:rsid w:val="00E97154"/>
    <w:rsid w:val="00E978A0"/>
    <w:rsid w:val="00E978CC"/>
    <w:rsid w:val="00EA023B"/>
    <w:rsid w:val="00EA0344"/>
    <w:rsid w:val="00EA23B1"/>
    <w:rsid w:val="00EA23EA"/>
    <w:rsid w:val="00EA25D7"/>
    <w:rsid w:val="00EA2BD5"/>
    <w:rsid w:val="00EA2E58"/>
    <w:rsid w:val="00EA35B7"/>
    <w:rsid w:val="00EA413E"/>
    <w:rsid w:val="00EA446F"/>
    <w:rsid w:val="00EA6171"/>
    <w:rsid w:val="00EA7402"/>
    <w:rsid w:val="00EA74A3"/>
    <w:rsid w:val="00EA76FF"/>
    <w:rsid w:val="00EA7C0B"/>
    <w:rsid w:val="00EB04AA"/>
    <w:rsid w:val="00EB07B2"/>
    <w:rsid w:val="00EB0BF9"/>
    <w:rsid w:val="00EB0DD3"/>
    <w:rsid w:val="00EB11F0"/>
    <w:rsid w:val="00EB13D4"/>
    <w:rsid w:val="00EB149B"/>
    <w:rsid w:val="00EB15BC"/>
    <w:rsid w:val="00EB17CB"/>
    <w:rsid w:val="00EB2962"/>
    <w:rsid w:val="00EB2BC7"/>
    <w:rsid w:val="00EB2DFD"/>
    <w:rsid w:val="00EB34CE"/>
    <w:rsid w:val="00EB4D9F"/>
    <w:rsid w:val="00EB52D0"/>
    <w:rsid w:val="00EB5323"/>
    <w:rsid w:val="00EB6215"/>
    <w:rsid w:val="00EB63E1"/>
    <w:rsid w:val="00EB6A34"/>
    <w:rsid w:val="00EB7144"/>
    <w:rsid w:val="00EB71E5"/>
    <w:rsid w:val="00EC08BA"/>
    <w:rsid w:val="00EC1061"/>
    <w:rsid w:val="00EC3A80"/>
    <w:rsid w:val="00EC3D46"/>
    <w:rsid w:val="00EC3E94"/>
    <w:rsid w:val="00EC43B4"/>
    <w:rsid w:val="00EC57F1"/>
    <w:rsid w:val="00EC5A8E"/>
    <w:rsid w:val="00EC5C19"/>
    <w:rsid w:val="00EC6468"/>
    <w:rsid w:val="00EC7344"/>
    <w:rsid w:val="00ED07EF"/>
    <w:rsid w:val="00ED0C30"/>
    <w:rsid w:val="00ED3A7A"/>
    <w:rsid w:val="00ED4BE9"/>
    <w:rsid w:val="00ED4C17"/>
    <w:rsid w:val="00ED504E"/>
    <w:rsid w:val="00ED6170"/>
    <w:rsid w:val="00ED6981"/>
    <w:rsid w:val="00ED6E7A"/>
    <w:rsid w:val="00ED7389"/>
    <w:rsid w:val="00ED7499"/>
    <w:rsid w:val="00EE00FD"/>
    <w:rsid w:val="00EE077E"/>
    <w:rsid w:val="00EE097A"/>
    <w:rsid w:val="00EE1B8D"/>
    <w:rsid w:val="00EE2DDA"/>
    <w:rsid w:val="00EE3284"/>
    <w:rsid w:val="00EE3ECA"/>
    <w:rsid w:val="00EE484F"/>
    <w:rsid w:val="00EE4C66"/>
    <w:rsid w:val="00EE5245"/>
    <w:rsid w:val="00EE544F"/>
    <w:rsid w:val="00EE55A9"/>
    <w:rsid w:val="00EE58C7"/>
    <w:rsid w:val="00EE5FD5"/>
    <w:rsid w:val="00EE6D3E"/>
    <w:rsid w:val="00EE724F"/>
    <w:rsid w:val="00EF080B"/>
    <w:rsid w:val="00EF195A"/>
    <w:rsid w:val="00EF3B86"/>
    <w:rsid w:val="00EF4943"/>
    <w:rsid w:val="00EF4AB7"/>
    <w:rsid w:val="00EF52FE"/>
    <w:rsid w:val="00EF59A3"/>
    <w:rsid w:val="00EF5AAE"/>
    <w:rsid w:val="00EF6F48"/>
    <w:rsid w:val="00EF6F70"/>
    <w:rsid w:val="00EF7645"/>
    <w:rsid w:val="00EF7EB3"/>
    <w:rsid w:val="00F0065B"/>
    <w:rsid w:val="00F02180"/>
    <w:rsid w:val="00F04245"/>
    <w:rsid w:val="00F05277"/>
    <w:rsid w:val="00F06227"/>
    <w:rsid w:val="00F076DF"/>
    <w:rsid w:val="00F102B5"/>
    <w:rsid w:val="00F10607"/>
    <w:rsid w:val="00F107C6"/>
    <w:rsid w:val="00F111D9"/>
    <w:rsid w:val="00F11482"/>
    <w:rsid w:val="00F117BF"/>
    <w:rsid w:val="00F12719"/>
    <w:rsid w:val="00F136FA"/>
    <w:rsid w:val="00F1446C"/>
    <w:rsid w:val="00F15E1F"/>
    <w:rsid w:val="00F16E13"/>
    <w:rsid w:val="00F17A7D"/>
    <w:rsid w:val="00F209AB"/>
    <w:rsid w:val="00F20BB9"/>
    <w:rsid w:val="00F20F77"/>
    <w:rsid w:val="00F21D55"/>
    <w:rsid w:val="00F22D3D"/>
    <w:rsid w:val="00F2317E"/>
    <w:rsid w:val="00F23205"/>
    <w:rsid w:val="00F2498C"/>
    <w:rsid w:val="00F25DBC"/>
    <w:rsid w:val="00F2607A"/>
    <w:rsid w:val="00F269A7"/>
    <w:rsid w:val="00F26F60"/>
    <w:rsid w:val="00F27A5D"/>
    <w:rsid w:val="00F27B21"/>
    <w:rsid w:val="00F27DB9"/>
    <w:rsid w:val="00F30C59"/>
    <w:rsid w:val="00F31288"/>
    <w:rsid w:val="00F31556"/>
    <w:rsid w:val="00F32444"/>
    <w:rsid w:val="00F33645"/>
    <w:rsid w:val="00F339D5"/>
    <w:rsid w:val="00F33A04"/>
    <w:rsid w:val="00F345DB"/>
    <w:rsid w:val="00F34B0E"/>
    <w:rsid w:val="00F34FF8"/>
    <w:rsid w:val="00F35103"/>
    <w:rsid w:val="00F3559C"/>
    <w:rsid w:val="00F35AD1"/>
    <w:rsid w:val="00F366FD"/>
    <w:rsid w:val="00F377EB"/>
    <w:rsid w:val="00F40EA9"/>
    <w:rsid w:val="00F42194"/>
    <w:rsid w:val="00F4281F"/>
    <w:rsid w:val="00F439F6"/>
    <w:rsid w:val="00F44C78"/>
    <w:rsid w:val="00F450D8"/>
    <w:rsid w:val="00F45497"/>
    <w:rsid w:val="00F45E79"/>
    <w:rsid w:val="00F462F0"/>
    <w:rsid w:val="00F463C0"/>
    <w:rsid w:val="00F469ED"/>
    <w:rsid w:val="00F470BA"/>
    <w:rsid w:val="00F5027A"/>
    <w:rsid w:val="00F504C6"/>
    <w:rsid w:val="00F50CD5"/>
    <w:rsid w:val="00F512B3"/>
    <w:rsid w:val="00F51A7B"/>
    <w:rsid w:val="00F51FCC"/>
    <w:rsid w:val="00F52364"/>
    <w:rsid w:val="00F52977"/>
    <w:rsid w:val="00F52B2F"/>
    <w:rsid w:val="00F5464B"/>
    <w:rsid w:val="00F55B81"/>
    <w:rsid w:val="00F563F4"/>
    <w:rsid w:val="00F56B79"/>
    <w:rsid w:val="00F571A7"/>
    <w:rsid w:val="00F57B53"/>
    <w:rsid w:val="00F57C7A"/>
    <w:rsid w:val="00F57D6D"/>
    <w:rsid w:val="00F60244"/>
    <w:rsid w:val="00F6087A"/>
    <w:rsid w:val="00F60F44"/>
    <w:rsid w:val="00F61FE0"/>
    <w:rsid w:val="00F62126"/>
    <w:rsid w:val="00F62D1B"/>
    <w:rsid w:val="00F636AB"/>
    <w:rsid w:val="00F63805"/>
    <w:rsid w:val="00F63DA5"/>
    <w:rsid w:val="00F642B3"/>
    <w:rsid w:val="00F642BD"/>
    <w:rsid w:val="00F646C1"/>
    <w:rsid w:val="00F6548D"/>
    <w:rsid w:val="00F65A01"/>
    <w:rsid w:val="00F6687F"/>
    <w:rsid w:val="00F67549"/>
    <w:rsid w:val="00F67A8D"/>
    <w:rsid w:val="00F708DE"/>
    <w:rsid w:val="00F711AB"/>
    <w:rsid w:val="00F72A76"/>
    <w:rsid w:val="00F72BBA"/>
    <w:rsid w:val="00F74F64"/>
    <w:rsid w:val="00F751ED"/>
    <w:rsid w:val="00F75500"/>
    <w:rsid w:val="00F76379"/>
    <w:rsid w:val="00F765B5"/>
    <w:rsid w:val="00F76D91"/>
    <w:rsid w:val="00F81619"/>
    <w:rsid w:val="00F82D04"/>
    <w:rsid w:val="00F83167"/>
    <w:rsid w:val="00F8390F"/>
    <w:rsid w:val="00F841CC"/>
    <w:rsid w:val="00F8493E"/>
    <w:rsid w:val="00F84C34"/>
    <w:rsid w:val="00F8670C"/>
    <w:rsid w:val="00F877B6"/>
    <w:rsid w:val="00F8797C"/>
    <w:rsid w:val="00F904D9"/>
    <w:rsid w:val="00F90575"/>
    <w:rsid w:val="00F90D4C"/>
    <w:rsid w:val="00F90F16"/>
    <w:rsid w:val="00F91A8A"/>
    <w:rsid w:val="00F91AAA"/>
    <w:rsid w:val="00F9446A"/>
    <w:rsid w:val="00F94B74"/>
    <w:rsid w:val="00F94FEA"/>
    <w:rsid w:val="00F95F94"/>
    <w:rsid w:val="00F9695F"/>
    <w:rsid w:val="00F96A62"/>
    <w:rsid w:val="00FA050D"/>
    <w:rsid w:val="00FA1204"/>
    <w:rsid w:val="00FA30F5"/>
    <w:rsid w:val="00FA3620"/>
    <w:rsid w:val="00FA379D"/>
    <w:rsid w:val="00FA3A7E"/>
    <w:rsid w:val="00FA40EE"/>
    <w:rsid w:val="00FA4237"/>
    <w:rsid w:val="00FA44A1"/>
    <w:rsid w:val="00FA54BA"/>
    <w:rsid w:val="00FA613E"/>
    <w:rsid w:val="00FA61AE"/>
    <w:rsid w:val="00FA6512"/>
    <w:rsid w:val="00FA703B"/>
    <w:rsid w:val="00FA78BC"/>
    <w:rsid w:val="00FA7B52"/>
    <w:rsid w:val="00FB1118"/>
    <w:rsid w:val="00FB1134"/>
    <w:rsid w:val="00FB28E1"/>
    <w:rsid w:val="00FB3313"/>
    <w:rsid w:val="00FB384A"/>
    <w:rsid w:val="00FB3BE7"/>
    <w:rsid w:val="00FB3E56"/>
    <w:rsid w:val="00FB5BE3"/>
    <w:rsid w:val="00FB5C3D"/>
    <w:rsid w:val="00FB62A1"/>
    <w:rsid w:val="00FB6728"/>
    <w:rsid w:val="00FB68A8"/>
    <w:rsid w:val="00FC0EBC"/>
    <w:rsid w:val="00FC391D"/>
    <w:rsid w:val="00FC3C7D"/>
    <w:rsid w:val="00FC4FFB"/>
    <w:rsid w:val="00FC6D98"/>
    <w:rsid w:val="00FC7B76"/>
    <w:rsid w:val="00FD06B7"/>
    <w:rsid w:val="00FD1079"/>
    <w:rsid w:val="00FD1680"/>
    <w:rsid w:val="00FD20FE"/>
    <w:rsid w:val="00FD2B7F"/>
    <w:rsid w:val="00FD305F"/>
    <w:rsid w:val="00FD368D"/>
    <w:rsid w:val="00FD36F4"/>
    <w:rsid w:val="00FD3C6C"/>
    <w:rsid w:val="00FD439A"/>
    <w:rsid w:val="00FD4B0C"/>
    <w:rsid w:val="00FD4E38"/>
    <w:rsid w:val="00FD5168"/>
    <w:rsid w:val="00FD55ED"/>
    <w:rsid w:val="00FD5CBD"/>
    <w:rsid w:val="00FD75EF"/>
    <w:rsid w:val="00FE1083"/>
    <w:rsid w:val="00FE1E5B"/>
    <w:rsid w:val="00FE2BAD"/>
    <w:rsid w:val="00FE2E73"/>
    <w:rsid w:val="00FE3182"/>
    <w:rsid w:val="00FE3528"/>
    <w:rsid w:val="00FE3556"/>
    <w:rsid w:val="00FE417B"/>
    <w:rsid w:val="00FE5137"/>
    <w:rsid w:val="00FE610B"/>
    <w:rsid w:val="00FE627D"/>
    <w:rsid w:val="00FE6D6D"/>
    <w:rsid w:val="00FE729F"/>
    <w:rsid w:val="00FF0662"/>
    <w:rsid w:val="00FF10D9"/>
    <w:rsid w:val="00FF171E"/>
    <w:rsid w:val="00FF2299"/>
    <w:rsid w:val="00FF246C"/>
    <w:rsid w:val="00FF2475"/>
    <w:rsid w:val="00FF2B5A"/>
    <w:rsid w:val="00FF3FA1"/>
    <w:rsid w:val="00FF4231"/>
    <w:rsid w:val="00FF458F"/>
    <w:rsid w:val="00FF4B31"/>
    <w:rsid w:val="00FF4C36"/>
    <w:rsid w:val="00FF5093"/>
    <w:rsid w:val="00FF52AB"/>
    <w:rsid w:val="00FF59E3"/>
    <w:rsid w:val="00FF7063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 endarrowlength="short"/>
      <o:colormru v:ext="edit" colors="#ffc,#eaeaea,#949495"/>
    </o:shapedefaults>
    <o:shapelayout v:ext="edit">
      <o:idmap v:ext="edit" data="1"/>
    </o:shapelayout>
  </w:shapeDefaults>
  <w:decimalSymbol w:val="."/>
  <w:listSeparator w:val=","/>
  <w14:docId w14:val="786A4EF5"/>
  <w15:docId w15:val="{13A9572B-1996-4FE5-8F79-7240FA19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8F6"/>
    <w:pPr>
      <w:widowControl w:val="0"/>
      <w:spacing w:before="120" w:after="120" w:line="360" w:lineRule="atLeast"/>
      <w:jc w:val="both"/>
    </w:pPr>
    <w:rPr>
      <w:rFonts w:ascii="華康儷宋(P)" w:eastAsia="華康儷宋(P)"/>
      <w:spacing w:val="8"/>
      <w:sz w:val="21"/>
      <w:szCs w:val="21"/>
      <w:lang w:bidi="he-IL"/>
    </w:rPr>
  </w:style>
  <w:style w:type="paragraph" w:styleId="1">
    <w:name w:val="heading 1"/>
    <w:basedOn w:val="a"/>
    <w:next w:val="a"/>
    <w:qFormat/>
    <w:rsid w:val="00AD0A17"/>
    <w:pPr>
      <w:keepNext/>
      <w:spacing w:before="240" w:after="180" w:line="0" w:lineRule="atLeast"/>
      <w:outlineLvl w:val="0"/>
    </w:pPr>
    <w:rPr>
      <w:rFonts w:ascii="Arial" w:eastAsia="華康粗圓體" w:hAnsi="Arial"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AD0A17"/>
    <w:pPr>
      <w:keepNext/>
      <w:spacing w:before="360" w:after="0" w:line="0" w:lineRule="atLeast"/>
      <w:outlineLvl w:val="1"/>
    </w:pPr>
    <w:rPr>
      <w:rFonts w:ascii="Arial" w:eastAsia="華康粗黑體" w:hAnsi="Arial"/>
      <w:bCs/>
      <w:spacing w:val="10"/>
      <w:w w:val="105"/>
      <w:sz w:val="28"/>
      <w:szCs w:val="28"/>
    </w:rPr>
  </w:style>
  <w:style w:type="paragraph" w:styleId="3">
    <w:name w:val="heading 3"/>
    <w:basedOn w:val="a"/>
    <w:next w:val="a"/>
    <w:qFormat/>
    <w:rsid w:val="00270A85"/>
    <w:pPr>
      <w:keepNext/>
      <w:spacing w:before="240" w:after="240" w:line="360" w:lineRule="exact"/>
      <w:outlineLvl w:val="2"/>
    </w:pPr>
    <w:rPr>
      <w:rFonts w:ascii="Arial" w:eastAsia="華康粗黑體" w:hAnsi="Arial"/>
      <w:bCs/>
      <w:sz w:val="22"/>
      <w:szCs w:val="22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0B61D4"/>
    <w:rPr>
      <w:rFonts w:ascii="Arial" w:eastAsia="華康粗黑體" w:hAnsi="Arial"/>
      <w:bCs/>
      <w:spacing w:val="10"/>
      <w:w w:val="105"/>
      <w:sz w:val="28"/>
      <w:szCs w:val="28"/>
      <w:lang w:val="en-US" w:eastAsia="zh-TW" w:bidi="he-IL"/>
    </w:rPr>
  </w:style>
  <w:style w:type="paragraph" w:customStyle="1" w:styleId="a3">
    <w:name w:val="標籤"/>
    <w:basedOn w:val="a"/>
    <w:semiHidden/>
    <w:rsid w:val="00AD0A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ind w:left="140" w:right="162"/>
    </w:pPr>
    <w:rPr>
      <w:rFonts w:ascii="華康粗黑體" w:eastAsia="華康粗黑體"/>
      <w:spacing w:val="0"/>
      <w:sz w:val="22"/>
    </w:rPr>
  </w:style>
  <w:style w:type="paragraph" w:customStyle="1" w:styleId="a4">
    <w:name w:val="標籤解說"/>
    <w:basedOn w:val="a"/>
    <w:semiHidden/>
    <w:rsid w:val="00AD0A17"/>
    <w:pPr>
      <w:tabs>
        <w:tab w:val="left" w:pos="227"/>
      </w:tabs>
      <w:ind w:left="2828" w:hanging="2828"/>
    </w:pPr>
    <w:rPr>
      <w:sz w:val="19"/>
    </w:rPr>
  </w:style>
  <w:style w:type="paragraph" w:customStyle="1" w:styleId="a5">
    <w:name w:val="標籤範例"/>
    <w:basedOn w:val="a"/>
    <w:semiHidden/>
    <w:rsid w:val="00AD0A17"/>
    <w:pPr>
      <w:autoSpaceDE w:val="0"/>
      <w:autoSpaceDN w:val="0"/>
      <w:adjustRightInd w:val="0"/>
      <w:ind w:left="896" w:hanging="669"/>
      <w:jc w:val="left"/>
    </w:pPr>
    <w:rPr>
      <w:rFonts w:ascii="細明體" w:eastAsia="細明體"/>
      <w:sz w:val="19"/>
    </w:rPr>
  </w:style>
  <w:style w:type="paragraph" w:styleId="a6">
    <w:name w:val="Balloon Text"/>
    <w:basedOn w:val="a"/>
    <w:semiHidden/>
    <w:rsid w:val="00AD0A17"/>
    <w:rPr>
      <w:rFonts w:eastAsia="新細明體"/>
      <w:sz w:val="18"/>
      <w:szCs w:val="18"/>
    </w:rPr>
  </w:style>
  <w:style w:type="character" w:customStyle="1" w:styleId="a7">
    <w:name w:val="功能"/>
    <w:basedOn w:val="a0"/>
    <w:semiHidden/>
    <w:rsid w:val="00AD0A17"/>
    <w:rPr>
      <w:rFonts w:ascii="Arial" w:eastAsia="華康中黑體" w:hAnsi="Arial"/>
    </w:rPr>
  </w:style>
  <w:style w:type="paragraph" w:customStyle="1" w:styleId="2-0">
    <w:name w:val="2-0內文"/>
    <w:link w:val="2-00"/>
    <w:qFormat/>
    <w:rsid w:val="00F6087A"/>
    <w:pPr>
      <w:widowControl w:val="0"/>
      <w:topLinePunct/>
      <w:spacing w:after="170" w:line="340" w:lineRule="exact"/>
      <w:jc w:val="both"/>
    </w:pPr>
    <w:rPr>
      <w:rFonts w:ascii="Arno Pro SmText" w:eastAsia="華康明體 Std W3" w:hAnsi="Arno Pro SmText"/>
      <w:bCs/>
      <w:color w:val="000000"/>
      <w:w w:val="110"/>
      <w:szCs w:val="36"/>
      <w:lang w:bidi="he-IL"/>
    </w:rPr>
  </w:style>
  <w:style w:type="paragraph" w:customStyle="1" w:styleId="1-33">
    <w:name w:val="1-3標3(新)"/>
    <w:basedOn w:val="1-22"/>
    <w:next w:val="2-0"/>
    <w:qFormat/>
    <w:rsid w:val="00565BA9"/>
    <w:rPr>
      <w:color w:val="595959"/>
      <w:sz w:val="22"/>
    </w:rPr>
  </w:style>
  <w:style w:type="paragraph" w:customStyle="1" w:styleId="a8">
    <w:name w:val="評量選項"/>
    <w:basedOn w:val="a9"/>
    <w:qFormat/>
    <w:rsid w:val="00196EFC"/>
    <w:pPr>
      <w:tabs>
        <w:tab w:val="clear" w:pos="397"/>
        <w:tab w:val="clear" w:pos="709"/>
        <w:tab w:val="left" w:pos="4536"/>
      </w:tabs>
      <w:ind w:left="765"/>
    </w:pPr>
  </w:style>
  <w:style w:type="character" w:customStyle="1" w:styleId="1-1NO">
    <w:name w:val="1-1標NO"/>
    <w:basedOn w:val="a0"/>
    <w:qFormat/>
    <w:rsid w:val="00C97DA8"/>
    <w:rPr>
      <w:rFonts w:ascii="Arial Black" w:eastAsia="華康明體 Std W3" w:hAnsi="Arial Black" w:cs="Arial"/>
      <w:snapToGrid w:val="0"/>
      <w:spacing w:val="0"/>
      <w:w w:val="110"/>
    </w:rPr>
  </w:style>
  <w:style w:type="paragraph" w:customStyle="1" w:styleId="2-1">
    <w:name w:val="2-1內文一、"/>
    <w:basedOn w:val="2-0"/>
    <w:qFormat/>
    <w:rsid w:val="00A04222"/>
    <w:pPr>
      <w:ind w:left="210" w:hangingChars="210" w:hanging="210"/>
    </w:pPr>
    <w:rPr>
      <w:bCs w:val="0"/>
    </w:rPr>
  </w:style>
  <w:style w:type="paragraph" w:customStyle="1" w:styleId="2-10">
    <w:name w:val="2-1內文一齊"/>
    <w:basedOn w:val="2-1"/>
    <w:qFormat/>
    <w:rsid w:val="000B6FDE"/>
    <w:pPr>
      <w:ind w:leftChars="266" w:left="601" w:firstLineChars="0" w:firstLine="0"/>
    </w:pPr>
  </w:style>
  <w:style w:type="paragraph" w:customStyle="1" w:styleId="2-3LL">
    <w:name w:val="2-3內文LL"/>
    <w:basedOn w:val="2-10"/>
    <w:qFormat/>
    <w:rsid w:val="00A04222"/>
    <w:pPr>
      <w:numPr>
        <w:numId w:val="2"/>
      </w:numPr>
      <w:ind w:leftChars="0" w:left="0"/>
    </w:pPr>
  </w:style>
  <w:style w:type="paragraph" w:customStyle="1" w:styleId="0-0">
    <w:name w:val="0-0頁碼"/>
    <w:qFormat/>
    <w:rsid w:val="00A04222"/>
    <w:pPr>
      <w:spacing w:line="240" w:lineRule="exact"/>
      <w:jc w:val="right"/>
    </w:pPr>
    <w:rPr>
      <w:rFonts w:eastAsia="華康明體 Std W3"/>
      <w:w w:val="110"/>
      <w:szCs w:val="21"/>
      <w:lang w:bidi="he-IL"/>
    </w:rPr>
  </w:style>
  <w:style w:type="paragraph" w:customStyle="1" w:styleId="2-2L">
    <w:name w:val="2-2內文L"/>
    <w:basedOn w:val="2-0"/>
    <w:qFormat/>
    <w:rsid w:val="00A04222"/>
    <w:pPr>
      <w:numPr>
        <w:numId w:val="1"/>
      </w:numPr>
    </w:pPr>
  </w:style>
  <w:style w:type="paragraph" w:customStyle="1" w:styleId="aa">
    <w:name w:val="評量簡答"/>
    <w:basedOn w:val="a9"/>
    <w:qFormat/>
    <w:rsid w:val="00196EFC"/>
    <w:pPr>
      <w:tabs>
        <w:tab w:val="clear" w:pos="397"/>
        <w:tab w:val="left" w:pos="1021"/>
      </w:tabs>
      <w:ind w:left="709"/>
    </w:pPr>
  </w:style>
  <w:style w:type="paragraph" w:customStyle="1" w:styleId="3-0">
    <w:name w:val="3-0內文圖"/>
    <w:qFormat/>
    <w:rsid w:val="00B30CBF"/>
    <w:pPr>
      <w:spacing w:before="240" w:after="170"/>
      <w:jc w:val="center"/>
    </w:pPr>
    <w:rPr>
      <w:rFonts w:ascii="華康明體 Std W3" w:eastAsia="華康明體 Std W3" w:hAnsi="Arno Pro SmText"/>
      <w:bCs/>
      <w:color w:val="000000"/>
      <w:kern w:val="20"/>
      <w:szCs w:val="36"/>
      <w:lang w:bidi="he-IL"/>
    </w:rPr>
  </w:style>
  <w:style w:type="paragraph" w:customStyle="1" w:styleId="2-41">
    <w:name w:val="2-4步驟1."/>
    <w:basedOn w:val="2-0"/>
    <w:qFormat/>
    <w:rsid w:val="00A04222"/>
    <w:pPr>
      <w:ind w:left="200" w:hangingChars="200" w:hanging="200"/>
    </w:pPr>
  </w:style>
  <w:style w:type="paragraph" w:customStyle="1" w:styleId="2-5A">
    <w:name w:val="2-5A圖說"/>
    <w:qFormat/>
    <w:rsid w:val="00A04222"/>
    <w:pPr>
      <w:widowControl w:val="0"/>
      <w:topLinePunct/>
      <w:spacing w:line="220" w:lineRule="exact"/>
    </w:pPr>
    <w:rPr>
      <w:rFonts w:ascii="Arial" w:eastAsia="華康黑體 Std W5" w:hAnsi="Arial"/>
      <w:w w:val="110"/>
      <w:sz w:val="17"/>
      <w:szCs w:val="18"/>
    </w:rPr>
  </w:style>
  <w:style w:type="character" w:customStyle="1" w:styleId="2-4NO">
    <w:name w:val="2-4步驟NO"/>
    <w:basedOn w:val="a0"/>
    <w:qFormat/>
    <w:rsid w:val="00A04222"/>
    <w:rPr>
      <w:rFonts w:ascii="Arno Pro SmText" w:eastAsia="華康明體 Std W3" w:hAnsi="Arno Pro SmText"/>
      <w:b/>
      <w:color w:val="000000"/>
      <w:w w:val="110"/>
      <w:position w:val="0"/>
      <w:sz w:val="20"/>
      <w:u w:val="none"/>
    </w:rPr>
  </w:style>
  <w:style w:type="character" w:customStyle="1" w:styleId="2-0icon">
    <w:name w:val="2-0內文icon"/>
    <w:basedOn w:val="a0"/>
    <w:qFormat/>
    <w:rsid w:val="00A04222"/>
    <w:rPr>
      <w:spacing w:val="6"/>
      <w:position w:val="-6"/>
    </w:rPr>
  </w:style>
  <w:style w:type="paragraph" w:customStyle="1" w:styleId="1-3A3">
    <w:name w:val="1-3A標3"/>
    <w:basedOn w:val="a"/>
    <w:rsid w:val="00F5464B"/>
    <w:pPr>
      <w:framePr w:wrap="around" w:vAnchor="text" w:hAnchor="page" w:y="1"/>
      <w:tabs>
        <w:tab w:val="left" w:pos="420"/>
        <w:tab w:val="left" w:pos="1021"/>
      </w:tabs>
      <w:topLinePunct/>
      <w:spacing w:before="255" w:after="150" w:line="240" w:lineRule="auto"/>
      <w:jc w:val="left"/>
    </w:pPr>
    <w:rPr>
      <w:rFonts w:ascii="Arial" w:eastAsia="華康圓體 Std W7" w:hAnsi="Arial"/>
      <w:bCs/>
      <w:color w:val="595757"/>
      <w:spacing w:val="0"/>
      <w:w w:val="110"/>
      <w:kern w:val="20"/>
      <w:sz w:val="20"/>
      <w:szCs w:val="36"/>
    </w:rPr>
  </w:style>
  <w:style w:type="paragraph" w:customStyle="1" w:styleId="4-1">
    <w:name w:val="4-1程式碼(有底色)"/>
    <w:basedOn w:val="2-0"/>
    <w:qFormat/>
    <w:rsid w:val="00651DDC"/>
    <w:pPr>
      <w:shd w:val="clear" w:color="auto" w:fill="EFEFEF"/>
      <w:ind w:firstLineChars="50" w:firstLine="50"/>
      <w:jc w:val="left"/>
    </w:pPr>
    <w:rPr>
      <w:rFonts w:ascii="Calibri" w:eastAsia="華康黑體 Std W3" w:hAnsi="Calibri"/>
      <w:w w:val="100"/>
      <w:position w:val="4"/>
      <w:sz w:val="19"/>
    </w:rPr>
  </w:style>
  <w:style w:type="paragraph" w:customStyle="1" w:styleId="4-2">
    <w:name w:val="4-2程式碼(無底色)"/>
    <w:basedOn w:val="4-1"/>
    <w:qFormat/>
    <w:rsid w:val="00A04222"/>
    <w:pPr>
      <w:shd w:val="clear" w:color="auto" w:fill="auto"/>
      <w:spacing w:after="0" w:line="270" w:lineRule="exact"/>
    </w:pPr>
    <w:rPr>
      <w:position w:val="0"/>
    </w:rPr>
  </w:style>
  <w:style w:type="character" w:customStyle="1" w:styleId="1-3B3">
    <w:name w:val="1-3B標3框線"/>
    <w:basedOn w:val="a0"/>
    <w:qFormat/>
    <w:rsid w:val="004C5228"/>
    <w:rPr>
      <w:position w:val="0"/>
      <w:bdr w:val="single" w:sz="8" w:space="0" w:color="BFBFBF"/>
    </w:rPr>
  </w:style>
  <w:style w:type="paragraph" w:customStyle="1" w:styleId="4-3A">
    <w:name w:val="4-3A程式碼基礎"/>
    <w:basedOn w:val="4-2"/>
    <w:qFormat/>
    <w:rsid w:val="00A04222"/>
    <w:pPr>
      <w:pBdr>
        <w:bottom w:val="single" w:sz="2" w:space="4" w:color="808080"/>
      </w:pBdr>
      <w:spacing w:after="20" w:line="280" w:lineRule="exact"/>
      <w:ind w:firstLineChars="0" w:firstLine="0"/>
    </w:pPr>
  </w:style>
  <w:style w:type="paragraph" w:customStyle="1" w:styleId="4-3CEND">
    <w:name w:val="4-3C程式碼END"/>
    <w:basedOn w:val="4-3A"/>
    <w:rsid w:val="00A04222"/>
    <w:pPr>
      <w:ind w:firstLine="104"/>
    </w:pPr>
  </w:style>
  <w:style w:type="paragraph" w:customStyle="1" w:styleId="4-3BSTARTNEW">
    <w:name w:val="4-3B程式碼STARTNEW"/>
    <w:basedOn w:val="4-3A"/>
    <w:qFormat/>
    <w:rsid w:val="00A04222"/>
    <w:rPr>
      <w:b/>
      <w:shd w:val="clear" w:color="auto" w:fill="D9D9D9"/>
    </w:rPr>
  </w:style>
  <w:style w:type="paragraph" w:customStyle="1" w:styleId="4-3D">
    <w:name w:val="4-3D程式碼底色"/>
    <w:basedOn w:val="4-2"/>
    <w:qFormat/>
    <w:rsid w:val="00A04222"/>
    <w:pPr>
      <w:shd w:val="clear" w:color="auto" w:fill="EFEFEF"/>
      <w:ind w:firstLine="104"/>
    </w:pPr>
  </w:style>
  <w:style w:type="paragraph" w:customStyle="1" w:styleId="2-5B1">
    <w:name w:val="2-5B圖說1."/>
    <w:basedOn w:val="2-5A"/>
    <w:qFormat/>
    <w:rsid w:val="00AB374C"/>
    <w:pPr>
      <w:tabs>
        <w:tab w:val="left" w:pos="210"/>
      </w:tabs>
      <w:ind w:left="174" w:hangingChars="93" w:hanging="174"/>
    </w:pPr>
  </w:style>
  <w:style w:type="paragraph" w:customStyle="1" w:styleId="5-0">
    <w:name w:val="5-0注意框"/>
    <w:basedOn w:val="3-0"/>
    <w:qFormat/>
    <w:rsid w:val="00A04222"/>
    <w:pPr>
      <w:ind w:leftChars="-50" w:left="-50"/>
      <w:jc w:val="left"/>
    </w:pPr>
  </w:style>
  <w:style w:type="paragraph" w:customStyle="1" w:styleId="5-1">
    <w:name w:val="5-1注意文"/>
    <w:qFormat/>
    <w:rsid w:val="00A04222"/>
    <w:pPr>
      <w:spacing w:after="150" w:line="300" w:lineRule="exact"/>
      <w:jc w:val="both"/>
    </w:pPr>
    <w:rPr>
      <w:rFonts w:ascii="CG Times" w:eastAsia="華康圓體 Std W3" w:hAnsi="CG Times"/>
      <w:bCs/>
      <w:color w:val="000000"/>
      <w:w w:val="110"/>
      <w:kern w:val="20"/>
      <w:sz w:val="19"/>
      <w:szCs w:val="36"/>
      <w:lang w:bidi="he-IL"/>
    </w:rPr>
  </w:style>
  <w:style w:type="paragraph" w:customStyle="1" w:styleId="6-1">
    <w:name w:val="6-1表格文"/>
    <w:basedOn w:val="5-1"/>
    <w:qFormat/>
    <w:rsid w:val="005E5BF1"/>
    <w:pPr>
      <w:spacing w:before="40" w:after="50" w:line="260" w:lineRule="exact"/>
      <w:ind w:leftChars="60" w:left="60" w:rightChars="60" w:right="60"/>
    </w:pPr>
    <w:rPr>
      <w:sz w:val="18"/>
    </w:rPr>
  </w:style>
  <w:style w:type="paragraph" w:customStyle="1" w:styleId="6-0">
    <w:name w:val="6-0表頭"/>
    <w:basedOn w:val="6-1"/>
    <w:qFormat/>
    <w:rsid w:val="00A04222"/>
    <w:pPr>
      <w:ind w:leftChars="0" w:left="0" w:rightChars="0" w:right="0"/>
      <w:jc w:val="center"/>
    </w:pPr>
    <w:rPr>
      <w:b/>
      <w:color w:val="FFFFFF"/>
    </w:rPr>
  </w:style>
  <w:style w:type="paragraph" w:customStyle="1" w:styleId="0-00">
    <w:name w:val="0-0頁眉章名"/>
    <w:qFormat/>
    <w:rsid w:val="00752F62"/>
    <w:pPr>
      <w:spacing w:line="220" w:lineRule="exact"/>
      <w:ind w:rightChars="50" w:right="50"/>
      <w:jc w:val="right"/>
    </w:pPr>
    <w:rPr>
      <w:rFonts w:ascii="華康明體 Std W9" w:eastAsia="華康明體 Std W7"/>
      <w:color w:val="000000"/>
      <w:w w:val="110"/>
      <w:sz w:val="19"/>
      <w:szCs w:val="19"/>
      <w:lang w:bidi="he-IL"/>
    </w:rPr>
  </w:style>
  <w:style w:type="paragraph" w:customStyle="1" w:styleId="0-1">
    <w:name w:val="0-1章名"/>
    <w:qFormat/>
    <w:rsid w:val="00D639B3"/>
    <w:pPr>
      <w:snapToGrid w:val="0"/>
      <w:spacing w:line="560" w:lineRule="exact"/>
    </w:pPr>
    <w:rPr>
      <w:rFonts w:ascii="華康明體 Std W12" w:eastAsia="華康明體 Std W12"/>
      <w:color w:val="000000"/>
      <w:w w:val="110"/>
      <w:sz w:val="56"/>
      <w:szCs w:val="21"/>
      <w:lang w:bidi="he-IL"/>
    </w:rPr>
  </w:style>
  <w:style w:type="paragraph" w:customStyle="1" w:styleId="0-10">
    <w:name w:val="0-1章名摘要"/>
    <w:basedOn w:val="0-1"/>
    <w:qFormat/>
    <w:rsid w:val="00D639B3"/>
    <w:pPr>
      <w:tabs>
        <w:tab w:val="left" w:pos="588"/>
        <w:tab w:val="left" w:pos="1130"/>
      </w:tabs>
      <w:topLinePunct/>
      <w:spacing w:line="600" w:lineRule="exact"/>
    </w:pPr>
    <w:rPr>
      <w:rFonts w:ascii="Arial" w:eastAsia="華康黑體 Std W5" w:hAnsi="Arial"/>
      <w:color w:val="auto"/>
      <w:sz w:val="24"/>
    </w:rPr>
  </w:style>
  <w:style w:type="paragraph" w:styleId="ab">
    <w:name w:val="footer"/>
    <w:basedOn w:val="a"/>
    <w:link w:val="ac"/>
    <w:rsid w:val="001C69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rsid w:val="001C6986"/>
    <w:rPr>
      <w:rFonts w:ascii="華康儷宋(P)" w:eastAsia="華康儷宋(P)"/>
      <w:spacing w:val="8"/>
      <w:lang w:bidi="he-IL"/>
    </w:rPr>
  </w:style>
  <w:style w:type="paragraph" w:styleId="ad">
    <w:name w:val="header"/>
    <w:basedOn w:val="a"/>
    <w:link w:val="ae"/>
    <w:rsid w:val="002A5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2A526F"/>
    <w:rPr>
      <w:rFonts w:ascii="華康儷宋(P)" w:eastAsia="華康儷宋(P)"/>
      <w:spacing w:val="8"/>
      <w:lang w:bidi="he-IL"/>
    </w:rPr>
  </w:style>
  <w:style w:type="character" w:styleId="af">
    <w:name w:val="Hyperlink"/>
    <w:basedOn w:val="a0"/>
    <w:rsid w:val="00415334"/>
    <w:rPr>
      <w:color w:val="0000FF"/>
      <w:u w:val="single"/>
    </w:rPr>
  </w:style>
  <w:style w:type="paragraph" w:customStyle="1" w:styleId="a9">
    <w:name w:val="評量題目"/>
    <w:basedOn w:val="2-0"/>
    <w:link w:val="af0"/>
    <w:qFormat/>
    <w:rsid w:val="00196EFC"/>
    <w:pPr>
      <w:tabs>
        <w:tab w:val="left" w:pos="397"/>
        <w:tab w:val="left" w:pos="709"/>
      </w:tabs>
      <w:spacing w:after="60"/>
    </w:pPr>
  </w:style>
  <w:style w:type="paragraph" w:customStyle="1" w:styleId="af1">
    <w:name w:val="評量標題"/>
    <w:basedOn w:val="a"/>
    <w:link w:val="af2"/>
    <w:qFormat/>
    <w:rsid w:val="003A66EF"/>
    <w:pPr>
      <w:framePr w:wrap="around" w:vAnchor="text" w:hAnchor="text" w:y="1"/>
      <w:widowControl/>
      <w:tabs>
        <w:tab w:val="left" w:pos="420"/>
        <w:tab w:val="left" w:pos="1021"/>
      </w:tabs>
      <w:spacing w:before="240" w:line="340" w:lineRule="exact"/>
      <w:jc w:val="left"/>
    </w:pPr>
    <w:rPr>
      <w:rFonts w:ascii="AvantGarde Md BT" w:eastAsia="華康明體 Std W9" w:hAnsi="AvantGarde Md BT"/>
      <w:bCs/>
      <w:color w:val="000000"/>
      <w:spacing w:val="0"/>
      <w:w w:val="110"/>
      <w:kern w:val="20"/>
      <w:sz w:val="24"/>
      <w:szCs w:val="36"/>
    </w:rPr>
  </w:style>
  <w:style w:type="character" w:customStyle="1" w:styleId="2-00">
    <w:name w:val="2-0內文 字元"/>
    <w:basedOn w:val="a0"/>
    <w:link w:val="2-0"/>
    <w:rsid w:val="00F6087A"/>
    <w:rPr>
      <w:rFonts w:ascii="Arno Pro SmText" w:eastAsia="華康明體 Std W3" w:hAnsi="Arno Pro SmText"/>
      <w:bCs/>
      <w:color w:val="000000"/>
      <w:w w:val="110"/>
      <w:szCs w:val="36"/>
      <w:lang w:bidi="he-IL"/>
    </w:rPr>
  </w:style>
  <w:style w:type="character" w:customStyle="1" w:styleId="af0">
    <w:name w:val="評量題目 字元"/>
    <w:basedOn w:val="2-00"/>
    <w:link w:val="a9"/>
    <w:rsid w:val="00196EFC"/>
    <w:rPr>
      <w:rFonts w:ascii="Arno Pro SmText" w:eastAsia="華康明體 Std W3" w:hAnsi="Arno Pro SmText"/>
      <w:bCs/>
      <w:color w:val="000000"/>
      <w:w w:val="110"/>
      <w:szCs w:val="36"/>
      <w:lang w:bidi="he-IL"/>
    </w:rPr>
  </w:style>
  <w:style w:type="character" w:customStyle="1" w:styleId="af2">
    <w:name w:val="評量標題 字元"/>
    <w:basedOn w:val="a0"/>
    <w:link w:val="af1"/>
    <w:rsid w:val="003A66EF"/>
    <w:rPr>
      <w:rFonts w:ascii="AvantGarde Md BT" w:eastAsia="華康明體 Std W9" w:hAnsi="AvantGarde Md BT"/>
      <w:bCs/>
      <w:color w:val="000000"/>
      <w:spacing w:val="-6"/>
      <w:w w:val="110"/>
      <w:kern w:val="20"/>
      <w:position w:val="2"/>
      <w:sz w:val="24"/>
      <w:szCs w:val="36"/>
      <w:lang w:val="en-US" w:eastAsia="zh-TW" w:bidi="he-IL"/>
    </w:rPr>
  </w:style>
  <w:style w:type="paragraph" w:customStyle="1" w:styleId="21">
    <w:name w:val="內文齊排 2"/>
    <w:basedOn w:val="a"/>
    <w:rsid w:val="002724A9"/>
    <w:pPr>
      <w:ind w:leftChars="208" w:left="208"/>
    </w:pPr>
  </w:style>
  <w:style w:type="paragraph" w:styleId="af3">
    <w:name w:val="TOC Heading"/>
    <w:basedOn w:val="1"/>
    <w:next w:val="a"/>
    <w:uiPriority w:val="39"/>
    <w:unhideWhenUsed/>
    <w:qFormat/>
    <w:rsid w:val="00D86952"/>
    <w:pPr>
      <w:keepLines/>
      <w:widowControl/>
      <w:spacing w:before="480" w:after="0" w:line="276" w:lineRule="auto"/>
      <w:jc w:val="left"/>
      <w:outlineLvl w:val="9"/>
    </w:pPr>
    <w:rPr>
      <w:rFonts w:ascii="Cambria" w:eastAsia="新細明體" w:hAnsi="Cambria"/>
      <w:b/>
      <w:color w:val="365F91"/>
      <w:spacing w:val="0"/>
      <w:sz w:val="28"/>
      <w:szCs w:val="28"/>
      <w:lang w:bidi="ar-SA"/>
    </w:rPr>
  </w:style>
  <w:style w:type="paragraph" w:styleId="22">
    <w:name w:val="toc 2"/>
    <w:basedOn w:val="a"/>
    <w:next w:val="a"/>
    <w:autoRedefine/>
    <w:uiPriority w:val="39"/>
    <w:unhideWhenUsed/>
    <w:qFormat/>
    <w:rsid w:val="00D86952"/>
    <w:pPr>
      <w:widowControl/>
      <w:spacing w:before="0" w:after="100" w:line="276" w:lineRule="auto"/>
      <w:ind w:left="220"/>
      <w:jc w:val="left"/>
    </w:pPr>
    <w:rPr>
      <w:rFonts w:ascii="Calibri" w:eastAsia="新細明體" w:hAnsi="Calibri"/>
      <w:spacing w:val="0"/>
      <w:sz w:val="22"/>
      <w:szCs w:val="22"/>
      <w:lang w:bidi="ar-SA"/>
    </w:rPr>
  </w:style>
  <w:style w:type="paragraph" w:styleId="10">
    <w:name w:val="toc 1"/>
    <w:next w:val="a"/>
    <w:autoRedefine/>
    <w:uiPriority w:val="39"/>
    <w:unhideWhenUsed/>
    <w:qFormat/>
    <w:rsid w:val="00E5785B"/>
    <w:pPr>
      <w:topLinePunct/>
      <w:spacing w:line="480" w:lineRule="exact"/>
      <w:jc w:val="right"/>
    </w:pPr>
    <w:rPr>
      <w:rFonts w:ascii="Arial" w:eastAsia="華康黑體 Std W5" w:hAnsi="Arial"/>
      <w:color w:val="262626"/>
      <w:spacing w:val="6"/>
      <w:w w:val="110"/>
      <w:sz w:val="24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86952"/>
    <w:pPr>
      <w:widowControl/>
      <w:spacing w:before="0" w:after="100" w:line="276" w:lineRule="auto"/>
      <w:ind w:left="440"/>
      <w:jc w:val="left"/>
    </w:pPr>
    <w:rPr>
      <w:rFonts w:ascii="Calibri" w:eastAsia="新細明體" w:hAnsi="Calibri"/>
      <w:spacing w:val="0"/>
      <w:sz w:val="22"/>
      <w:szCs w:val="22"/>
      <w:lang w:bidi="ar-SA"/>
    </w:rPr>
  </w:style>
  <w:style w:type="table" w:styleId="af4">
    <w:name w:val="Table Grid"/>
    <w:basedOn w:val="a1"/>
    <w:rsid w:val="00FC4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-2B2NO">
    <w:name w:val="1-2B標2NO"/>
    <w:basedOn w:val="a0"/>
    <w:uiPriority w:val="1"/>
    <w:qFormat/>
    <w:rsid w:val="00FB3313"/>
    <w:rPr>
      <w:rFonts w:ascii="Arial Black" w:eastAsia="華康明體 Std W9" w:hAnsi="Arial Black" w:cs="Arial"/>
      <w:b w:val="0"/>
      <w:i w:val="0"/>
      <w:color w:val="000000"/>
      <w:position w:val="0"/>
    </w:rPr>
  </w:style>
  <w:style w:type="paragraph" w:styleId="af5">
    <w:name w:val="List Paragraph"/>
    <w:basedOn w:val="a"/>
    <w:uiPriority w:val="34"/>
    <w:qFormat/>
    <w:rsid w:val="00B0167E"/>
    <w:pPr>
      <w:ind w:leftChars="200" w:left="480"/>
    </w:pPr>
  </w:style>
  <w:style w:type="paragraph" w:customStyle="1" w:styleId="0-01">
    <w:name w:val="0-0頁眉_右"/>
    <w:basedOn w:val="ad"/>
    <w:qFormat/>
    <w:rsid w:val="00AD3507"/>
    <w:pPr>
      <w:spacing w:before="0" w:after="0" w:line="200" w:lineRule="exact"/>
      <w:ind w:rightChars="70" w:right="70"/>
      <w:jc w:val="right"/>
    </w:pPr>
    <w:rPr>
      <w:rFonts w:ascii="Arial" w:eastAsia="華康黑體 Std W3" w:hAnsi="Arial" w:cs="Arial Unicode MS"/>
      <w:color w:val="575757"/>
      <w:sz w:val="19"/>
      <w:szCs w:val="19"/>
    </w:rPr>
  </w:style>
  <w:style w:type="paragraph" w:customStyle="1" w:styleId="1-1A1">
    <w:name w:val="1-1A標1(新)"/>
    <w:basedOn w:val="2-0"/>
    <w:qFormat/>
    <w:rsid w:val="00FB3313"/>
    <w:pPr>
      <w:spacing w:before="510"/>
      <w:jc w:val="left"/>
    </w:pPr>
    <w:rPr>
      <w:rFonts w:ascii="Arial" w:eastAsia="華康明體 Std W12" w:hAnsi="Arial"/>
      <w:sz w:val="30"/>
    </w:rPr>
  </w:style>
  <w:style w:type="paragraph" w:customStyle="1" w:styleId="1-22">
    <w:name w:val="1-2標2(新)"/>
    <w:basedOn w:val="2-0"/>
    <w:qFormat/>
    <w:rsid w:val="00FB3313"/>
    <w:pPr>
      <w:spacing w:before="340"/>
    </w:pPr>
    <w:rPr>
      <w:rFonts w:ascii="Arial" w:eastAsia="華康明體 Std W9" w:hAnsi="Arial"/>
      <w:sz w:val="26"/>
    </w:rPr>
  </w:style>
  <w:style w:type="paragraph" w:customStyle="1" w:styleId="1-1A10">
    <w:name w:val="1-1A標1"/>
    <w:link w:val="1-1A11"/>
    <w:rsid w:val="00661AEB"/>
    <w:pPr>
      <w:pBdr>
        <w:top w:val="single" w:sz="2" w:space="3" w:color="A6A6A6"/>
        <w:left w:val="single" w:sz="2" w:space="7" w:color="A6A6A6"/>
        <w:bottom w:val="single" w:sz="2" w:space="2" w:color="A6A6A6"/>
        <w:right w:val="single" w:sz="2" w:space="7" w:color="A6A6A6"/>
      </w:pBdr>
      <w:spacing w:after="170" w:line="340" w:lineRule="exact"/>
      <w:ind w:left="142" w:right="142"/>
    </w:pPr>
    <w:rPr>
      <w:rFonts w:ascii="華康明體 Std W12" w:eastAsia="華康明體 Std W12" w:hAnsi="Aldine721 BT"/>
      <w:bCs/>
      <w:color w:val="2F2725"/>
      <w:spacing w:val="-6"/>
      <w:w w:val="110"/>
      <w:kern w:val="20"/>
      <w:position w:val="2"/>
      <w:sz w:val="27"/>
      <w:szCs w:val="36"/>
      <w:lang w:bidi="he-IL"/>
    </w:rPr>
  </w:style>
  <w:style w:type="paragraph" w:customStyle="1" w:styleId="1-2A2">
    <w:name w:val="1-2A標2"/>
    <w:basedOn w:val="1-1A10"/>
    <w:link w:val="1-2A20"/>
    <w:rsid w:val="00661A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420"/>
        <w:tab w:val="left" w:pos="1021"/>
      </w:tabs>
      <w:spacing w:before="360" w:after="150"/>
      <w:ind w:left="0" w:right="0"/>
    </w:pPr>
    <w:rPr>
      <w:rFonts w:ascii="AvantGarde Md BT" w:eastAsia="華康明體 Std W9" w:hAnsi="AvantGarde Md BT"/>
      <w:color w:val="000000"/>
      <w:sz w:val="24"/>
    </w:rPr>
  </w:style>
  <w:style w:type="character" w:customStyle="1" w:styleId="1-1A11">
    <w:name w:val="1-1A標1 字元"/>
    <w:basedOn w:val="a0"/>
    <w:link w:val="1-1A10"/>
    <w:rsid w:val="00661AEB"/>
    <w:rPr>
      <w:rFonts w:ascii="華康明體 Std W12" w:eastAsia="華康明體 Std W12" w:hAnsi="Aldine721 BT"/>
      <w:bCs/>
      <w:color w:val="2F2725"/>
      <w:spacing w:val="-6"/>
      <w:w w:val="110"/>
      <w:kern w:val="20"/>
      <w:position w:val="2"/>
      <w:sz w:val="27"/>
      <w:szCs w:val="36"/>
      <w:lang w:bidi="he-IL"/>
    </w:rPr>
  </w:style>
  <w:style w:type="character" w:customStyle="1" w:styleId="1-2A20">
    <w:name w:val="1-2A標2 字元"/>
    <w:basedOn w:val="1-1A11"/>
    <w:link w:val="1-2A2"/>
    <w:rsid w:val="00661AEB"/>
    <w:rPr>
      <w:rFonts w:ascii="AvantGarde Md BT" w:eastAsia="華康明體 Std W9" w:hAnsi="AvantGarde Md BT"/>
      <w:bCs/>
      <w:color w:val="000000"/>
      <w:spacing w:val="-6"/>
      <w:w w:val="110"/>
      <w:kern w:val="20"/>
      <w:position w:val="2"/>
      <w:sz w:val="24"/>
      <w:szCs w:val="36"/>
      <w:lang w:bidi="he-IL"/>
    </w:rPr>
  </w:style>
  <w:style w:type="paragraph" w:styleId="af6">
    <w:name w:val="Date"/>
    <w:basedOn w:val="a"/>
    <w:next w:val="a"/>
    <w:link w:val="af7"/>
    <w:rsid w:val="00116092"/>
    <w:pPr>
      <w:jc w:val="right"/>
    </w:pPr>
  </w:style>
  <w:style w:type="character" w:customStyle="1" w:styleId="af7">
    <w:name w:val="日期 字元"/>
    <w:basedOn w:val="a0"/>
    <w:link w:val="af6"/>
    <w:rsid w:val="00116092"/>
    <w:rPr>
      <w:rFonts w:ascii="華康儷宋(P)" w:eastAsia="華康儷宋(P)"/>
      <w:spacing w:val="8"/>
      <w:sz w:val="21"/>
      <w:szCs w:val="21"/>
      <w:lang w:bidi="he-IL"/>
    </w:rPr>
  </w:style>
  <w:style w:type="paragraph" w:customStyle="1" w:styleId="af8">
    <w:name w:val="重點字"/>
    <w:basedOn w:val="2-0"/>
    <w:link w:val="af9"/>
    <w:qFormat/>
    <w:rsid w:val="00D90364"/>
    <w:rPr>
      <w:rFonts w:ascii="Arial" w:eastAsia="華康黑體 Std W5" w:hAnsi="Arial"/>
    </w:rPr>
  </w:style>
  <w:style w:type="character" w:customStyle="1" w:styleId="af9">
    <w:name w:val="重點字 字元"/>
    <w:basedOn w:val="2-00"/>
    <w:link w:val="af8"/>
    <w:rsid w:val="00D90364"/>
    <w:rPr>
      <w:rFonts w:ascii="Arial" w:eastAsia="華康黑體 Std W5" w:hAnsi="Arial"/>
      <w:bCs/>
      <w:color w:val="000000"/>
      <w:w w:val="110"/>
      <w:szCs w:val="36"/>
      <w:lang w:bidi="he-IL"/>
    </w:rPr>
  </w:style>
  <w:style w:type="character" w:customStyle="1" w:styleId="UnresolvedMention">
    <w:name w:val="Unresolved Mention"/>
    <w:basedOn w:val="a0"/>
    <w:uiPriority w:val="99"/>
    <w:semiHidden/>
    <w:unhideWhenUsed/>
    <w:rsid w:val="00F2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ASP.NET%20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EE80F-6739-4C6A-86DA-B7620C4B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ASP.NET 範本.dot</Template>
  <TotalTime>10</TotalTime>
  <Pages>17</Pages>
  <Words>1912</Words>
  <Characters>10899</Characters>
  <Application>Microsoft Office Word</Application>
  <DocSecurity>0</DocSecurity>
  <Lines>90</Lines>
  <Paragraphs>25</Paragraphs>
  <ScaleCrop>false</ScaleCrop>
  <Company>Personal User</Company>
  <LinksUpToDate>false</LinksUpToDate>
  <CharactersWithSpaces>12786</CharactersWithSpaces>
  <SharedDoc>false</SharedDoc>
  <HLinks>
    <vt:vector size="12" baseType="variant">
      <vt:variant>
        <vt:i4>1835029</vt:i4>
      </vt:variant>
      <vt:variant>
        <vt:i4>12</vt:i4>
      </vt:variant>
      <vt:variant>
        <vt:i4>0</vt:i4>
      </vt:variant>
      <vt:variant>
        <vt:i4>5</vt:i4>
      </vt:variant>
      <vt:variant>
        <vt:lpwstr>http://127.0.0.1/</vt:lpwstr>
      </vt:variant>
      <vt:variant>
        <vt:lpwstr/>
      </vt:variant>
      <vt:variant>
        <vt:i4>2752608</vt:i4>
      </vt:variant>
      <vt:variant>
        <vt:i4>0</vt:i4>
      </vt:variant>
      <vt:variant>
        <vt:i4>0</vt:i4>
      </vt:variant>
      <vt:variant>
        <vt:i4>5</vt:i4>
      </vt:variant>
      <vt:variant>
        <vt:lpwstr>http://localhost/ ch01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5-1 從瀏覽器端取得資料的方法</dc:title>
  <dc:subject/>
  <dc:creator>Chun Jung Chen</dc:creator>
  <cp:keywords/>
  <dc:description/>
  <cp:lastModifiedBy>owner</cp:lastModifiedBy>
  <cp:revision>3</cp:revision>
  <cp:lastPrinted>2016-09-30T03:25:00Z</cp:lastPrinted>
  <dcterms:created xsi:type="dcterms:W3CDTF">2021-05-12T03:05:00Z</dcterms:created>
  <dcterms:modified xsi:type="dcterms:W3CDTF">2021-05-12T03:14:00Z</dcterms:modified>
</cp:coreProperties>
</file>